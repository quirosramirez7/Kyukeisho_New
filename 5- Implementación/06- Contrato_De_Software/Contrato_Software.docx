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4A6E" w14:textId="77777777" w:rsidR="00A66B18" w:rsidRDefault="00A66B18" w:rsidP="00D30242">
      <w:pPr>
        <w:spacing w:line="360" w:lineRule="auto"/>
      </w:pPr>
    </w:p>
    <w:p w14:paraId="37E05074" w14:textId="77777777" w:rsidR="0012049B" w:rsidRDefault="0012049B" w:rsidP="00D30242">
      <w:pPr>
        <w:spacing w:line="360" w:lineRule="auto"/>
      </w:pPr>
    </w:p>
    <w:p w14:paraId="337B3A99" w14:textId="77777777" w:rsidR="0012049B" w:rsidRDefault="0012049B" w:rsidP="00D30242">
      <w:pPr>
        <w:spacing w:line="360" w:lineRule="auto"/>
      </w:pPr>
    </w:p>
    <w:p w14:paraId="1983CBDD" w14:textId="77777777" w:rsidR="0012049B" w:rsidRDefault="0012049B" w:rsidP="00D30242">
      <w:pPr>
        <w:spacing w:line="360" w:lineRule="auto"/>
        <w:ind w:left="0"/>
      </w:pPr>
    </w:p>
    <w:p w14:paraId="70308D50" w14:textId="77777777" w:rsidR="0012049B" w:rsidRPr="0012049B" w:rsidRDefault="00D30242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CONTRATO DE SOFTWARE</w:t>
      </w:r>
    </w:p>
    <w:p w14:paraId="11AA2077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</w:p>
    <w:p w14:paraId="46AC2602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ADSI 1803170</w:t>
      </w:r>
    </w:p>
    <w:p w14:paraId="553AFE15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</w:p>
    <w:p w14:paraId="53323FEC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ANGELA TATIANA ROZO CARRILLO</w:t>
      </w:r>
    </w:p>
    <w:p w14:paraId="49CB27D6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ANDRES FELIPE OLAYA CADENA</w:t>
      </w:r>
    </w:p>
    <w:p w14:paraId="11C41430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ANDERSON DARIO QUIROS RAMIRES</w:t>
      </w:r>
    </w:p>
    <w:p w14:paraId="2A4727F1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VLADIMIR ALBERTO BUITRAGO</w:t>
      </w:r>
    </w:p>
    <w:p w14:paraId="06D40C5D" w14:textId="77777777" w:rsidR="0012049B" w:rsidRDefault="0012049B" w:rsidP="00D30242">
      <w:pPr>
        <w:spacing w:line="360" w:lineRule="auto"/>
        <w:jc w:val="center"/>
        <w:rPr>
          <w:b/>
          <w:bCs/>
        </w:rPr>
      </w:pPr>
    </w:p>
    <w:p w14:paraId="0FEB0E06" w14:textId="77777777" w:rsidR="0012049B" w:rsidRDefault="0012049B" w:rsidP="00D30242">
      <w:pPr>
        <w:spacing w:line="360" w:lineRule="auto"/>
        <w:jc w:val="center"/>
        <w:rPr>
          <w:b/>
          <w:bCs/>
        </w:rPr>
      </w:pPr>
    </w:p>
    <w:p w14:paraId="4785C589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</w:p>
    <w:p w14:paraId="71F7EBF0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CENTRO DE ELECTRICIDAD, ELECTRÓNICA Y TELECOMUNICACIONES</w:t>
      </w:r>
    </w:p>
    <w:p w14:paraId="4F2347DA" w14:textId="77777777" w:rsidR="0012049B" w:rsidRPr="0012049B" w:rsidRDefault="0012049B" w:rsidP="00D30242">
      <w:pPr>
        <w:spacing w:line="360" w:lineRule="auto"/>
        <w:jc w:val="center"/>
        <w:rPr>
          <w:b/>
          <w:bCs/>
        </w:rPr>
      </w:pPr>
      <w:r w:rsidRPr="0012049B">
        <w:rPr>
          <w:b/>
          <w:bCs/>
        </w:rPr>
        <w:t>REGIONAL DISTRITO CAPITAL</w:t>
      </w:r>
    </w:p>
    <w:p w14:paraId="1788652B" w14:textId="77777777" w:rsidR="0012049B" w:rsidRDefault="00EE66E5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ABRIL 1 DE</w:t>
      </w:r>
      <w:r w:rsidR="0012049B" w:rsidRPr="0012049B">
        <w:rPr>
          <w:b/>
          <w:bCs/>
        </w:rPr>
        <w:t xml:space="preserve"> 2020</w:t>
      </w:r>
    </w:p>
    <w:p w14:paraId="669DD678" w14:textId="77777777" w:rsidR="00EE66E5" w:rsidRDefault="00EE66E5" w:rsidP="00D30242">
      <w:pPr>
        <w:spacing w:line="360" w:lineRule="auto"/>
        <w:jc w:val="center"/>
        <w:rPr>
          <w:b/>
          <w:bCs/>
        </w:rPr>
      </w:pPr>
    </w:p>
    <w:p w14:paraId="5039AE1B" w14:textId="77777777" w:rsidR="00EE66E5" w:rsidRDefault="00EE66E5" w:rsidP="00D30242">
      <w:pPr>
        <w:spacing w:line="360" w:lineRule="auto"/>
        <w:jc w:val="center"/>
        <w:rPr>
          <w:b/>
          <w:bCs/>
        </w:rPr>
      </w:pPr>
    </w:p>
    <w:p w14:paraId="4FD92CF5" w14:textId="77777777" w:rsidR="00EE66E5" w:rsidRDefault="00EE66E5" w:rsidP="00D30242">
      <w:pPr>
        <w:spacing w:line="360" w:lineRule="auto"/>
        <w:jc w:val="center"/>
        <w:rPr>
          <w:b/>
          <w:bCs/>
        </w:rPr>
      </w:pPr>
    </w:p>
    <w:p w14:paraId="599E831A" w14:textId="77777777" w:rsidR="00EE66E5" w:rsidRDefault="00EE66E5" w:rsidP="00D30242">
      <w:pPr>
        <w:spacing w:line="360" w:lineRule="auto"/>
        <w:jc w:val="center"/>
        <w:rPr>
          <w:b/>
          <w:bCs/>
        </w:rPr>
      </w:pPr>
    </w:p>
    <w:p w14:paraId="31185CF4" w14:textId="77777777" w:rsidR="00EE66E5" w:rsidRDefault="00EE66E5" w:rsidP="00D30242">
      <w:pPr>
        <w:spacing w:line="360" w:lineRule="auto"/>
        <w:jc w:val="center"/>
        <w:rPr>
          <w:b/>
          <w:bCs/>
        </w:rPr>
      </w:pPr>
    </w:p>
    <w:p w14:paraId="0EB2D4AF" w14:textId="77777777" w:rsidR="00EE66E5" w:rsidRDefault="00EE66E5" w:rsidP="00D30242">
      <w:pPr>
        <w:spacing w:line="360" w:lineRule="auto"/>
        <w:jc w:val="center"/>
        <w:rPr>
          <w:b/>
          <w:bCs/>
        </w:rPr>
      </w:pPr>
    </w:p>
    <w:p w14:paraId="7D960175" w14:textId="77777777" w:rsidR="00EE66E5" w:rsidRDefault="00EE66E5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Contrato De Software</w:t>
      </w:r>
    </w:p>
    <w:p w14:paraId="7EC2D512" w14:textId="77777777" w:rsidR="00EE66E5" w:rsidRDefault="00DA225C" w:rsidP="00D30242">
      <w:pPr>
        <w:spacing w:line="360" w:lineRule="auto"/>
        <w:jc w:val="both"/>
      </w:pPr>
      <w:r>
        <w:t>Bogotá, 1 de abril de 2020</w:t>
      </w:r>
    </w:p>
    <w:p w14:paraId="1374FF37" w14:textId="77777777" w:rsidR="00DA225C" w:rsidRDefault="00DA225C" w:rsidP="00D30242">
      <w:pPr>
        <w:spacing w:line="360" w:lineRule="auto"/>
        <w:jc w:val="both"/>
      </w:pPr>
      <w:r>
        <w:t xml:space="preserve">Andres Felipe Olaya Cadena mayor de edad con número 1001066897 en representación de Kyukeisho, el/la cliente Ana Piñeros, domiciliada en </w:t>
      </w:r>
      <w:r w:rsidRPr="00DA225C">
        <w:t>Barrio diana Turbay Cra 2b calle 47-37 Sur</w:t>
      </w:r>
      <w:r>
        <w:t>.</w:t>
      </w:r>
    </w:p>
    <w:p w14:paraId="0A6F9536" w14:textId="77777777" w:rsidR="00DA225C" w:rsidRDefault="00DA225C" w:rsidP="00D30242">
      <w:pPr>
        <w:spacing w:line="360" w:lineRule="auto"/>
        <w:jc w:val="both"/>
      </w:pPr>
      <w:r>
        <w:t>El/la cliente Ana piñeros y el desarrollador Andres Olaya en representación de Kyukeisho, reconociendo los derechos y deberes del debido contrato, haciendo valer las peticiones de las dos partes.</w:t>
      </w:r>
    </w:p>
    <w:p w14:paraId="75BBDCE1" w14:textId="77777777" w:rsidR="00DA225C" w:rsidRDefault="00DA225C" w:rsidP="00D30242">
      <w:pPr>
        <w:spacing w:line="360" w:lineRule="auto"/>
        <w:jc w:val="both"/>
      </w:pPr>
    </w:p>
    <w:p w14:paraId="4315A0A5" w14:textId="77777777" w:rsidR="00DA225C" w:rsidRDefault="00DA225C" w:rsidP="00D30242">
      <w:pPr>
        <w:spacing w:line="360" w:lineRule="auto"/>
        <w:jc w:val="both"/>
      </w:pPr>
      <w:r w:rsidRPr="00B73180">
        <w:rPr>
          <w:b/>
          <w:bCs/>
        </w:rPr>
        <w:t>Ana Piñeros</w:t>
      </w:r>
      <w:r>
        <w:t xml:space="preserve"> está interesada en adquirir el contrato de servicios de software de Kyukeisho.</w:t>
      </w:r>
    </w:p>
    <w:p w14:paraId="2FC0ABFD" w14:textId="77777777" w:rsidR="00DA225C" w:rsidRDefault="00DA225C" w:rsidP="00D30242">
      <w:pPr>
        <w:spacing w:line="360" w:lineRule="auto"/>
        <w:jc w:val="both"/>
      </w:pPr>
      <w:r>
        <w:t xml:space="preserve">Software encargado de la publicidad de la empresa contratante, </w:t>
      </w:r>
      <w:r w:rsidR="00B73180">
        <w:t>debidamente adaptativo a las necesidades de la empresa contratante.</w:t>
      </w:r>
    </w:p>
    <w:p w14:paraId="0D92DEC8" w14:textId="77777777" w:rsidR="00B73180" w:rsidRDefault="00B73180" w:rsidP="00D30242">
      <w:pPr>
        <w:spacing w:line="360" w:lineRule="auto"/>
        <w:jc w:val="both"/>
      </w:pPr>
      <w:r w:rsidRPr="00B73180">
        <w:rPr>
          <w:b/>
          <w:bCs/>
        </w:rPr>
        <w:t>Ana Piñeros</w:t>
      </w:r>
      <w:r>
        <w:t xml:space="preserve"> está interesada en contratar los servicios ofrecidos por Kyukeisho, para implementarlo en su empresa.</w:t>
      </w:r>
    </w:p>
    <w:p w14:paraId="56795846" w14:textId="77777777" w:rsidR="00B73180" w:rsidRDefault="00B73180" w:rsidP="00D30242">
      <w:pPr>
        <w:spacing w:line="360" w:lineRule="auto"/>
        <w:jc w:val="both"/>
      </w:pPr>
      <w:r w:rsidRPr="00B73180">
        <w:rPr>
          <w:b/>
          <w:bCs/>
        </w:rPr>
        <w:t>Kyukeisho</w:t>
      </w:r>
      <w:r>
        <w:t xml:space="preserve"> es una empresa creadora de software especializada en la prestación de servicios informáticos para dar solución a problemas de publicidad, administración de productos, clientes, de la empresa, etc.</w:t>
      </w:r>
    </w:p>
    <w:p w14:paraId="083C696C" w14:textId="77777777" w:rsidR="00D30242" w:rsidRDefault="00D30242" w:rsidP="00D30242">
      <w:pPr>
        <w:spacing w:line="360" w:lineRule="auto"/>
        <w:jc w:val="both"/>
      </w:pPr>
    </w:p>
    <w:p w14:paraId="10A50E9B" w14:textId="77777777" w:rsidR="00D30242" w:rsidRDefault="00D30242" w:rsidP="00D30242">
      <w:pPr>
        <w:spacing w:line="360" w:lineRule="auto"/>
        <w:jc w:val="both"/>
      </w:pPr>
    </w:p>
    <w:p w14:paraId="272E16E5" w14:textId="77777777" w:rsidR="00D30242" w:rsidRDefault="00D30242" w:rsidP="00D30242">
      <w:pPr>
        <w:spacing w:line="360" w:lineRule="auto"/>
        <w:jc w:val="both"/>
      </w:pPr>
    </w:p>
    <w:p w14:paraId="2E3106B7" w14:textId="77777777" w:rsidR="00D30242" w:rsidRDefault="00D30242" w:rsidP="00D30242">
      <w:pPr>
        <w:spacing w:line="360" w:lineRule="auto"/>
        <w:jc w:val="both"/>
      </w:pPr>
    </w:p>
    <w:p w14:paraId="29DB64D0" w14:textId="77777777" w:rsidR="00D30242" w:rsidRDefault="00D30242" w:rsidP="00D30242">
      <w:pPr>
        <w:spacing w:line="360" w:lineRule="auto"/>
        <w:jc w:val="both"/>
      </w:pPr>
    </w:p>
    <w:p w14:paraId="60B73A3B" w14:textId="77777777" w:rsidR="00D30242" w:rsidRDefault="00D30242" w:rsidP="00D30242">
      <w:pPr>
        <w:spacing w:line="360" w:lineRule="auto"/>
        <w:jc w:val="both"/>
      </w:pPr>
    </w:p>
    <w:p w14:paraId="7041CBE3" w14:textId="77777777" w:rsidR="003C24BF" w:rsidRDefault="005308BE" w:rsidP="00D30242">
      <w:pPr>
        <w:spacing w:line="360" w:lineRule="auto"/>
        <w:jc w:val="both"/>
      </w:pPr>
      <w:r>
        <w:t xml:space="preserve">La empresa proveedora </w:t>
      </w:r>
      <w:r>
        <w:rPr>
          <w:b/>
          <w:bCs/>
        </w:rPr>
        <w:t xml:space="preserve">Kyukeisho </w:t>
      </w:r>
      <w:r>
        <w:t xml:space="preserve">y la empresa interesada de </w:t>
      </w:r>
      <w:r>
        <w:rPr>
          <w:b/>
          <w:bCs/>
        </w:rPr>
        <w:t xml:space="preserve">Ana Piñeros, </w:t>
      </w:r>
      <w:r>
        <w:t>están interesadas en firmar un contrato acordando peticiones de las dos partes</w:t>
      </w:r>
      <w:r w:rsidR="003C24BF">
        <w:t>.</w:t>
      </w:r>
    </w:p>
    <w:p w14:paraId="2737B73B" w14:textId="77777777" w:rsidR="003C24BF" w:rsidRDefault="003C24BF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Cláusulas</w:t>
      </w:r>
    </w:p>
    <w:p w14:paraId="1F7D1E57" w14:textId="77777777" w:rsidR="003C24BF" w:rsidRDefault="003C24BF" w:rsidP="00D30242">
      <w:pPr>
        <w:spacing w:line="360" w:lineRule="auto"/>
        <w:jc w:val="both"/>
      </w:pPr>
      <w:r>
        <w:rPr>
          <w:b/>
          <w:bCs/>
        </w:rPr>
        <w:t xml:space="preserve">Kyukeisho </w:t>
      </w:r>
      <w:r>
        <w:t>se compromete a adaptar el software a la empresa contratante, con todos los servicios y condiciones previstos en el contrato y en todos sus anexos.</w:t>
      </w:r>
    </w:p>
    <w:p w14:paraId="1E01A329" w14:textId="77777777" w:rsidR="003C24BF" w:rsidRDefault="003C24BF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Términos Y Condiciones</w:t>
      </w:r>
    </w:p>
    <w:p w14:paraId="3FDD0E2C" w14:textId="77777777" w:rsidR="003C24BF" w:rsidRDefault="003C24BF" w:rsidP="00D30242">
      <w:pPr>
        <w:spacing w:line="360" w:lineRule="auto"/>
        <w:jc w:val="both"/>
      </w:pPr>
      <w:r>
        <w:rPr>
          <w:b/>
          <w:bCs/>
        </w:rPr>
        <w:t xml:space="preserve">Kyukeisho </w:t>
      </w:r>
      <w:r>
        <w:t>ofrecerá los siguientes términos y condiciones.</w:t>
      </w:r>
    </w:p>
    <w:p w14:paraId="1E758341" w14:textId="77777777" w:rsidR="003C24BF" w:rsidRDefault="003C24B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se hace responsable del software desarrollado para la empresa contratante, haciendo valer lo estipulado en el contrato.</w:t>
      </w:r>
    </w:p>
    <w:p w14:paraId="1D392337" w14:textId="77777777" w:rsidR="008B3849" w:rsidRDefault="008B3849" w:rsidP="00D30242">
      <w:pPr>
        <w:pStyle w:val="Prrafodelista"/>
        <w:spacing w:line="360" w:lineRule="auto"/>
        <w:ind w:left="851"/>
        <w:jc w:val="both"/>
      </w:pPr>
    </w:p>
    <w:p w14:paraId="3408BD36" w14:textId="77777777" w:rsidR="003C24BF" w:rsidRDefault="003C24B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se responsabiliza en adquirir las licencias y permisos a su cargo y autorizaciones para la realización del correcto servicio</w:t>
      </w:r>
      <w:r w:rsidR="008B3849">
        <w:t>.</w:t>
      </w:r>
    </w:p>
    <w:p w14:paraId="4E4F9E5A" w14:textId="77777777" w:rsidR="008B3849" w:rsidRDefault="008B3849" w:rsidP="00D30242">
      <w:pPr>
        <w:pStyle w:val="Prrafodelista"/>
        <w:spacing w:line="360" w:lineRule="auto"/>
        <w:jc w:val="both"/>
      </w:pPr>
    </w:p>
    <w:p w14:paraId="5F7AC573" w14:textId="77777777" w:rsidR="008B3849" w:rsidRDefault="008B3849" w:rsidP="00D30242">
      <w:pPr>
        <w:pStyle w:val="Prrafodelista"/>
        <w:spacing w:line="360" w:lineRule="auto"/>
        <w:ind w:left="851"/>
        <w:jc w:val="both"/>
      </w:pPr>
    </w:p>
    <w:p w14:paraId="03F5B60E" w14:textId="77777777" w:rsidR="005D6E99" w:rsidRDefault="003C24B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 w:rsidR="005B5C48">
        <w:t>guardara toda la información privada o de tipo confidencial, que la empresa contratante para la ejecución del contrato. La información solo será divulgada con una resolución o carta jurídica debidamente firmada por las autoridades judiciales,</w:t>
      </w:r>
      <w:r w:rsidR="005D6E99">
        <w:t xml:space="preserve"> este servicio mantendrá el plazo estipulado en el contrato.</w:t>
      </w:r>
    </w:p>
    <w:p w14:paraId="0455F26F" w14:textId="77777777" w:rsidR="00D30242" w:rsidRDefault="00D30242" w:rsidP="00D30242">
      <w:pPr>
        <w:spacing w:line="360" w:lineRule="auto"/>
        <w:jc w:val="both"/>
      </w:pPr>
    </w:p>
    <w:p w14:paraId="70423A67" w14:textId="77777777" w:rsidR="00D30242" w:rsidRDefault="00D30242" w:rsidP="00D30242">
      <w:pPr>
        <w:spacing w:line="360" w:lineRule="auto"/>
        <w:jc w:val="both"/>
      </w:pPr>
    </w:p>
    <w:p w14:paraId="37C77675" w14:textId="77777777" w:rsidR="00D30242" w:rsidRDefault="00D30242" w:rsidP="00D30242">
      <w:pPr>
        <w:spacing w:line="360" w:lineRule="auto"/>
        <w:jc w:val="both"/>
      </w:pPr>
    </w:p>
    <w:p w14:paraId="7A1835DA" w14:textId="77777777" w:rsidR="00D30242" w:rsidRDefault="00D30242" w:rsidP="00D30242">
      <w:pPr>
        <w:spacing w:line="360" w:lineRule="auto"/>
        <w:jc w:val="both"/>
      </w:pPr>
    </w:p>
    <w:p w14:paraId="0DD6D3C0" w14:textId="77777777" w:rsidR="00D30242" w:rsidRDefault="00D30242" w:rsidP="00D30242">
      <w:pPr>
        <w:spacing w:line="360" w:lineRule="auto"/>
        <w:jc w:val="both"/>
      </w:pPr>
    </w:p>
    <w:p w14:paraId="0586216E" w14:textId="77777777" w:rsidR="00D30242" w:rsidRDefault="00D30242" w:rsidP="00D30242">
      <w:pPr>
        <w:spacing w:line="360" w:lineRule="auto"/>
        <w:jc w:val="both"/>
      </w:pPr>
    </w:p>
    <w:p w14:paraId="05BD20AD" w14:textId="77777777" w:rsidR="008B3849" w:rsidRDefault="008B3849" w:rsidP="00D30242">
      <w:pPr>
        <w:pStyle w:val="Prrafodelista"/>
        <w:spacing w:line="360" w:lineRule="auto"/>
        <w:ind w:left="851"/>
        <w:jc w:val="both"/>
      </w:pPr>
    </w:p>
    <w:p w14:paraId="439B4AAA" w14:textId="77777777" w:rsidR="003C24BF" w:rsidRDefault="005D6E99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En caso de que la prestación de servicios tenga la necesidad de acceder a datos privados o personales, </w:t>
      </w:r>
      <w:r>
        <w:rPr>
          <w:b/>
          <w:bCs/>
        </w:rPr>
        <w:t xml:space="preserve">Kyukeisho </w:t>
      </w:r>
      <w:r>
        <w:t xml:space="preserve">como encargado del tratamiento de datos personales, queda debidamente obligado </w:t>
      </w:r>
      <w:r w:rsidR="008B3849">
        <w:t xml:space="preserve">al cumplimiento de la ley </w:t>
      </w:r>
      <w:r w:rsidR="008B3849">
        <w:rPr>
          <w:b/>
          <w:bCs/>
        </w:rPr>
        <w:t xml:space="preserve">1581 de 2012, </w:t>
      </w:r>
      <w:r w:rsidR="008B3849">
        <w:t xml:space="preserve">de protección de datos. </w:t>
      </w:r>
    </w:p>
    <w:p w14:paraId="378C2FFA" w14:textId="77777777" w:rsidR="008B3849" w:rsidRDefault="008B3849" w:rsidP="00D30242">
      <w:pPr>
        <w:pStyle w:val="Prrafodelista"/>
        <w:spacing w:line="360" w:lineRule="auto"/>
        <w:jc w:val="both"/>
      </w:pPr>
    </w:p>
    <w:p w14:paraId="181969F5" w14:textId="77777777" w:rsidR="008B3849" w:rsidRDefault="008B3849" w:rsidP="00D30242">
      <w:pPr>
        <w:pStyle w:val="Prrafodelista"/>
        <w:spacing w:line="360" w:lineRule="auto"/>
        <w:ind w:left="851"/>
        <w:jc w:val="both"/>
      </w:pPr>
    </w:p>
    <w:p w14:paraId="22029135" w14:textId="77777777" w:rsidR="00ED69C1" w:rsidRDefault="008B3849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es responsable de las infracciones que puedan ocurrir en el caso de los datos personales, como comunicar los datos a terceros, o en general, o utilice los datos de manera irregular</w:t>
      </w:r>
      <w:r w:rsidR="00ED69C1">
        <w:t>.</w:t>
      </w:r>
    </w:p>
    <w:p w14:paraId="57895061" w14:textId="77777777" w:rsidR="00D30242" w:rsidRDefault="00D30242" w:rsidP="00D30242">
      <w:pPr>
        <w:pStyle w:val="Prrafodelista"/>
        <w:spacing w:line="360" w:lineRule="auto"/>
        <w:ind w:left="851"/>
        <w:jc w:val="both"/>
      </w:pPr>
    </w:p>
    <w:p w14:paraId="49DD86EF" w14:textId="77777777" w:rsidR="009D2A7F" w:rsidRDefault="009D2A7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El </w:t>
      </w:r>
      <w:r>
        <w:rPr>
          <w:b/>
          <w:bCs/>
        </w:rPr>
        <w:t>Cliente</w:t>
      </w:r>
      <w:r>
        <w:t xml:space="preserve"> presentará a </w:t>
      </w:r>
      <w:r>
        <w:rPr>
          <w:b/>
          <w:bCs/>
        </w:rPr>
        <w:t xml:space="preserve">Kyukeisho </w:t>
      </w:r>
      <w:r>
        <w:t>un informe con las necesidades y previsiones que tenga a medio plazo, que hagan implementación en el sistema informático.</w:t>
      </w:r>
    </w:p>
    <w:p w14:paraId="528E55AA" w14:textId="77777777" w:rsidR="009D2A7F" w:rsidRDefault="009D2A7F" w:rsidP="00D30242">
      <w:pPr>
        <w:pStyle w:val="Prrafodelista"/>
        <w:spacing w:line="360" w:lineRule="auto"/>
        <w:ind w:left="851"/>
        <w:jc w:val="both"/>
      </w:pPr>
    </w:p>
    <w:p w14:paraId="3979489A" w14:textId="77777777" w:rsidR="0032262A" w:rsidRDefault="0032262A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>realiza una auditoria del software para conocer la situación técnica del mismo y poder realizar la adaptación a problemas necesarios, o problemas pertinentes.</w:t>
      </w:r>
    </w:p>
    <w:p w14:paraId="7CE320B8" w14:textId="77777777" w:rsidR="0032262A" w:rsidRDefault="0032262A" w:rsidP="00D30242">
      <w:pPr>
        <w:pStyle w:val="Prrafodelista"/>
        <w:spacing w:line="360" w:lineRule="auto"/>
        <w:jc w:val="both"/>
      </w:pPr>
    </w:p>
    <w:p w14:paraId="306B3ED0" w14:textId="77777777" w:rsidR="0032262A" w:rsidRDefault="0032262A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Encontrada la solución para el problema </w:t>
      </w:r>
      <w:r>
        <w:rPr>
          <w:b/>
          <w:bCs/>
        </w:rPr>
        <w:t>Kyukeisho</w:t>
      </w:r>
      <w:r>
        <w:t xml:space="preserve"> se </w:t>
      </w:r>
      <w:r w:rsidR="00D23753">
        <w:t>encargará</w:t>
      </w:r>
      <w:r>
        <w:t xml:space="preserve"> de adaptar las soluciones debidas al software</w:t>
      </w:r>
      <w:r w:rsidR="00015E67">
        <w:t xml:space="preserve"> y dejar todo correctamente realizando las pruebas oportunas.</w:t>
      </w:r>
    </w:p>
    <w:p w14:paraId="1D5570BB" w14:textId="77777777" w:rsidR="0032262A" w:rsidRDefault="0032262A" w:rsidP="00D30242">
      <w:pPr>
        <w:pStyle w:val="Prrafodelista"/>
        <w:spacing w:line="360" w:lineRule="auto"/>
        <w:jc w:val="both"/>
      </w:pPr>
    </w:p>
    <w:p w14:paraId="71D26E21" w14:textId="77777777" w:rsidR="00ED69C1" w:rsidRDefault="009D2A7F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t xml:space="preserve"> </w:t>
      </w:r>
      <w:r w:rsidR="00015E67">
        <w:t xml:space="preserve">En las pruebas se realizará los ajustes y arreglos que sean necesarios, hasta la conformidad de </w:t>
      </w:r>
      <w:r w:rsidR="00015E67">
        <w:rPr>
          <w:b/>
          <w:bCs/>
        </w:rPr>
        <w:t xml:space="preserve">Ana Piñeros, </w:t>
      </w:r>
      <w:r w:rsidR="00015E67">
        <w:t xml:space="preserve">con el desarrollo del software, con la conformidad de </w:t>
      </w:r>
      <w:r w:rsidR="00015E67">
        <w:rPr>
          <w:b/>
          <w:bCs/>
        </w:rPr>
        <w:t xml:space="preserve">Ana Piñero, </w:t>
      </w:r>
      <w:r w:rsidR="00015E67">
        <w:t xml:space="preserve">se dará nuevamente la entrega del software. </w:t>
      </w:r>
    </w:p>
    <w:p w14:paraId="30D7CAAC" w14:textId="77777777" w:rsidR="00D30242" w:rsidRDefault="00D30242" w:rsidP="00D30242">
      <w:pPr>
        <w:pStyle w:val="Prrafodelista"/>
      </w:pPr>
    </w:p>
    <w:p w14:paraId="6186E480" w14:textId="77777777" w:rsidR="00D30242" w:rsidRDefault="00D30242" w:rsidP="00D30242">
      <w:pPr>
        <w:spacing w:line="360" w:lineRule="auto"/>
        <w:jc w:val="both"/>
      </w:pPr>
    </w:p>
    <w:p w14:paraId="0EF8EF4D" w14:textId="77777777" w:rsidR="00D30242" w:rsidRDefault="00D30242" w:rsidP="00D30242">
      <w:pPr>
        <w:spacing w:line="360" w:lineRule="auto"/>
        <w:jc w:val="both"/>
      </w:pPr>
    </w:p>
    <w:p w14:paraId="7F01068E" w14:textId="77777777" w:rsidR="00D30242" w:rsidRDefault="00D30242" w:rsidP="00D30242">
      <w:pPr>
        <w:spacing w:line="360" w:lineRule="auto"/>
        <w:jc w:val="both"/>
      </w:pPr>
    </w:p>
    <w:p w14:paraId="65656E85" w14:textId="77777777" w:rsidR="00D30242" w:rsidRDefault="00D30242" w:rsidP="00D30242">
      <w:pPr>
        <w:spacing w:line="360" w:lineRule="auto"/>
        <w:jc w:val="both"/>
      </w:pPr>
    </w:p>
    <w:p w14:paraId="7F4DC4BF" w14:textId="77777777" w:rsidR="00D30242" w:rsidRDefault="00D30242" w:rsidP="00D30242">
      <w:pPr>
        <w:spacing w:line="360" w:lineRule="auto"/>
        <w:jc w:val="both"/>
      </w:pPr>
    </w:p>
    <w:p w14:paraId="6581CAD2" w14:textId="77777777" w:rsidR="00D30242" w:rsidRDefault="00D30242" w:rsidP="00D30242">
      <w:pPr>
        <w:spacing w:line="360" w:lineRule="auto"/>
        <w:jc w:val="both"/>
      </w:pPr>
    </w:p>
    <w:p w14:paraId="3F4EC8CF" w14:textId="77777777" w:rsidR="00015E67" w:rsidRDefault="00015E67" w:rsidP="00D30242">
      <w:pPr>
        <w:pStyle w:val="Prrafodelista"/>
        <w:spacing w:line="360" w:lineRule="auto"/>
        <w:jc w:val="both"/>
      </w:pPr>
    </w:p>
    <w:p w14:paraId="4C7A83F7" w14:textId="77777777" w:rsidR="00015E67" w:rsidRDefault="0083269B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Kyukeisho </w:t>
      </w:r>
      <w:r>
        <w:t xml:space="preserve">garantiza la entrega del software en el tiempo estipulado, durante ese tiempo </w:t>
      </w:r>
      <w:r>
        <w:rPr>
          <w:b/>
          <w:bCs/>
        </w:rPr>
        <w:t xml:space="preserve">Kyukeisho </w:t>
      </w:r>
      <w:r>
        <w:t>subsanará cualquier incidencia que se produzca en el software, conforma a las clausulas descritas en este contrato.</w:t>
      </w:r>
    </w:p>
    <w:p w14:paraId="1325819C" w14:textId="77777777" w:rsidR="00AD58CB" w:rsidRDefault="00AD58CB" w:rsidP="00D30242">
      <w:pPr>
        <w:pStyle w:val="Prrafodelista"/>
        <w:spacing w:line="360" w:lineRule="auto"/>
        <w:jc w:val="both"/>
      </w:pPr>
    </w:p>
    <w:p w14:paraId="20EA0036" w14:textId="77777777" w:rsidR="00AD58CB" w:rsidRDefault="00AD58CB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Ana Piñeros </w:t>
      </w:r>
      <w:r>
        <w:t xml:space="preserve">es una única responsable de determinar si lo escrito en este contrato cumple con sus necesidades y se adapta a las necesidades de la empresa de </w:t>
      </w:r>
      <w:r>
        <w:rPr>
          <w:b/>
          <w:bCs/>
        </w:rPr>
        <w:t>Ana Piñeros,</w:t>
      </w:r>
      <w:r>
        <w:t xml:space="preserve"> </w:t>
      </w:r>
    </w:p>
    <w:p w14:paraId="4C16D67B" w14:textId="77777777" w:rsidR="00D30242" w:rsidRDefault="00D30242" w:rsidP="00D30242">
      <w:pPr>
        <w:pStyle w:val="Prrafodelista"/>
        <w:spacing w:line="360" w:lineRule="auto"/>
        <w:jc w:val="both"/>
      </w:pPr>
    </w:p>
    <w:p w14:paraId="232F15BC" w14:textId="77777777" w:rsidR="00D30242" w:rsidRPr="00D30242" w:rsidRDefault="00D30242" w:rsidP="00D30242">
      <w:pPr>
        <w:pStyle w:val="Prrafodelista"/>
        <w:numPr>
          <w:ilvl w:val="0"/>
          <w:numId w:val="1"/>
        </w:numPr>
        <w:spacing w:line="360" w:lineRule="auto"/>
        <w:ind w:left="851"/>
        <w:jc w:val="both"/>
      </w:pPr>
      <w:r>
        <w:rPr>
          <w:b/>
          <w:bCs/>
        </w:rPr>
        <w:t xml:space="preserve">Ana Piñeros </w:t>
      </w:r>
      <w:r>
        <w:t xml:space="preserve">se compromete a utilizar el software y el contrato de manera legal, y no realizar copias del mismo sin autorización de </w:t>
      </w:r>
      <w:r>
        <w:rPr>
          <w:b/>
          <w:bCs/>
        </w:rPr>
        <w:t xml:space="preserve">Kyukeisho. </w:t>
      </w:r>
    </w:p>
    <w:p w14:paraId="60619A19" w14:textId="77777777" w:rsidR="00D30242" w:rsidRDefault="00D30242" w:rsidP="00D30242">
      <w:pPr>
        <w:pStyle w:val="Prrafodelista"/>
        <w:spacing w:line="360" w:lineRule="auto"/>
      </w:pPr>
    </w:p>
    <w:p w14:paraId="1B6191E4" w14:textId="77777777" w:rsidR="00D30242" w:rsidRDefault="00D30242" w:rsidP="00D3024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Precio Y Facturación</w:t>
      </w:r>
    </w:p>
    <w:p w14:paraId="0926A562" w14:textId="77777777" w:rsidR="005B12CC" w:rsidRPr="005B12CC" w:rsidRDefault="005B12CC" w:rsidP="005B12CC">
      <w:pPr>
        <w:pStyle w:val="Prrafodelista"/>
        <w:numPr>
          <w:ilvl w:val="0"/>
          <w:numId w:val="3"/>
        </w:numPr>
        <w:spacing w:line="360" w:lineRule="auto"/>
        <w:ind w:left="993"/>
        <w:jc w:val="both"/>
        <w:rPr>
          <w:b/>
          <w:bCs/>
        </w:rPr>
      </w:pPr>
      <w:r>
        <w:t>El precio del contrato es de ___________ IVA incluido.</w:t>
      </w:r>
    </w:p>
    <w:p w14:paraId="2AA35401" w14:textId="77777777" w:rsidR="005B12CC" w:rsidRPr="005B12CC" w:rsidRDefault="005B12CC" w:rsidP="005B12CC">
      <w:pPr>
        <w:pStyle w:val="Prrafodelista"/>
        <w:spacing w:line="360" w:lineRule="auto"/>
        <w:ind w:left="993"/>
        <w:jc w:val="both"/>
        <w:rPr>
          <w:b/>
          <w:bCs/>
        </w:rPr>
      </w:pPr>
    </w:p>
    <w:p w14:paraId="56DA7511" w14:textId="77777777" w:rsidR="005B12CC" w:rsidRPr="005B12CC" w:rsidRDefault="005B12CC" w:rsidP="005B12CC">
      <w:pPr>
        <w:pStyle w:val="Prrafodelista"/>
        <w:numPr>
          <w:ilvl w:val="0"/>
          <w:numId w:val="3"/>
        </w:numPr>
        <w:spacing w:line="360" w:lineRule="auto"/>
        <w:ind w:left="993"/>
        <w:jc w:val="both"/>
        <w:rPr>
          <w:b/>
          <w:bCs/>
        </w:rPr>
      </w:pPr>
      <w:r>
        <w:t xml:space="preserve">El pago de las facturas se realizará tras la aceptación de </w:t>
      </w:r>
      <w:r>
        <w:rPr>
          <w:b/>
          <w:bCs/>
        </w:rPr>
        <w:t xml:space="preserve">Ana Piñeros, </w:t>
      </w:r>
      <w:r>
        <w:t>del software desarrollado, mediante transferencia bancaria, debidamente con su factura constante de la transacción, el pago se realizar</w:t>
      </w:r>
      <w:r w:rsidR="004C204C">
        <w:t>á</w:t>
      </w:r>
      <w:r>
        <w:t xml:space="preserve"> a la siguiente cuenta bancaria de </w:t>
      </w:r>
      <w:r>
        <w:rPr>
          <w:b/>
          <w:bCs/>
        </w:rPr>
        <w:t xml:space="preserve">Kyukeisho </w:t>
      </w:r>
      <w:r>
        <w:t>con el siguiente número de cuenta ________________.</w:t>
      </w:r>
    </w:p>
    <w:p w14:paraId="15C9EAB0" w14:textId="77777777" w:rsidR="005B12CC" w:rsidRPr="005B12CC" w:rsidRDefault="005B12CC" w:rsidP="005B12CC">
      <w:pPr>
        <w:pStyle w:val="Prrafodelista"/>
        <w:rPr>
          <w:b/>
          <w:bCs/>
        </w:rPr>
      </w:pPr>
    </w:p>
    <w:p w14:paraId="7E3D2FC9" w14:textId="77777777" w:rsidR="005B12CC" w:rsidRDefault="005B12CC" w:rsidP="004C204C">
      <w:pPr>
        <w:pStyle w:val="Prrafodelista"/>
        <w:spacing w:line="360" w:lineRule="auto"/>
        <w:ind w:left="993"/>
        <w:jc w:val="both"/>
        <w:rPr>
          <w:b/>
          <w:bCs/>
        </w:rPr>
      </w:pPr>
    </w:p>
    <w:p w14:paraId="0C5F27A9" w14:textId="77777777" w:rsidR="004C204C" w:rsidRDefault="004C204C" w:rsidP="004C204C">
      <w:pPr>
        <w:pStyle w:val="Prrafodelista"/>
        <w:spacing w:line="360" w:lineRule="auto"/>
        <w:ind w:left="993"/>
        <w:jc w:val="center"/>
        <w:rPr>
          <w:b/>
          <w:bCs/>
        </w:rPr>
      </w:pPr>
      <w:r>
        <w:rPr>
          <w:b/>
          <w:bCs/>
        </w:rPr>
        <w:t>Duración Del Contrato</w:t>
      </w:r>
    </w:p>
    <w:p w14:paraId="398138C4" w14:textId="77777777" w:rsidR="004C204C" w:rsidRPr="00FE0157" w:rsidRDefault="00FE0157" w:rsidP="004C204C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b/>
          <w:bCs/>
        </w:rPr>
      </w:pPr>
      <w:r>
        <w:t>El plazo estipulado para la realización del software y la entrega es de ___________ a partir de la fecha indicada en el encabezamiento del contrato.</w:t>
      </w:r>
    </w:p>
    <w:p w14:paraId="2D6B7DC9" w14:textId="77777777" w:rsidR="00FE0157" w:rsidRPr="00FE0157" w:rsidRDefault="00FE0157" w:rsidP="00FE0157">
      <w:pPr>
        <w:pStyle w:val="Prrafodelista"/>
        <w:spacing w:line="360" w:lineRule="auto"/>
        <w:ind w:left="993"/>
        <w:jc w:val="both"/>
        <w:rPr>
          <w:b/>
          <w:bCs/>
        </w:rPr>
      </w:pPr>
    </w:p>
    <w:p w14:paraId="0FC565E8" w14:textId="77777777" w:rsidR="00FE0157" w:rsidRPr="00FE0157" w:rsidRDefault="00FE0157" w:rsidP="004C204C">
      <w:pPr>
        <w:pStyle w:val="Prrafodelista"/>
        <w:numPr>
          <w:ilvl w:val="0"/>
          <w:numId w:val="4"/>
        </w:numPr>
        <w:spacing w:line="360" w:lineRule="auto"/>
        <w:ind w:left="993"/>
        <w:jc w:val="both"/>
        <w:rPr>
          <w:b/>
          <w:bCs/>
        </w:rPr>
      </w:pPr>
      <w:r>
        <w:t>Algún tipo de retraso superior a 10 días será considerado como una incidencia critica.</w:t>
      </w:r>
    </w:p>
    <w:p w14:paraId="22E33F9D" w14:textId="77777777" w:rsidR="00FE0157" w:rsidRDefault="00FE0157" w:rsidP="00FE0157">
      <w:pPr>
        <w:pStyle w:val="Prrafodelista"/>
      </w:pPr>
    </w:p>
    <w:p w14:paraId="030C24B5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03E8EFDA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1A46253D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100F519F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36BAFB65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3E4B1D7B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62B6DA4A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1BE12439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2737624B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12C2AAF2" w14:textId="77777777" w:rsidR="00FE0157" w:rsidRDefault="00FE0157" w:rsidP="00FE0157">
      <w:pPr>
        <w:pStyle w:val="Prrafodelista"/>
        <w:spacing w:line="360" w:lineRule="auto"/>
        <w:ind w:left="993"/>
        <w:jc w:val="both"/>
      </w:pPr>
    </w:p>
    <w:p w14:paraId="5124B545" w14:textId="77777777" w:rsidR="00FE0157" w:rsidRDefault="00FE0157" w:rsidP="00FE0157">
      <w:pPr>
        <w:pStyle w:val="Prrafodelista"/>
        <w:spacing w:line="360" w:lineRule="auto"/>
        <w:ind w:left="993"/>
        <w:jc w:val="center"/>
        <w:rPr>
          <w:b/>
          <w:bCs/>
        </w:rPr>
      </w:pPr>
      <w:r>
        <w:rPr>
          <w:b/>
          <w:bCs/>
        </w:rPr>
        <w:t>Acuerdos</w:t>
      </w:r>
    </w:p>
    <w:p w14:paraId="084AEA1E" w14:textId="77777777" w:rsidR="00FE0157" w:rsidRPr="00FE0157" w:rsidRDefault="00FE0157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rPr>
          <w:b/>
          <w:bCs/>
        </w:rPr>
        <w:t xml:space="preserve">Kyukeisho, </w:t>
      </w:r>
      <w:r>
        <w:t>se encarga de que el personal especializado en cada materia realice el mejor trabajo.</w:t>
      </w:r>
    </w:p>
    <w:p w14:paraId="3D043067" w14:textId="77777777" w:rsidR="00FE0157" w:rsidRPr="00FE0157" w:rsidRDefault="00FE0157" w:rsidP="00FE0157">
      <w:pPr>
        <w:pStyle w:val="Prrafodelista"/>
        <w:spacing w:line="360" w:lineRule="auto"/>
        <w:ind w:left="993"/>
        <w:jc w:val="both"/>
        <w:rPr>
          <w:b/>
          <w:bCs/>
        </w:rPr>
      </w:pPr>
    </w:p>
    <w:p w14:paraId="64C1BF66" w14:textId="77777777" w:rsidR="00FE0157" w:rsidRPr="002358D7" w:rsidRDefault="00FE0157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rPr>
          <w:b/>
          <w:bCs/>
        </w:rPr>
        <w:t xml:space="preserve">Kyukeisho </w:t>
      </w:r>
      <w:r>
        <w:t xml:space="preserve">deberá cumplir con los plazos de entrega que acuerden con </w:t>
      </w:r>
      <w:r>
        <w:rPr>
          <w:b/>
          <w:bCs/>
        </w:rPr>
        <w:t xml:space="preserve">Ana Piñeros, </w:t>
      </w:r>
      <w:r>
        <w:t xml:space="preserve">si se supera el plazo indicado se considera un incumplimiento, es caso de que esto suceda </w:t>
      </w:r>
      <w:r>
        <w:rPr>
          <w:b/>
          <w:bCs/>
        </w:rPr>
        <w:t>Ana Piñero</w:t>
      </w:r>
      <w:r w:rsidR="00BC72E1">
        <w:rPr>
          <w:b/>
          <w:bCs/>
        </w:rPr>
        <w:t>s</w:t>
      </w:r>
      <w:r>
        <w:rPr>
          <w:b/>
          <w:bCs/>
        </w:rPr>
        <w:t xml:space="preserve"> </w:t>
      </w:r>
      <w:r>
        <w:t>podrá exigir el pago de daños y perjuicios debido por el tiempo perdido.</w:t>
      </w:r>
    </w:p>
    <w:p w14:paraId="77D8A00A" w14:textId="77777777" w:rsidR="002358D7" w:rsidRPr="002358D7" w:rsidRDefault="002358D7" w:rsidP="002358D7">
      <w:pPr>
        <w:pStyle w:val="Prrafodelista"/>
        <w:rPr>
          <w:b/>
          <w:bCs/>
        </w:rPr>
      </w:pPr>
    </w:p>
    <w:p w14:paraId="4C80A6BA" w14:textId="77777777" w:rsidR="002358D7" w:rsidRPr="002358D7" w:rsidRDefault="002358D7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t xml:space="preserve">Los problemas del software se comunicarán debidamente a </w:t>
      </w:r>
      <w:r>
        <w:rPr>
          <w:b/>
          <w:bCs/>
        </w:rPr>
        <w:t xml:space="preserve">Kyukeisho, </w:t>
      </w:r>
      <w:r>
        <w:t>haciendo valer lo estipulado en el presente contrato.</w:t>
      </w:r>
    </w:p>
    <w:p w14:paraId="7E891A96" w14:textId="77777777" w:rsidR="002358D7" w:rsidRPr="002358D7" w:rsidRDefault="002358D7" w:rsidP="002358D7">
      <w:pPr>
        <w:pStyle w:val="Prrafodelista"/>
        <w:rPr>
          <w:b/>
          <w:bCs/>
        </w:rPr>
      </w:pPr>
    </w:p>
    <w:p w14:paraId="6CCDF7B5" w14:textId="77777777" w:rsidR="002358D7" w:rsidRPr="00BC72E1" w:rsidRDefault="00641381" w:rsidP="00FE0157">
      <w:pPr>
        <w:pStyle w:val="Prrafodelista"/>
        <w:numPr>
          <w:ilvl w:val="0"/>
          <w:numId w:val="5"/>
        </w:numPr>
        <w:spacing w:line="360" w:lineRule="auto"/>
        <w:ind w:left="993"/>
        <w:jc w:val="both"/>
        <w:rPr>
          <w:b/>
          <w:bCs/>
        </w:rPr>
      </w:pPr>
      <w:r>
        <w:t xml:space="preserve">Los problemas presentados se darán solución es un tiempo de ______, dependiendo el tipo de problema, si es un problema muy grave o extenso, se comunicará a </w:t>
      </w:r>
      <w:r>
        <w:rPr>
          <w:b/>
          <w:bCs/>
        </w:rPr>
        <w:t>Ana Piñero</w:t>
      </w:r>
      <w:r w:rsidR="00BC72E1">
        <w:rPr>
          <w:b/>
          <w:bCs/>
        </w:rPr>
        <w:t>s</w:t>
      </w:r>
      <w:r>
        <w:t xml:space="preserve"> y se llegará a un acuerdo cumpliendo con el contrato</w:t>
      </w:r>
      <w:r w:rsidR="00BC72E1">
        <w:t>, los daños se explicarán y se aplicara el siguiente formato dependiendo el problema:</w:t>
      </w:r>
    </w:p>
    <w:p w14:paraId="34A4C77A" w14:textId="77777777" w:rsidR="00BC72E1" w:rsidRPr="00BC72E1" w:rsidRDefault="00BC72E1" w:rsidP="00BC72E1">
      <w:pPr>
        <w:pStyle w:val="Prrafodelista"/>
        <w:rPr>
          <w:b/>
          <w:bCs/>
        </w:rPr>
      </w:pPr>
    </w:p>
    <w:p w14:paraId="30855C60" w14:textId="77777777" w:rsidR="00BC72E1" w:rsidRPr="00BC72E1" w:rsidRDefault="00BC72E1" w:rsidP="00BC72E1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Incidencia critica.</w:t>
      </w:r>
    </w:p>
    <w:p w14:paraId="0735AC8A" w14:textId="77777777" w:rsidR="00BC72E1" w:rsidRPr="00BC72E1" w:rsidRDefault="00BC72E1" w:rsidP="00BC72E1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Incidencia grave.</w:t>
      </w:r>
    </w:p>
    <w:p w14:paraId="3128DF8F" w14:textId="77777777" w:rsidR="00BC72E1" w:rsidRPr="002358D7" w:rsidRDefault="00BC72E1" w:rsidP="00BC72E1">
      <w:pPr>
        <w:pStyle w:val="Prrafodelista"/>
        <w:numPr>
          <w:ilvl w:val="1"/>
          <w:numId w:val="5"/>
        </w:numPr>
        <w:spacing w:line="360" w:lineRule="auto"/>
        <w:jc w:val="both"/>
        <w:rPr>
          <w:b/>
          <w:bCs/>
        </w:rPr>
      </w:pPr>
      <w:r>
        <w:t>Incidencia leve.</w:t>
      </w:r>
    </w:p>
    <w:p w14:paraId="081537FC" w14:textId="77777777" w:rsidR="002358D7" w:rsidRPr="002358D7" w:rsidRDefault="002358D7" w:rsidP="002358D7">
      <w:pPr>
        <w:pStyle w:val="Prrafodelista"/>
        <w:rPr>
          <w:b/>
          <w:bCs/>
        </w:rPr>
      </w:pPr>
    </w:p>
    <w:p w14:paraId="31117984" w14:textId="77777777" w:rsidR="002358D7" w:rsidRDefault="008F5392" w:rsidP="008F5392">
      <w:pPr>
        <w:spacing w:line="360" w:lineRule="auto"/>
        <w:jc w:val="center"/>
        <w:rPr>
          <w:b/>
          <w:bCs/>
        </w:rPr>
      </w:pPr>
      <w:r>
        <w:rPr>
          <w:b/>
          <w:bCs/>
        </w:rPr>
        <w:t>Modificación Del Contrato</w:t>
      </w:r>
    </w:p>
    <w:p w14:paraId="066F94EC" w14:textId="77777777" w:rsidR="008F5392" w:rsidRDefault="003539ED" w:rsidP="008F5392">
      <w:pPr>
        <w:spacing w:line="360" w:lineRule="auto"/>
        <w:jc w:val="both"/>
      </w:pPr>
      <w:r>
        <w:t>En caso de que las partes interesadas deseen modificar el contrato se deberá dejar estipulado el por qué y para que, de la modificación, si se llega a un acuerdo debe estar por escrito y debidamente firmado para ser válido.</w:t>
      </w:r>
    </w:p>
    <w:p w14:paraId="01B0DEA8" w14:textId="77777777" w:rsidR="002E2F7D" w:rsidRDefault="002E2F7D" w:rsidP="008F5392">
      <w:pPr>
        <w:spacing w:line="360" w:lineRule="auto"/>
        <w:jc w:val="both"/>
      </w:pPr>
    </w:p>
    <w:p w14:paraId="795A79FE" w14:textId="77777777" w:rsidR="002E2F7D" w:rsidRDefault="002E2F7D" w:rsidP="008F5392">
      <w:pPr>
        <w:spacing w:line="360" w:lineRule="auto"/>
        <w:jc w:val="both"/>
      </w:pPr>
    </w:p>
    <w:p w14:paraId="1F06F080" w14:textId="77777777" w:rsidR="002E2F7D" w:rsidRDefault="002E2F7D" w:rsidP="008F5392">
      <w:pPr>
        <w:spacing w:line="360" w:lineRule="auto"/>
        <w:jc w:val="both"/>
      </w:pPr>
    </w:p>
    <w:p w14:paraId="68452634" w14:textId="77777777" w:rsidR="002E2F7D" w:rsidRDefault="002E2F7D" w:rsidP="008F5392">
      <w:pPr>
        <w:spacing w:line="360" w:lineRule="auto"/>
        <w:jc w:val="both"/>
      </w:pPr>
    </w:p>
    <w:p w14:paraId="3FD79293" w14:textId="77777777" w:rsidR="002E2F7D" w:rsidRDefault="002E2F7D" w:rsidP="008F5392">
      <w:pPr>
        <w:spacing w:line="360" w:lineRule="auto"/>
        <w:jc w:val="both"/>
      </w:pPr>
    </w:p>
    <w:p w14:paraId="4C1EEAA4" w14:textId="77777777" w:rsidR="002E2F7D" w:rsidRDefault="002E2F7D" w:rsidP="008F5392">
      <w:pPr>
        <w:spacing w:line="360" w:lineRule="auto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851"/>
        <w:gridCol w:w="4885"/>
      </w:tblGrid>
      <w:tr w:rsidR="002E2F7D" w14:paraId="2C47C231" w14:textId="77777777" w:rsidTr="002E2F7D">
        <w:tc>
          <w:tcPr>
            <w:tcW w:w="5228" w:type="dxa"/>
          </w:tcPr>
          <w:p w14:paraId="591C7C3B" w14:textId="77777777" w:rsidR="002E2F7D" w:rsidRPr="002E2F7D" w:rsidRDefault="002E2F7D" w:rsidP="002E2F7D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Cliente</w:t>
            </w:r>
          </w:p>
        </w:tc>
        <w:tc>
          <w:tcPr>
            <w:tcW w:w="5228" w:type="dxa"/>
          </w:tcPr>
          <w:p w14:paraId="34D6B76E" w14:textId="77777777" w:rsidR="002E2F7D" w:rsidRPr="002E2F7D" w:rsidRDefault="002E2F7D" w:rsidP="002E2F7D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Proveedor Encargado</w:t>
            </w:r>
          </w:p>
        </w:tc>
      </w:tr>
      <w:tr w:rsidR="002E2F7D" w14:paraId="008A6012" w14:textId="77777777" w:rsidTr="002E2F7D">
        <w:tc>
          <w:tcPr>
            <w:tcW w:w="5228" w:type="dxa"/>
          </w:tcPr>
          <w:p w14:paraId="57F1935D" w14:textId="77777777" w:rsidR="002E2F7D" w:rsidRDefault="002E2F7D" w:rsidP="002E2F7D">
            <w:pPr>
              <w:spacing w:line="360" w:lineRule="auto"/>
              <w:ind w:left="0"/>
              <w:jc w:val="both"/>
            </w:pPr>
            <w:r>
              <w:t>Ana Piñeros</w:t>
            </w:r>
          </w:p>
        </w:tc>
        <w:tc>
          <w:tcPr>
            <w:tcW w:w="5228" w:type="dxa"/>
          </w:tcPr>
          <w:p w14:paraId="69AF2E26" w14:textId="77777777" w:rsidR="002E2F7D" w:rsidRDefault="002E2F7D" w:rsidP="002E2F7D">
            <w:pPr>
              <w:spacing w:line="360" w:lineRule="auto"/>
              <w:ind w:left="0"/>
              <w:jc w:val="both"/>
            </w:pPr>
            <w:r>
              <w:t>Andres Felipe Olaya Cadena</w:t>
            </w:r>
          </w:p>
        </w:tc>
      </w:tr>
      <w:tr w:rsidR="002E2F7D" w14:paraId="6E2FA99C" w14:textId="77777777" w:rsidTr="002E2F7D">
        <w:tc>
          <w:tcPr>
            <w:tcW w:w="5228" w:type="dxa"/>
          </w:tcPr>
          <w:p w14:paraId="5794341B" w14:textId="77777777" w:rsidR="002E2F7D" w:rsidRDefault="002E2F7D" w:rsidP="002E2F7D">
            <w:pPr>
              <w:spacing w:line="360" w:lineRule="auto"/>
              <w:ind w:left="0"/>
              <w:jc w:val="both"/>
            </w:pPr>
          </w:p>
        </w:tc>
        <w:tc>
          <w:tcPr>
            <w:tcW w:w="5228" w:type="dxa"/>
          </w:tcPr>
          <w:p w14:paraId="6B9FD808" w14:textId="77777777" w:rsidR="002E2F7D" w:rsidRDefault="002E2F7D" w:rsidP="002E2F7D">
            <w:pPr>
              <w:spacing w:line="360" w:lineRule="auto"/>
              <w:ind w:left="0"/>
              <w:jc w:val="both"/>
            </w:pPr>
          </w:p>
        </w:tc>
      </w:tr>
    </w:tbl>
    <w:p w14:paraId="358AA582" w14:textId="77777777" w:rsidR="002E2F7D" w:rsidRPr="002E2F7D" w:rsidRDefault="002E2F7D" w:rsidP="002E2F7D">
      <w:pPr>
        <w:spacing w:line="360" w:lineRule="auto"/>
        <w:jc w:val="both"/>
      </w:pPr>
    </w:p>
    <w:p w14:paraId="22FC2BFE" w14:textId="77777777" w:rsidR="00B73180" w:rsidRPr="00EE66E5" w:rsidRDefault="00B73180" w:rsidP="00D30242">
      <w:pPr>
        <w:spacing w:line="360" w:lineRule="auto"/>
        <w:jc w:val="both"/>
      </w:pPr>
    </w:p>
    <w:sectPr w:rsidR="00B73180" w:rsidRPr="00EE66E5" w:rsidSect="009F664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B797F" w14:textId="77777777" w:rsidR="00B96721" w:rsidRDefault="00B96721" w:rsidP="00A66B18">
      <w:pPr>
        <w:spacing w:before="0" w:after="0"/>
      </w:pPr>
      <w:r>
        <w:separator/>
      </w:r>
    </w:p>
  </w:endnote>
  <w:endnote w:type="continuationSeparator" w:id="0">
    <w:p w14:paraId="24E6A1CD" w14:textId="77777777" w:rsidR="00B96721" w:rsidRDefault="00B96721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DCEE" w14:textId="77777777" w:rsidR="00B96721" w:rsidRDefault="00B96721" w:rsidP="00A66B18">
      <w:pPr>
        <w:spacing w:before="0" w:after="0"/>
      </w:pPr>
      <w:r>
        <w:separator/>
      </w:r>
    </w:p>
  </w:footnote>
  <w:footnote w:type="continuationSeparator" w:id="0">
    <w:p w14:paraId="5B48F1AA" w14:textId="77777777" w:rsidR="00B96721" w:rsidRDefault="00B96721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2CAD" w14:textId="77777777" w:rsidR="00A66B18" w:rsidRDefault="006715EC" w:rsidP="006715EC">
    <w:r>
      <w:tab/>
    </w:r>
    <w:r>
      <w:rPr>
        <w:noProof/>
        <w:lang w:bidi="es-ES"/>
      </w:rPr>
      <w:drawing>
        <wp:anchor distT="0" distB="0" distL="114300" distR="114300" simplePos="0" relativeHeight="251660288" behindDoc="0" locked="0" layoutInCell="1" allowOverlap="1" wp14:anchorId="78A6FAEE" wp14:editId="38F5716D">
          <wp:simplePos x="0" y="0"/>
          <wp:positionH relativeFrom="margin">
            <wp:align>left</wp:align>
          </wp:positionH>
          <wp:positionV relativeFrom="margin">
            <wp:posOffset>-600075</wp:posOffset>
          </wp:positionV>
          <wp:extent cx="904875" cy="9048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6B18" w:rsidRPr="0041428F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0D2AE7" wp14:editId="0333C4A0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40AE665" w14:textId="77777777" w:rsidR="006715EC" w:rsidRPr="006715EC" w:rsidRDefault="006715EC" w:rsidP="006715EC">
                            <w:pPr>
                              <w:ind w:left="0" w:right="1476"/>
                              <w:jc w:val="right"/>
                              <w:rPr>
                                <w:b/>
                                <w:bCs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CO"/>
                              </w:rPr>
                              <w:t>Kyukeisho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0D2AE7" id="Gráfico 17" o:spid="_x0000_s1026" alt="Formas de énfasis curvas que crean en conjunto el diseño del encabezado" style="position:absolute;left:0;text-align:left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" adj="-11796480,,5400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formulas/>
                <v:path arrowok="t" o:connecttype="custom" o:connectlocs="7144,7144;7144,613886;3546634,574834;5998369,893921;5998369,7144;7144,7144" o:connectangles="0,0,0,0,0,0" textboxrect="0,0,6000750,904875"/>
                <v:textbox>
                  <w:txbxContent>
                    <w:p w14:paraId="740AE665" w14:textId="77777777" w:rsidR="006715EC" w:rsidRPr="006715EC" w:rsidRDefault="006715EC" w:rsidP="006715EC">
                      <w:pPr>
                        <w:ind w:left="0" w:right="1476"/>
                        <w:jc w:val="right"/>
                        <w:rPr>
                          <w:b/>
                          <w:bCs/>
                          <w:lang w:val="es-CO"/>
                        </w:rPr>
                      </w:pPr>
                      <w:r>
                        <w:rPr>
                          <w:b/>
                          <w:bCs/>
                          <w:lang w:val="es-CO"/>
                        </w:rPr>
                        <w:t>Kyukeisho</w:t>
                      </w:r>
                    </w:p>
                  </w:txbxContent>
                </v:textbox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152F8"/>
    <w:multiLevelType w:val="hybridMultilevel"/>
    <w:tmpl w:val="E7D45740"/>
    <w:lvl w:ilvl="0" w:tplc="423A41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85CA3"/>
    <w:multiLevelType w:val="hybridMultilevel"/>
    <w:tmpl w:val="0C3CB112"/>
    <w:lvl w:ilvl="0" w:tplc="9B38302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32B58BC"/>
    <w:multiLevelType w:val="hybridMultilevel"/>
    <w:tmpl w:val="D984259E"/>
    <w:lvl w:ilvl="0" w:tplc="3AAC43D8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7E3652"/>
    <w:multiLevelType w:val="hybridMultilevel"/>
    <w:tmpl w:val="5E823602"/>
    <w:lvl w:ilvl="0" w:tplc="3AAC43D8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BE4FC3"/>
    <w:multiLevelType w:val="hybridMultilevel"/>
    <w:tmpl w:val="960A770C"/>
    <w:lvl w:ilvl="0" w:tplc="3098B4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62"/>
    <w:rsid w:val="00015E67"/>
    <w:rsid w:val="00051853"/>
    <w:rsid w:val="00083BAA"/>
    <w:rsid w:val="0010680C"/>
    <w:rsid w:val="0012049B"/>
    <w:rsid w:val="00152B0B"/>
    <w:rsid w:val="001766D6"/>
    <w:rsid w:val="00192419"/>
    <w:rsid w:val="001C270D"/>
    <w:rsid w:val="001D0B5A"/>
    <w:rsid w:val="001E2320"/>
    <w:rsid w:val="00214E28"/>
    <w:rsid w:val="002358D7"/>
    <w:rsid w:val="00297F62"/>
    <w:rsid w:val="002E2F7D"/>
    <w:rsid w:val="003101B6"/>
    <w:rsid w:val="0032262A"/>
    <w:rsid w:val="00352B81"/>
    <w:rsid w:val="003539ED"/>
    <w:rsid w:val="00394757"/>
    <w:rsid w:val="003A0150"/>
    <w:rsid w:val="003C24BF"/>
    <w:rsid w:val="003E24DF"/>
    <w:rsid w:val="0041428F"/>
    <w:rsid w:val="004A2B0D"/>
    <w:rsid w:val="004C204C"/>
    <w:rsid w:val="00513437"/>
    <w:rsid w:val="005308BE"/>
    <w:rsid w:val="005B12CC"/>
    <w:rsid w:val="005B5C48"/>
    <w:rsid w:val="005C2210"/>
    <w:rsid w:val="005D6E99"/>
    <w:rsid w:val="00615018"/>
    <w:rsid w:val="0062123A"/>
    <w:rsid w:val="00641381"/>
    <w:rsid w:val="00646E75"/>
    <w:rsid w:val="006715EC"/>
    <w:rsid w:val="006F6F10"/>
    <w:rsid w:val="007110AB"/>
    <w:rsid w:val="00783E79"/>
    <w:rsid w:val="007B5AE8"/>
    <w:rsid w:val="007C184E"/>
    <w:rsid w:val="007F5192"/>
    <w:rsid w:val="0083269B"/>
    <w:rsid w:val="00890F9F"/>
    <w:rsid w:val="008B3849"/>
    <w:rsid w:val="008F5392"/>
    <w:rsid w:val="00904F71"/>
    <w:rsid w:val="009D2A7F"/>
    <w:rsid w:val="009F6646"/>
    <w:rsid w:val="00A26FE7"/>
    <w:rsid w:val="00A66B18"/>
    <w:rsid w:val="00A6783B"/>
    <w:rsid w:val="00A96CF8"/>
    <w:rsid w:val="00AA089B"/>
    <w:rsid w:val="00AD58CB"/>
    <w:rsid w:val="00AE1388"/>
    <w:rsid w:val="00AF3982"/>
    <w:rsid w:val="00B50294"/>
    <w:rsid w:val="00B57D6E"/>
    <w:rsid w:val="00B73180"/>
    <w:rsid w:val="00B96721"/>
    <w:rsid w:val="00BC72E1"/>
    <w:rsid w:val="00C1682D"/>
    <w:rsid w:val="00C701F7"/>
    <w:rsid w:val="00C70786"/>
    <w:rsid w:val="00D10958"/>
    <w:rsid w:val="00D23753"/>
    <w:rsid w:val="00D30242"/>
    <w:rsid w:val="00D66593"/>
    <w:rsid w:val="00DA225C"/>
    <w:rsid w:val="00DE6DA2"/>
    <w:rsid w:val="00DF2D30"/>
    <w:rsid w:val="00E062F7"/>
    <w:rsid w:val="00E2760C"/>
    <w:rsid w:val="00E4786A"/>
    <w:rsid w:val="00E55D74"/>
    <w:rsid w:val="00E6540C"/>
    <w:rsid w:val="00E81E2A"/>
    <w:rsid w:val="00ED69C1"/>
    <w:rsid w:val="00EE0952"/>
    <w:rsid w:val="00EE66E5"/>
    <w:rsid w:val="00EF3DC0"/>
    <w:rsid w:val="00FE015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8B1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rrafodelista">
    <w:name w:val="List Paragraph"/>
    <w:basedOn w:val="Normal"/>
    <w:uiPriority w:val="34"/>
    <w:semiHidden/>
    <w:rsid w:val="003C24BF"/>
    <w:pPr>
      <w:contextualSpacing/>
    </w:pPr>
  </w:style>
  <w:style w:type="table" w:styleId="Tablaconcuadrcula">
    <w:name w:val="Table Grid"/>
    <w:basedOn w:val="Tablanormal"/>
    <w:uiPriority w:val="39"/>
    <w:rsid w:val="002E2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54E386DF-7A46-41AA-8BAC-B53504EDAC77%7d\%7b6D6A8729-6687-4CBA-A712-B33787ACD130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EA4575-5B93-4BA5-80DF-7368475B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{6D6A8729-6687-4CBA-A712-B33787ACD130}tf56348247</Template>
  <TotalTime>0</TotalTime>
  <Pages>1</Pages>
  <Words>889</Words>
  <Characters>4890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2020-03-30T17:47:00Z</dcterms:created>
  <dcterms:modified xsi:type="dcterms:W3CDTF">2020-04-13T15:28:00Z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