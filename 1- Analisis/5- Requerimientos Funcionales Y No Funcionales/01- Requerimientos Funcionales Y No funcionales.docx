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038A6A58" w14:textId="77777777" w:rsidTr="001919CE">
        <w:trPr>
          <w:trHeight w:val="270"/>
          <w:jc w:val="center"/>
        </w:trPr>
        <w:tc>
          <w:tcPr>
            <w:tcW w:w="10466" w:type="dxa"/>
          </w:tcPr>
          <w:p w14:paraId="33B36084" w14:textId="1A880C78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009AEF12" w14:textId="36AF7741" w:rsidR="00A66B18" w:rsidRDefault="001919CE" w:rsidP="00A6783B">
      <w:pPr>
        <w:pStyle w:val="Firma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828B16A" wp14:editId="54A31A6D">
            <wp:simplePos x="0" y="0"/>
            <wp:positionH relativeFrom="column">
              <wp:posOffset>114300</wp:posOffset>
            </wp:positionH>
            <wp:positionV relativeFrom="paragraph">
              <wp:posOffset>-56515</wp:posOffset>
            </wp:positionV>
            <wp:extent cx="1504950" cy="15049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EC08C" w14:textId="0DAD7CBA" w:rsidR="001919CE" w:rsidRPr="001919CE" w:rsidRDefault="001919CE" w:rsidP="001919CE"/>
    <w:p w14:paraId="53969215" w14:textId="526F1767" w:rsidR="001919CE" w:rsidRPr="001919CE" w:rsidRDefault="001919CE" w:rsidP="001919CE"/>
    <w:p w14:paraId="0AE1BA37" w14:textId="10B183C2" w:rsidR="001919CE" w:rsidRPr="001919CE" w:rsidRDefault="001919CE" w:rsidP="001919CE"/>
    <w:p w14:paraId="23CFC4B3" w14:textId="59A8345E" w:rsidR="001919CE" w:rsidRDefault="001919CE" w:rsidP="001919CE">
      <w:pPr>
        <w:ind w:left="0"/>
      </w:pPr>
    </w:p>
    <w:p w14:paraId="24EDE5AC" w14:textId="77777777" w:rsidR="001919CE" w:rsidRDefault="001919CE" w:rsidP="001919CE">
      <w:pPr>
        <w:ind w:left="0"/>
        <w:rPr>
          <w:b/>
          <w:bCs/>
          <w:color w:val="000000" w:themeColor="text1"/>
        </w:rPr>
      </w:pPr>
    </w:p>
    <w:p w14:paraId="2DBE65B7" w14:textId="1AC36E2E" w:rsidR="001919CE" w:rsidRDefault="005105F7" w:rsidP="001919CE">
      <w:pPr>
        <w:tabs>
          <w:tab w:val="left" w:pos="3600"/>
        </w:tabs>
        <w:jc w:val="center"/>
        <w:rPr>
          <w:rFonts w:ascii="Times New Roman" w:eastAsia="Times New Roman" w:hAnsi="Times New Roman" w:cs="Times New Roman"/>
          <w:b/>
          <w:szCs w:val="28"/>
        </w:rPr>
      </w:pPr>
      <w:r w:rsidRPr="00287911">
        <w:rPr>
          <w:rFonts w:ascii="Times New Roman" w:eastAsia="Times New Roman" w:hAnsi="Times New Roman" w:cs="Times New Roman"/>
          <w:b/>
          <w:szCs w:val="28"/>
        </w:rPr>
        <w:t>REQUERIMIENTOS FUNCIONALES Y NO FUNCIONALES</w:t>
      </w:r>
    </w:p>
    <w:p w14:paraId="1E6F8000" w14:textId="77777777" w:rsidR="005105F7" w:rsidRPr="001919CE" w:rsidRDefault="005105F7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492FB655" w14:textId="524CD3C5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I TRIMESTRE</w:t>
      </w:r>
    </w:p>
    <w:p w14:paraId="30925A75" w14:textId="6CDB52BF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ADSI 1803170</w:t>
      </w:r>
    </w:p>
    <w:p w14:paraId="6A139767" w14:textId="6434D9A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5A8E6016" w14:textId="77777777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19C6A389" w14:textId="4E753710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ANGELA TATIANA ROZO CARRILLO</w:t>
      </w:r>
    </w:p>
    <w:p w14:paraId="651D624A" w14:textId="4C2C6E05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ANDRES FELIPE OLAYA CADENA</w:t>
      </w:r>
    </w:p>
    <w:p w14:paraId="33508AF3" w14:textId="54918108" w:rsidR="001919CE" w:rsidRPr="001919CE" w:rsidRDefault="001919CE" w:rsidP="001919CE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ANDERSON DARIO QUIROS RAMIRES</w:t>
      </w:r>
    </w:p>
    <w:p w14:paraId="400A459D" w14:textId="63E74903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 w:rsidRPr="001919CE">
        <w:rPr>
          <w:rFonts w:ascii="Times New Roman" w:hAnsi="Times New Roman" w:cs="Times New Roman"/>
          <w:b/>
          <w:bCs/>
          <w:szCs w:val="24"/>
        </w:rPr>
        <w:t>VLADIMIR ALBERTO BUITRAGO</w:t>
      </w:r>
    </w:p>
    <w:p w14:paraId="118578D7" w14:textId="0B9CF13B" w:rsidR="001919CE" w:rsidRPr="001919CE" w:rsidRDefault="001F22D6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DUVAN ANDRES MOLINA BERNAL</w:t>
      </w:r>
    </w:p>
    <w:p w14:paraId="76CAC768" w14:textId="5C50D704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33050F9D" w14:textId="77777777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</w:rPr>
      </w:pPr>
    </w:p>
    <w:p w14:paraId="6AE9CAC1" w14:textId="6D7E7ABD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 xml:space="preserve">CENTRO DE ELECTRICIDAD, ELECTRÓNICA Y TELECOMUNICACIONES </w:t>
      </w:r>
    </w:p>
    <w:p w14:paraId="26143D3C" w14:textId="1F95DBAC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REGIONAL DISTRITO CAPITAL</w:t>
      </w:r>
    </w:p>
    <w:p w14:paraId="717DE8A8" w14:textId="77E5E088" w:rsidR="001919CE" w:rsidRPr="001919CE" w:rsidRDefault="001919CE" w:rsidP="001919CE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Cs w:val="24"/>
          <w:lang w:val="es-CO"/>
        </w:rPr>
      </w:pPr>
      <w:r w:rsidRPr="001919CE">
        <w:rPr>
          <w:rFonts w:ascii="Times New Roman" w:hAnsi="Times New Roman" w:cs="Times New Roman"/>
          <w:b/>
          <w:bCs/>
          <w:szCs w:val="24"/>
        </w:rPr>
        <w:t>FEBRERO 2019</w:t>
      </w:r>
    </w:p>
    <w:p w14:paraId="48C350C1" w14:textId="77777777" w:rsidR="00BE13DD" w:rsidRDefault="00BE13DD" w:rsidP="001919CE">
      <w:pPr>
        <w:tabs>
          <w:tab w:val="left" w:pos="3600"/>
        </w:tabs>
        <w:ind w:left="0"/>
      </w:pPr>
    </w:p>
    <w:p w14:paraId="62DB02C3" w14:textId="706E0BB0" w:rsidR="001919CE" w:rsidRDefault="001919CE" w:rsidP="001919CE">
      <w:pPr>
        <w:tabs>
          <w:tab w:val="left" w:pos="3600"/>
        </w:tabs>
        <w:ind w:left="0"/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0288" behindDoc="1" locked="0" layoutInCell="1" allowOverlap="1" wp14:anchorId="2B245F48" wp14:editId="26D73BF2">
            <wp:simplePos x="0" y="0"/>
            <wp:positionH relativeFrom="column">
              <wp:posOffset>85725</wp:posOffset>
            </wp:positionH>
            <wp:positionV relativeFrom="paragraph">
              <wp:posOffset>75565</wp:posOffset>
            </wp:positionV>
            <wp:extent cx="1504950" cy="15049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82123" w14:textId="6C287701" w:rsidR="001919CE" w:rsidRPr="001919CE" w:rsidRDefault="001919CE" w:rsidP="001919CE"/>
    <w:p w14:paraId="676A4E88" w14:textId="7453AA45" w:rsidR="001919CE" w:rsidRPr="001919CE" w:rsidRDefault="001919CE" w:rsidP="001919CE"/>
    <w:p w14:paraId="48B8045D" w14:textId="568C41D2" w:rsidR="001919CE" w:rsidRPr="001919CE" w:rsidRDefault="001919CE" w:rsidP="001919CE"/>
    <w:p w14:paraId="5DC5ED8E" w14:textId="0D373961" w:rsidR="001919CE" w:rsidRDefault="001919CE" w:rsidP="001919CE"/>
    <w:p w14:paraId="193092ED" w14:textId="68B4E18B" w:rsidR="009742A7" w:rsidRDefault="001919CE" w:rsidP="0047291E">
      <w:pPr>
        <w:tabs>
          <w:tab w:val="left" w:pos="4650"/>
        </w:tabs>
      </w:pPr>
      <w:r>
        <w:tab/>
      </w:r>
    </w:p>
    <w:p w14:paraId="186D8FD6" w14:textId="77777777" w:rsidR="005105F7" w:rsidRPr="00B8652E" w:rsidRDefault="005105F7" w:rsidP="005105F7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65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Requerimientos Funcionales</w:t>
      </w:r>
    </w:p>
    <w:p w14:paraId="3E33B8F8" w14:textId="77777777" w:rsidR="005105F7" w:rsidRPr="00F17B71" w:rsidRDefault="005105F7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0C3EB6BA" w14:textId="77777777" w:rsidTr="005105F7">
        <w:trPr>
          <w:trHeight w:val="84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614BCCB8" w14:textId="77777777" w:rsidR="005105F7" w:rsidRPr="00F17B71" w:rsidRDefault="005105F7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33F9ABC0" w14:textId="77777777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RF01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  <w:tr w:rsidR="00F17B71" w:rsidRPr="00F17B71" w14:paraId="6CA4533A" w14:textId="77777777" w:rsidTr="005105F7">
        <w:trPr>
          <w:trHeight w:val="739"/>
        </w:trPr>
        <w:tc>
          <w:tcPr>
            <w:tcW w:w="3375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0953DEA" w14:textId="7654E474" w:rsidR="005105F7" w:rsidRPr="00F17B71" w:rsidRDefault="005105F7" w:rsidP="005105F7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8750742" w14:textId="77777777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Cuenta Administrador.</w:t>
            </w:r>
          </w:p>
        </w:tc>
      </w:tr>
      <w:tr w:rsidR="00F17B71" w:rsidRPr="00F17B71" w14:paraId="68FB5BCF" w14:textId="77777777" w:rsidTr="005105F7">
        <w:trPr>
          <w:trHeight w:val="32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719D99E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5BE84D9" w14:textId="268148CE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administrador se registra en el aplicativo como administrador.</w:t>
            </w:r>
          </w:p>
        </w:tc>
      </w:tr>
      <w:tr w:rsidR="00F17B71" w:rsidRPr="00F17B71" w14:paraId="01CE71B3" w14:textId="77777777" w:rsidTr="005105F7">
        <w:trPr>
          <w:trHeight w:val="72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DFE1262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713E894" w14:textId="77777777" w:rsidR="005105F7" w:rsidRPr="00F17B71" w:rsidRDefault="005105F7" w:rsidP="00F17B71">
            <w:pPr>
              <w:ind w:left="1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sistema permite crear una cuenta con usuario y contraseña.</w:t>
            </w:r>
          </w:p>
        </w:tc>
      </w:tr>
      <w:tr w:rsidR="00F17B71" w:rsidRPr="00F17B71" w14:paraId="2FFBEA95" w14:textId="77777777" w:rsidTr="005105F7">
        <w:trPr>
          <w:trHeight w:val="112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7ECA423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C61B0D3" w14:textId="3A3BDC95" w:rsidR="005105F7" w:rsidRPr="00F17B71" w:rsidRDefault="005105F7" w:rsidP="005105F7">
            <w:pPr>
              <w:numPr>
                <w:ilvl w:val="0"/>
                <w:numId w:val="6"/>
              </w:numPr>
              <w:spacing w:before="0" w:after="0"/>
              <w:ind w:right="0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</w:t>
            </w:r>
            <w:r w:rsidR="000F0BAB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10</w:t>
            </w:r>
          </w:p>
          <w:p w14:paraId="4AC984E4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F17B71" w:rsidRPr="00F17B71" w14:paraId="6C2046B0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E63221B" w14:textId="77777777" w:rsidR="005105F7" w:rsidRPr="00F17B71" w:rsidRDefault="005105F7" w:rsidP="00F17B71">
            <w:pPr>
              <w:ind w:right="50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2D44C8E5" w14:textId="77777777" w:rsidR="005105F7" w:rsidRPr="00F17B71" w:rsidRDefault="005105F7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42DBD5E1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06A8E6AB" w14:textId="477E4F2B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3B00953" w14:textId="236293CA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7CC6FAC" w14:textId="18E4D14F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D3E838A" w14:textId="024915AF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8D1982A" w14:textId="2BC768F0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C119C53" w14:textId="6AA6ED86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0F31190" w14:textId="27F579A9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F4912A7" w14:textId="015D445F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214B0B9" w14:textId="1ECC9C9A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AA07479" w14:textId="68A10618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473B325" w14:textId="65AC3F8C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7F9EC77" w14:textId="39F148E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8869E2E" w14:textId="30C237EA" w:rsidR="005105F7" w:rsidRPr="00F17B71" w:rsidRDefault="00B8652E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2336" behindDoc="1" locked="0" layoutInCell="1" allowOverlap="1" wp14:anchorId="25E7E4BA" wp14:editId="611B9576">
            <wp:simplePos x="0" y="0"/>
            <wp:positionH relativeFrom="column">
              <wp:posOffset>66675</wp:posOffset>
            </wp:positionH>
            <wp:positionV relativeFrom="paragraph">
              <wp:posOffset>-1905</wp:posOffset>
            </wp:positionV>
            <wp:extent cx="1457325" cy="14573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18691" w14:textId="5D443600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CD8893A" w14:textId="3A1526C6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87D5651" w14:textId="5B6539D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568D3D5" w14:textId="31936D58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FD69012" w14:textId="65621133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E3ACBBB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8A5DE01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E428277" w14:textId="116004E5" w:rsidR="005105F7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2BA88DCC" w14:textId="69BE8831" w:rsidR="00B8652E" w:rsidRDefault="00B8652E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4D7BBD3B" w14:textId="77777777" w:rsidR="00B8652E" w:rsidRDefault="00B8652E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56572F4D" w14:textId="258A1B8B" w:rsidR="00B8652E" w:rsidRDefault="00B8652E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3E4F6E0D" w14:textId="083DB84D" w:rsidR="000F0BAB" w:rsidRDefault="000F0BAB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42D411B4" w14:textId="77777777" w:rsidR="000F0BAB" w:rsidRPr="00F17B71" w:rsidRDefault="000F0BAB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jc w:val="center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16FDA9E6" w14:textId="77777777" w:rsidTr="000F0BAB">
        <w:trPr>
          <w:trHeight w:val="628"/>
          <w:jc w:val="center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4893C840" w14:textId="77777777" w:rsidR="005105F7" w:rsidRPr="00F17B71" w:rsidRDefault="005105F7" w:rsidP="00F17B71">
            <w:pPr>
              <w:ind w:right="15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687621DA" w14:textId="77777777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RF02</w:t>
            </w:r>
          </w:p>
        </w:tc>
      </w:tr>
      <w:tr w:rsidR="00F17B71" w:rsidRPr="00F17B71" w14:paraId="487CA75A" w14:textId="77777777" w:rsidTr="000F0BAB">
        <w:trPr>
          <w:trHeight w:val="560"/>
          <w:jc w:val="center"/>
        </w:trPr>
        <w:tc>
          <w:tcPr>
            <w:tcW w:w="3375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7EB58C5" w14:textId="4D52992A" w:rsidR="005105F7" w:rsidRPr="00F17B71" w:rsidRDefault="005105F7" w:rsidP="005105F7">
            <w:pPr>
              <w:tabs>
                <w:tab w:val="right" w:pos="1796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4AB979A6" w14:textId="77777777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Reportes diarios. </w:t>
            </w:r>
          </w:p>
        </w:tc>
      </w:tr>
      <w:tr w:rsidR="00F17B71" w:rsidRPr="00F17B71" w14:paraId="69EFFA4F" w14:textId="77777777" w:rsidTr="000F0BAB">
        <w:trPr>
          <w:trHeight w:val="320"/>
          <w:jc w:val="center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12CFD8F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6085D4B" w14:textId="60A312FE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El aplicativo deberá generar un reporte </w:t>
            </w:r>
            <w:r w:rsidR="007230B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pdf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diario.  </w:t>
            </w:r>
          </w:p>
        </w:tc>
      </w:tr>
      <w:tr w:rsidR="00F17B71" w:rsidRPr="00F17B71" w14:paraId="0B657300" w14:textId="77777777" w:rsidTr="000F0BAB">
        <w:trPr>
          <w:trHeight w:val="560"/>
          <w:jc w:val="center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6629067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E4A81E0" w14:textId="6945F27A" w:rsidR="005105F7" w:rsidRPr="00F17B71" w:rsidRDefault="005105F7" w:rsidP="00F17B71">
            <w:pPr>
              <w:ind w:left="1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bookmarkStart w:id="0" w:name="_gjdgxs" w:colFirst="0" w:colLast="0"/>
            <w:bookmarkEnd w:id="0"/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sistema deberá dar un informe sobre l</w:t>
            </w:r>
            <w:r w:rsidR="007230B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os productos o juegos.</w:t>
            </w:r>
          </w:p>
        </w:tc>
      </w:tr>
      <w:tr w:rsidR="00F17B71" w:rsidRPr="00F17B71" w14:paraId="00AB543D" w14:textId="77777777" w:rsidTr="000F0BAB">
        <w:trPr>
          <w:trHeight w:val="446"/>
          <w:jc w:val="center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4DF98DF5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9C7CA5D" w14:textId="77777777" w:rsidR="005105F7" w:rsidRPr="00F17B71" w:rsidRDefault="005105F7" w:rsidP="005105F7">
            <w:pPr>
              <w:numPr>
                <w:ilvl w:val="0"/>
                <w:numId w:val="7"/>
              </w:numPr>
              <w:spacing w:before="0" w:after="0"/>
              <w:ind w:right="0" w:hanging="36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RNF04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</w:p>
        </w:tc>
      </w:tr>
      <w:tr w:rsidR="00F17B71" w:rsidRPr="00F17B71" w14:paraId="60E5FE1C" w14:textId="77777777" w:rsidTr="000F0BAB">
        <w:trPr>
          <w:trHeight w:val="560"/>
          <w:jc w:val="center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47CB64C7" w14:textId="77777777" w:rsidR="005105F7" w:rsidRPr="00F17B71" w:rsidRDefault="005105F7" w:rsidP="00F17B71">
            <w:pPr>
              <w:ind w:right="5015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725258FA" w14:textId="77777777" w:rsidR="005105F7" w:rsidRPr="00F17B71" w:rsidRDefault="005105F7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5C2C62BC" w14:textId="77777777" w:rsidR="005105F7" w:rsidRPr="00F17B71" w:rsidRDefault="005105F7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DD4A023" w14:textId="77777777" w:rsidR="005105F7" w:rsidRPr="00F17B71" w:rsidRDefault="005105F7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51103063" w14:textId="77777777" w:rsidR="005105F7" w:rsidRPr="00F17B71" w:rsidRDefault="005105F7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751D1F5A" w14:textId="77777777" w:rsidR="005105F7" w:rsidRPr="00F17B71" w:rsidRDefault="005105F7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7948B448" w14:textId="77777777" w:rsidR="005105F7" w:rsidRPr="00F17B71" w:rsidRDefault="005105F7" w:rsidP="005105F7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75392045" w14:textId="07F8F17B" w:rsidR="005105F7" w:rsidRPr="00F17B71" w:rsidRDefault="005105F7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7454A737" w14:textId="6E9FD746" w:rsidR="005105F7" w:rsidRPr="00F17B71" w:rsidRDefault="005105F7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051280A9" w14:textId="31DE79FC" w:rsidR="005105F7" w:rsidRPr="00F17B71" w:rsidRDefault="005105F7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3EFA80EE" w14:textId="2B30EFC5" w:rsidR="005105F7" w:rsidRPr="00F17B71" w:rsidRDefault="005105F7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2F874901" w14:textId="77777777" w:rsidR="00BE13DD" w:rsidRPr="00F17B71" w:rsidRDefault="00BE13DD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1947A18C" w14:textId="1F175CD3" w:rsidR="005105F7" w:rsidRPr="00F17B71" w:rsidRDefault="00B8652E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4384" behindDoc="1" locked="0" layoutInCell="1" allowOverlap="1" wp14:anchorId="5E50BCB4" wp14:editId="5A642C1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04950" cy="15049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7DFED" w14:textId="12E65972" w:rsidR="005105F7" w:rsidRPr="00F17B71" w:rsidRDefault="005105F7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2A0235CB" w14:textId="31D67C3F" w:rsidR="005105F7" w:rsidRPr="00F17B71" w:rsidRDefault="005105F7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0C694C04" w14:textId="3E95E1BC" w:rsidR="005105F7" w:rsidRPr="00F17B71" w:rsidRDefault="005105F7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1701D08D" w14:textId="3BAA703D" w:rsidR="005105F7" w:rsidRPr="00F17B71" w:rsidRDefault="005105F7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14A0A4C9" w14:textId="0BC3AAB5" w:rsidR="005105F7" w:rsidRDefault="005105F7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6C788651" w14:textId="77777777" w:rsidR="00F00DC2" w:rsidRPr="00F17B71" w:rsidRDefault="00F00DC2" w:rsidP="005105F7">
      <w:pPr>
        <w:spacing w:after="268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2B97E97C" w14:textId="77777777" w:rsidR="005105F7" w:rsidRPr="00F17B71" w:rsidRDefault="005105F7" w:rsidP="005105F7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7DE4FB9B" w14:textId="77777777" w:rsidR="005105F7" w:rsidRPr="00F17B71" w:rsidRDefault="005105F7" w:rsidP="005105F7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W w:w="1027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861"/>
        <w:gridCol w:w="6402"/>
        <w:gridCol w:w="10"/>
      </w:tblGrid>
      <w:tr w:rsidR="00F17B71" w:rsidRPr="00F17B71" w14:paraId="1EB93515" w14:textId="77777777" w:rsidTr="005105F7">
        <w:trPr>
          <w:gridAfter w:val="1"/>
          <w:wAfter w:w="10" w:type="dxa"/>
          <w:trHeight w:val="840"/>
        </w:trPr>
        <w:tc>
          <w:tcPr>
            <w:tcW w:w="3861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5495670A" w14:textId="77777777" w:rsidR="005105F7" w:rsidRPr="00F17B71" w:rsidRDefault="005105F7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02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029EBCAF" w14:textId="77777777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RF03</w:t>
            </w:r>
          </w:p>
        </w:tc>
      </w:tr>
      <w:tr w:rsidR="00F17B71" w:rsidRPr="00F17B71" w14:paraId="7AC4832F" w14:textId="77777777" w:rsidTr="00B00725">
        <w:trPr>
          <w:gridAfter w:val="1"/>
          <w:wAfter w:w="10" w:type="dxa"/>
          <w:trHeight w:val="428"/>
        </w:trPr>
        <w:tc>
          <w:tcPr>
            <w:tcW w:w="3861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1801BE1" w14:textId="1176ABD5" w:rsidR="005105F7" w:rsidRPr="00F17B71" w:rsidRDefault="005105F7" w:rsidP="005105F7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02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1ABA5E68" w14:textId="77777777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Asignación de citas.</w:t>
            </w:r>
          </w:p>
        </w:tc>
      </w:tr>
      <w:tr w:rsidR="00F17B71" w:rsidRPr="00F17B71" w14:paraId="6BA04DD3" w14:textId="77777777" w:rsidTr="005105F7">
        <w:trPr>
          <w:gridAfter w:val="1"/>
          <w:wAfter w:w="10" w:type="dxa"/>
          <w:trHeight w:val="320"/>
        </w:trPr>
        <w:tc>
          <w:tcPr>
            <w:tcW w:w="3861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5FE9A63F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0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19BA89D" w14:textId="77777777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usuario puede administrar y pedir citas mediante el aplicativo web.</w:t>
            </w:r>
          </w:p>
        </w:tc>
      </w:tr>
      <w:tr w:rsidR="00F17B71" w:rsidRPr="00F17B71" w14:paraId="0C440EBA" w14:textId="77777777" w:rsidTr="005105F7">
        <w:trPr>
          <w:gridAfter w:val="1"/>
          <w:wAfter w:w="10" w:type="dxa"/>
          <w:trHeight w:val="560"/>
        </w:trPr>
        <w:tc>
          <w:tcPr>
            <w:tcW w:w="3861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FD679BB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0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208F24B" w14:textId="77777777" w:rsidR="005105F7" w:rsidRPr="00F17B71" w:rsidRDefault="005105F7" w:rsidP="00F17B71">
            <w:pPr>
              <w:ind w:left="1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sistema permite que el usuario pueda solicitar una cita administrando su tiempo.</w:t>
            </w:r>
          </w:p>
        </w:tc>
      </w:tr>
      <w:tr w:rsidR="00F17B71" w:rsidRPr="00F17B71" w14:paraId="79BD75EE" w14:textId="77777777" w:rsidTr="005105F7">
        <w:trPr>
          <w:gridAfter w:val="1"/>
          <w:wAfter w:w="10" w:type="dxa"/>
          <w:trHeight w:val="1120"/>
        </w:trPr>
        <w:tc>
          <w:tcPr>
            <w:tcW w:w="3861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9F5A321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02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4F7FED3F" w14:textId="24A5ED99" w:rsidR="005105F7" w:rsidRPr="00F17B71" w:rsidRDefault="005105F7" w:rsidP="005105F7">
            <w:pPr>
              <w:numPr>
                <w:ilvl w:val="0"/>
                <w:numId w:val="8"/>
              </w:numPr>
              <w:spacing w:before="0" w:after="0"/>
              <w:ind w:righ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</w:t>
            </w:r>
            <w:r w:rsidR="0023273E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08</w:t>
            </w:r>
          </w:p>
        </w:tc>
      </w:tr>
      <w:tr w:rsidR="00F17B71" w:rsidRPr="00F17B71" w14:paraId="74C4AF6B" w14:textId="77777777" w:rsidTr="005105F7">
        <w:trPr>
          <w:trHeight w:val="560"/>
        </w:trPr>
        <w:tc>
          <w:tcPr>
            <w:tcW w:w="10273" w:type="dxa"/>
            <w:gridSpan w:val="3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46228D0" w14:textId="77777777" w:rsidR="005105F7" w:rsidRPr="00F17B71" w:rsidRDefault="005105F7" w:rsidP="00F17B71">
            <w:pPr>
              <w:ind w:right="50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388A7F74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3448480D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400FC6E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4E0DC68" w14:textId="70B85A16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B64E9E3" w14:textId="196D98E3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C8EF3D7" w14:textId="332D3B80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9506069" w14:textId="4B8F7DDA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ADBE8A3" w14:textId="4178AA41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D284ED0" w14:textId="1E645B2E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B0AB07B" w14:textId="34211E13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58B8C00" w14:textId="74087A43" w:rsidR="005105F7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4474073" w14:textId="3C8022AA" w:rsidR="00BE13DD" w:rsidRDefault="00BE13DD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ABEB804" w14:textId="21A62648" w:rsidR="00BE13DD" w:rsidRDefault="00BE13DD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E174DCD" w14:textId="77777777" w:rsidR="00BE13DD" w:rsidRPr="00F17B71" w:rsidRDefault="00BE13DD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1336EA5" w14:textId="4D2864D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1B16F17" w14:textId="4FFD55DC" w:rsidR="005105F7" w:rsidRPr="00F17B71" w:rsidRDefault="00B8652E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6432" behindDoc="1" locked="0" layoutInCell="1" allowOverlap="1" wp14:anchorId="44D3C664" wp14:editId="0B6ED2A2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1504950" cy="15049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DB88C" w14:textId="071D8211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2138A4A" w14:textId="12ACF0A2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F982FBA" w14:textId="5C6BA0E0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80794F5" w14:textId="45EA3DD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6533BD8" w14:textId="022BA60A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F8D7591" w14:textId="50E434C3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DC8FBB3" w14:textId="026CDA39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4FC682B" w14:textId="0234FA9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57E297A" w14:textId="140A1720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225DD05" w14:textId="619D0412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FB21F06" w14:textId="4F5D0604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70FE0E4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1745076" w14:textId="77777777" w:rsidR="005105F7" w:rsidRPr="00F17B71" w:rsidRDefault="005105F7" w:rsidP="005105F7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10268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800"/>
        <w:gridCol w:w="6468"/>
      </w:tblGrid>
      <w:tr w:rsidR="00F17B71" w:rsidRPr="00F17B71" w14:paraId="51A99AF5" w14:textId="77777777" w:rsidTr="005105F7">
        <w:trPr>
          <w:trHeight w:val="840"/>
        </w:trPr>
        <w:tc>
          <w:tcPr>
            <w:tcW w:w="3800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663F67B3" w14:textId="77777777" w:rsidR="005105F7" w:rsidRPr="00F17B71" w:rsidRDefault="005105F7" w:rsidP="00F17B71">
            <w:pPr>
              <w:ind w:right="14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297A3E02" w14:textId="77777777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RF04</w:t>
            </w:r>
          </w:p>
        </w:tc>
      </w:tr>
      <w:tr w:rsidR="00F17B71" w:rsidRPr="00F17B71" w14:paraId="6D48941A" w14:textId="77777777" w:rsidTr="005105F7">
        <w:trPr>
          <w:trHeight w:val="636"/>
        </w:trPr>
        <w:tc>
          <w:tcPr>
            <w:tcW w:w="3800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12FFE36B" w14:textId="01465CC7" w:rsidR="005105F7" w:rsidRPr="00F17B71" w:rsidRDefault="005105F7" w:rsidP="005105F7">
            <w:pPr>
              <w:tabs>
                <w:tab w:val="right" w:pos="1796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DC442EE" w14:textId="77777777" w:rsidR="005105F7" w:rsidRPr="00F17B71" w:rsidRDefault="005105F7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Administración de Usuarios. </w:t>
            </w:r>
          </w:p>
        </w:tc>
      </w:tr>
      <w:tr w:rsidR="00F17B71" w:rsidRPr="00F17B71" w14:paraId="6D09B9C2" w14:textId="77777777" w:rsidTr="005105F7">
        <w:trPr>
          <w:trHeight w:val="320"/>
        </w:trPr>
        <w:tc>
          <w:tcPr>
            <w:tcW w:w="380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14669C2A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F81AE55" w14:textId="72F419A9" w:rsidR="005105F7" w:rsidRPr="00F17B71" w:rsidRDefault="007230BE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</w:t>
            </w:r>
            <w:r w:rsidR="005105F7"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rear, eliminar mostrar y eliminar usuarios.</w:t>
            </w:r>
          </w:p>
        </w:tc>
      </w:tr>
      <w:tr w:rsidR="00F17B71" w:rsidRPr="00F17B71" w14:paraId="388D97C4" w14:textId="77777777" w:rsidTr="005105F7">
        <w:trPr>
          <w:trHeight w:val="560"/>
        </w:trPr>
        <w:tc>
          <w:tcPr>
            <w:tcW w:w="380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928413D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85B7B15" w14:textId="77777777" w:rsidR="005105F7" w:rsidRPr="00F17B71" w:rsidRDefault="005105F7" w:rsidP="00F17B71">
            <w:pPr>
              <w:ind w:left="1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sistema le facilita al administrador controlar la mayor parte de sus usuarios y empleados.</w:t>
            </w:r>
          </w:p>
        </w:tc>
      </w:tr>
      <w:tr w:rsidR="00F17B71" w:rsidRPr="00F17B71" w14:paraId="26D47682" w14:textId="77777777" w:rsidTr="005105F7">
        <w:trPr>
          <w:trHeight w:val="721"/>
        </w:trPr>
        <w:tc>
          <w:tcPr>
            <w:tcW w:w="3800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B040A74" w14:textId="77777777" w:rsidR="005105F7" w:rsidRPr="00F17B71" w:rsidRDefault="005105F7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64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5511CC38" w14:textId="77777777" w:rsidR="005105F7" w:rsidRPr="00F17B71" w:rsidRDefault="005105F7" w:rsidP="005105F7">
            <w:pPr>
              <w:numPr>
                <w:ilvl w:val="0"/>
                <w:numId w:val="4"/>
              </w:numPr>
              <w:spacing w:before="0" w:after="0"/>
              <w:ind w:righ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RNF02</w:t>
            </w:r>
          </w:p>
        </w:tc>
      </w:tr>
      <w:tr w:rsidR="00F17B71" w:rsidRPr="00F17B71" w14:paraId="212D6973" w14:textId="77777777" w:rsidTr="005105F7">
        <w:trPr>
          <w:trHeight w:val="560"/>
        </w:trPr>
        <w:tc>
          <w:tcPr>
            <w:tcW w:w="10268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FD31DDC" w14:textId="77777777" w:rsidR="005105F7" w:rsidRPr="00F17B71" w:rsidRDefault="005105F7" w:rsidP="00F17B71">
            <w:pPr>
              <w:ind w:right="5014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66332329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52D8D98C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41EC126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AE4C139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4D56933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A317391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62B3155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210516F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710FB13" w14:textId="77777777" w:rsidR="005105F7" w:rsidRPr="00F17B71" w:rsidRDefault="005105F7" w:rsidP="005105F7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17CC305" w14:textId="77777777" w:rsidR="005105F7" w:rsidRPr="00F17B71" w:rsidRDefault="005105F7" w:rsidP="005105F7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A527CB8" w14:textId="29B9EEEE" w:rsidR="005105F7" w:rsidRPr="00F17B71" w:rsidRDefault="005105F7" w:rsidP="005105F7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5D0FDE20" w14:textId="5F10B3C5" w:rsidR="005105F7" w:rsidRDefault="005105F7" w:rsidP="005105F7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1ECD87FA" w14:textId="4DE63B84" w:rsidR="00BE13DD" w:rsidRDefault="00BE13DD" w:rsidP="005105F7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14860B8D" w14:textId="77777777" w:rsidR="00BE13DD" w:rsidRPr="00F17B71" w:rsidRDefault="00BE13DD" w:rsidP="005105F7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7C326570" w14:textId="346A7ADD" w:rsidR="005105F7" w:rsidRPr="00F17B71" w:rsidRDefault="005105F7" w:rsidP="005105F7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277E9CD2" w14:textId="3F52DD16" w:rsidR="00F17B71" w:rsidRPr="00F17B71" w:rsidRDefault="00F17B71" w:rsidP="00165580">
      <w:pPr>
        <w:spacing w:after="0"/>
        <w:ind w:left="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8F862B1" w14:textId="28D22119" w:rsidR="00F17B71" w:rsidRPr="00F17B71" w:rsidRDefault="00B8652E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70528" behindDoc="1" locked="0" layoutInCell="1" allowOverlap="1" wp14:anchorId="204C75A1" wp14:editId="3049682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04950" cy="15049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64610" w14:textId="496AD43D" w:rsidR="00F17B71" w:rsidRPr="00F17B71" w:rsidRDefault="00F17B71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25D0EE4" w14:textId="77777777" w:rsidR="00F17B71" w:rsidRPr="00F17B71" w:rsidRDefault="00F17B71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534441A" w14:textId="77777777" w:rsidR="005105F7" w:rsidRPr="00F17B71" w:rsidRDefault="005105F7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125935A" w14:textId="3C12D0D3" w:rsidR="005105F7" w:rsidRPr="00F17B71" w:rsidRDefault="005105F7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8E20CEA" w14:textId="531633D0" w:rsidR="00F17B71" w:rsidRPr="00F17B71" w:rsidRDefault="00F17B71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5CEA55B" w14:textId="33AA5206" w:rsidR="00F17B71" w:rsidRPr="00F17B71" w:rsidRDefault="00F17B71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8199256" w14:textId="780FC521" w:rsidR="00F17B71" w:rsidRPr="00F17B71" w:rsidRDefault="00F17B71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00A85AB" w14:textId="7EB69C34" w:rsidR="00F17B71" w:rsidRPr="00F17B71" w:rsidRDefault="00F17B71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E9361BD" w14:textId="37196A66" w:rsidR="00F17B71" w:rsidRPr="00F17B71" w:rsidRDefault="00F17B71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513A39E" w14:textId="46EFE054" w:rsidR="00F17B71" w:rsidRDefault="00F17B71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B7DBE72" w14:textId="77777777" w:rsidR="00F00DC2" w:rsidRPr="00F17B71" w:rsidRDefault="00F00DC2" w:rsidP="005105F7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C4947DE" w14:textId="77777777" w:rsidR="00F17B71" w:rsidRPr="00F17B71" w:rsidRDefault="00F17B71" w:rsidP="00F00DC2">
      <w:pPr>
        <w:spacing w:after="0"/>
        <w:ind w:left="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6256EEBB" w14:textId="77777777" w:rsidR="00F17B71" w:rsidRP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5D2E613C" w14:textId="77777777" w:rsidTr="00AD4985">
        <w:trPr>
          <w:trHeight w:val="84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3C116908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02F71D5E" w14:textId="28A43380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RF0</w:t>
            </w:r>
            <w:r w:rsidR="00EE15F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5</w:t>
            </w:r>
          </w:p>
        </w:tc>
      </w:tr>
      <w:tr w:rsidR="00F17B71" w:rsidRPr="00F17B71" w14:paraId="45592CDC" w14:textId="77777777" w:rsidTr="00AD4985">
        <w:trPr>
          <w:trHeight w:val="560"/>
        </w:trPr>
        <w:tc>
          <w:tcPr>
            <w:tcW w:w="3375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7364C2E" w14:textId="01FA512A" w:rsidR="00F17B71" w:rsidRPr="00F17B71" w:rsidRDefault="00F17B71" w:rsidP="00AD4985">
            <w:pPr>
              <w:tabs>
                <w:tab w:val="right" w:pos="1795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</w:t>
            </w:r>
            <w:r w:rsidR="00AD4985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915688F" w14:textId="77777777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Cuentas de usuario</w:t>
            </w:r>
            <w:r w:rsidRPr="00F17B71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  <w:tr w:rsidR="00F17B71" w:rsidRPr="00F17B71" w14:paraId="2EAE531C" w14:textId="77777777" w:rsidTr="00AD4985">
        <w:trPr>
          <w:trHeight w:val="26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91AD7F4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5DB71EC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El usuario podrá crear su propia cuenta. </w:t>
            </w:r>
          </w:p>
        </w:tc>
      </w:tr>
      <w:tr w:rsidR="00F17B71" w:rsidRPr="00F17B71" w14:paraId="4E2531E2" w14:textId="77777777" w:rsidTr="00AD4985">
        <w:trPr>
          <w:trHeight w:val="56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0B733FB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F522A15" w14:textId="77777777" w:rsidR="00F17B71" w:rsidRPr="00F17B71" w:rsidRDefault="00F17B71" w:rsidP="00F17B71">
            <w:pPr>
              <w:ind w:left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Podrá acceder a nuevas ofertas servicios y demás cosas que pueda llegar a ofrecer el local de videojuegos. </w:t>
            </w:r>
          </w:p>
        </w:tc>
      </w:tr>
      <w:tr w:rsidR="00F17B71" w:rsidRPr="00F17B71" w14:paraId="3523CCD7" w14:textId="77777777" w:rsidTr="00AD4985">
        <w:trPr>
          <w:trHeight w:val="584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3F7852B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667548F" w14:textId="4977C5E0" w:rsidR="00F17B71" w:rsidRPr="00AD4985" w:rsidRDefault="00F17B71" w:rsidP="0023273E">
            <w:pPr>
              <w:numPr>
                <w:ilvl w:val="0"/>
                <w:numId w:val="10"/>
              </w:numPr>
              <w:spacing w:before="0" w:after="0"/>
              <w:ind w:right="0" w:hanging="36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</w:t>
            </w:r>
            <w:r w:rsidR="0023273E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10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AD4985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</w:p>
        </w:tc>
      </w:tr>
      <w:tr w:rsidR="00F17B71" w:rsidRPr="00F17B71" w14:paraId="01F37AF3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976143F" w14:textId="327E773D" w:rsidR="00F17B71" w:rsidRPr="00F17B71" w:rsidRDefault="00F17B71" w:rsidP="00F17B71">
            <w:pPr>
              <w:ind w:right="50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</w:t>
            </w:r>
            <w:r w:rsidR="00F00DC2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74C06962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1497BBC8" w14:textId="77777777" w:rsidR="00F17B71" w:rsidRP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1C0BB6B5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086D096F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A0FAC55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6531DE2" w14:textId="2AD2A96A" w:rsid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6EBA2311" w14:textId="75E04207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751F450" w14:textId="5E167EF2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010FA9C" w14:textId="466AED57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0F200511" w14:textId="5A6F0436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0017DCE" w14:textId="04444126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9840547" w14:textId="68CB50A7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AE20B08" w14:textId="30686D65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139795C" w14:textId="77777777" w:rsidR="00BE13DD" w:rsidRDefault="00BE13DD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826CA3C" w14:textId="032965EC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6637C79A" w14:textId="79A294BD" w:rsidR="00AD4985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76672" behindDoc="1" locked="0" layoutInCell="1" allowOverlap="1" wp14:anchorId="6D312219" wp14:editId="10F61AA3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1504950" cy="15049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5C667" w14:textId="70693D8C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106B25CA" w14:textId="799568A8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3DCF0A9" w14:textId="7E097881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C60E978" w14:textId="3CE97D21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64724157" w14:textId="0E418518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029B9F12" w14:textId="2732359B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C3F3A66" w14:textId="30B049A6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6064309" w14:textId="6946B963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942F463" w14:textId="78A6699B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32E51E0" w14:textId="77777777" w:rsidR="00AD4985" w:rsidRPr="00F17B71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DAE3B3F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57F0767" w14:textId="77777777" w:rsidR="00F17B71" w:rsidRPr="00F17B71" w:rsidRDefault="00F17B71" w:rsidP="00F17B71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54BF8E6" w14:textId="51AA57B8" w:rsidR="00F17B71" w:rsidRPr="00F17B71" w:rsidRDefault="0077148B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no</w:t>
      </w: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5A768F33" w14:textId="77777777" w:rsidTr="00AD4985">
        <w:trPr>
          <w:trHeight w:val="84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6E9868CB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67F91A65" w14:textId="66BF0B6E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RF0</w:t>
            </w:r>
            <w:r w:rsidR="00EE15F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6</w:t>
            </w:r>
          </w:p>
        </w:tc>
      </w:tr>
      <w:tr w:rsidR="00F17B71" w:rsidRPr="00F17B71" w14:paraId="406C109D" w14:textId="77777777" w:rsidTr="00AD4985">
        <w:trPr>
          <w:trHeight w:val="560"/>
        </w:trPr>
        <w:tc>
          <w:tcPr>
            <w:tcW w:w="3375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BD015FC" w14:textId="667346E9" w:rsidR="00F17B71" w:rsidRPr="00F17B71" w:rsidRDefault="00F17B71" w:rsidP="00AD4985">
            <w:pPr>
              <w:tabs>
                <w:tab w:val="right" w:pos="1795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8E83CAA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Consultas y verificación.</w:t>
            </w:r>
          </w:p>
        </w:tc>
      </w:tr>
      <w:tr w:rsidR="00F17B71" w:rsidRPr="00F17B71" w14:paraId="3475B909" w14:textId="77777777" w:rsidTr="00AD4985">
        <w:trPr>
          <w:trHeight w:val="20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CC61C1F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73196DF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Poder realizar consultas de horarios y verificación de equipos disponibles.</w:t>
            </w:r>
          </w:p>
        </w:tc>
      </w:tr>
      <w:tr w:rsidR="00F17B71" w:rsidRPr="00F17B71" w14:paraId="7E554F4B" w14:textId="77777777" w:rsidTr="00AD4985">
        <w:trPr>
          <w:trHeight w:val="56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34867D0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BC34C5D" w14:textId="7D0C0395" w:rsidR="00F17B71" w:rsidRPr="00F17B71" w:rsidRDefault="00F17B71" w:rsidP="00F17B71">
            <w:pPr>
              <w:ind w:left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Cuando el usuario ingrese al aplicativo web, se mostrará una sección que le permitirá visualizar el horari</w:t>
            </w:r>
            <w:r w:rsidR="00165580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o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.</w:t>
            </w:r>
          </w:p>
        </w:tc>
      </w:tr>
      <w:tr w:rsidR="00F17B71" w:rsidRPr="00F17B71" w14:paraId="0F57E249" w14:textId="77777777" w:rsidTr="00AD4985">
        <w:trPr>
          <w:trHeight w:val="112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9CFE356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7513415" w14:textId="77777777" w:rsidR="00F17B71" w:rsidRPr="00F17B71" w:rsidRDefault="00F17B71" w:rsidP="00F17B71">
            <w:pPr>
              <w:numPr>
                <w:ilvl w:val="0"/>
                <w:numId w:val="10"/>
              </w:numPr>
              <w:spacing w:before="0" w:after="0"/>
              <w:ind w:right="0" w:hanging="36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RNF01</w:t>
            </w:r>
          </w:p>
          <w:p w14:paraId="7147DB4C" w14:textId="77777777" w:rsidR="00F17B71" w:rsidRPr="00F17B71" w:rsidRDefault="00F17B71" w:rsidP="00F17B71">
            <w:pPr>
              <w:numPr>
                <w:ilvl w:val="0"/>
                <w:numId w:val="10"/>
              </w:numPr>
              <w:spacing w:before="0" w:after="0"/>
              <w:ind w:right="0" w:hanging="36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RNF03</w:t>
            </w:r>
          </w:p>
          <w:p w14:paraId="6AB726C9" w14:textId="72FD5810" w:rsidR="00F17B71" w:rsidRPr="00AD4985" w:rsidRDefault="00F17B71" w:rsidP="0023273E">
            <w:pPr>
              <w:spacing w:before="0" w:after="0"/>
              <w:ind w:left="722" w:righ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AD4985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</w:p>
        </w:tc>
      </w:tr>
      <w:tr w:rsidR="00F17B71" w:rsidRPr="00F17B71" w14:paraId="025F7F98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990C843" w14:textId="77777777" w:rsidR="00F17B71" w:rsidRPr="00F17B71" w:rsidRDefault="00F17B71" w:rsidP="00F17B71">
            <w:pPr>
              <w:ind w:right="50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24AEA81D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5B74155C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0F645D71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18616490" w14:textId="63096766" w:rsid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AD09B01" w14:textId="2FD7653C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553699D" w14:textId="1C079C6E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6B08ED1E" w14:textId="507D8AD6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B442628" w14:textId="0078B463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1ACE427" w14:textId="05CD94E7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AD61060" w14:textId="77777777" w:rsidR="00EE15FF" w:rsidRDefault="00EE15FF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41B28A7" w14:textId="04F184B5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07CD5C4" w14:textId="77777777" w:rsidR="00BE13DD" w:rsidRDefault="00BE13DD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3917AB8" w14:textId="2F1DE1AD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8677501" w14:textId="4C6894F0" w:rsidR="00AD4985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78720" behindDoc="1" locked="0" layoutInCell="1" allowOverlap="1" wp14:anchorId="63269E17" wp14:editId="5B8BCF9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04950" cy="150495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ACF7E" w14:textId="42B6E64C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DADBD0F" w14:textId="0D3AE548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77AC650" w14:textId="2C16A5A8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BDDF984" w14:textId="0DBA34D7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B89E78F" w14:textId="34852F6B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478E6DF" w14:textId="5D3DF265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C88F06C" w14:textId="1C7C3002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634A8F39" w14:textId="3E655706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0C84870" w14:textId="2E8FC090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BDB1FEA" w14:textId="0064386A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1FD4FD45" w14:textId="77777777" w:rsidR="00AD4985" w:rsidRPr="00F17B71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6B5B97BD" w14:textId="10219B05" w:rsid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7444C7FC" w14:textId="77777777" w:rsidR="00BE13DD" w:rsidRPr="00F17B71" w:rsidRDefault="00BE13DD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2E122B99" w14:textId="77777777" w:rsidTr="00AD4985">
        <w:trPr>
          <w:trHeight w:val="84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33D92D0A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2DA1AA62" w14:textId="4F48CFAE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</w:t>
            </w:r>
            <w:r w:rsidR="00EE15F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07</w:t>
            </w:r>
          </w:p>
        </w:tc>
      </w:tr>
      <w:tr w:rsidR="00F17B71" w:rsidRPr="00F17B71" w14:paraId="5738D134" w14:textId="77777777" w:rsidTr="00AD4985">
        <w:trPr>
          <w:trHeight w:val="560"/>
        </w:trPr>
        <w:tc>
          <w:tcPr>
            <w:tcW w:w="3375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F4D6A10" w14:textId="668D1D5A" w:rsidR="00F17B71" w:rsidRPr="00F17B71" w:rsidRDefault="00F17B71" w:rsidP="00AD4985">
            <w:pPr>
              <w:tabs>
                <w:tab w:val="right" w:pos="1795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</w:t>
            </w:r>
            <w:r w:rsidR="00AD4985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7EAD6A3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Modo prueba o de espectador.</w:t>
            </w:r>
          </w:p>
        </w:tc>
      </w:tr>
      <w:tr w:rsidR="00F17B71" w:rsidRPr="00F17B71" w14:paraId="7E7E788E" w14:textId="77777777" w:rsidTr="00AD4985">
        <w:trPr>
          <w:trHeight w:val="20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9BE9541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5F709E87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Tendrá una opción de modo espectador. </w:t>
            </w:r>
          </w:p>
        </w:tc>
      </w:tr>
      <w:tr w:rsidR="00F17B71" w:rsidRPr="00F17B71" w14:paraId="18B15B9A" w14:textId="77777777" w:rsidTr="00AD4985">
        <w:trPr>
          <w:trHeight w:val="56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54E3E5C8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45F30FC9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Permitirá a un usuario no registrado ver los servicios, productos y ofertas ofrecidas por el local a través del aplicativo web. Este modo espectador no le permitirá al usuario realizar compras en línea ni la posibilidad de reservar equipos o juegos. </w:t>
            </w:r>
          </w:p>
        </w:tc>
      </w:tr>
      <w:tr w:rsidR="00F17B71" w:rsidRPr="00F17B71" w14:paraId="1DFA5EAE" w14:textId="77777777" w:rsidTr="00AD4985">
        <w:trPr>
          <w:trHeight w:val="112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713E4A8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137E657" w14:textId="77777777" w:rsidR="00F17B71" w:rsidRPr="00F17B71" w:rsidRDefault="00F17B71" w:rsidP="00F17B71">
            <w:pPr>
              <w:numPr>
                <w:ilvl w:val="0"/>
                <w:numId w:val="10"/>
              </w:numPr>
              <w:spacing w:before="0" w:after="0"/>
              <w:ind w:right="0" w:hanging="36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RNF01</w:t>
            </w:r>
          </w:p>
          <w:p w14:paraId="588C3AE5" w14:textId="77777777" w:rsidR="00F17B71" w:rsidRPr="00F17B71" w:rsidRDefault="00F17B71" w:rsidP="00F17B71">
            <w:pPr>
              <w:numPr>
                <w:ilvl w:val="0"/>
                <w:numId w:val="10"/>
              </w:numPr>
              <w:spacing w:before="0" w:after="0"/>
              <w:ind w:right="0" w:hanging="36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RNF03</w:t>
            </w:r>
          </w:p>
          <w:p w14:paraId="35D6043E" w14:textId="007537CE" w:rsidR="00AD4985" w:rsidRPr="0023273E" w:rsidRDefault="00F17B71" w:rsidP="0023273E">
            <w:pPr>
              <w:spacing w:before="0" w:after="0"/>
              <w:ind w:left="362" w:righ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23273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23273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23273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23273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</w:r>
            <w:r w:rsidR="00AD4985" w:rsidRPr="0023273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       </w:t>
            </w:r>
          </w:p>
          <w:p w14:paraId="12929F6A" w14:textId="68D105BD" w:rsidR="00F17B71" w:rsidRPr="00AD4985" w:rsidRDefault="00F17B71" w:rsidP="00AD4985">
            <w:pPr>
              <w:spacing w:before="0" w:after="0"/>
              <w:ind w:left="722" w:righ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AD4985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AD4985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</w:p>
        </w:tc>
      </w:tr>
      <w:tr w:rsidR="00F17B71" w:rsidRPr="00F17B71" w14:paraId="4001E66D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90F0364" w14:textId="77777777" w:rsidR="00F17B71" w:rsidRPr="00F17B71" w:rsidRDefault="00F17B71" w:rsidP="00F17B71">
            <w:pPr>
              <w:ind w:right="50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23F1A7EF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08C4487B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6D1D4330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16A78499" w14:textId="6E6D9D88" w:rsid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E415088" w14:textId="2ABB616D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1955B5A" w14:textId="09DE73D9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60F11E4" w14:textId="1DF0DC71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C45A694" w14:textId="77777777" w:rsidR="00F82BD0" w:rsidRDefault="00F82BD0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53FE9C9" w14:textId="6FF8A280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07F0A94" w14:textId="14C58FD5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A2B9D77" w14:textId="7644DC2F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ABFDDF3" w14:textId="3DB29C41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08212F73" w14:textId="1DA6C725" w:rsidR="00AD4985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80768" behindDoc="1" locked="0" layoutInCell="1" allowOverlap="1" wp14:anchorId="22328546" wp14:editId="072F9611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1504950" cy="15049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AB625" w14:textId="138A86E1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4652C9F" w14:textId="786DA327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11915BE" w14:textId="5A63D631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31CEA2C" w14:textId="475061B1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1C0969E" w14:textId="045F2B01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20185BA" w14:textId="1F740B89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1EB4DE0" w14:textId="7B1772AC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D972AB1" w14:textId="3B4DAC08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DCD7FAE" w14:textId="3FA808B5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C62E112" w14:textId="686136CB" w:rsidR="00AD4985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47FFFFB" w14:textId="77777777" w:rsidR="00AD4985" w:rsidRPr="00F17B71" w:rsidRDefault="00AD4985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396944F" w14:textId="77777777" w:rsidR="00F17B71" w:rsidRPr="00F17B71" w:rsidRDefault="00F17B71" w:rsidP="00F17B71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2C4736A" w14:textId="77777777" w:rsidR="00F17B71" w:rsidRP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23549F42" w14:textId="77777777" w:rsidTr="00AD4985">
        <w:trPr>
          <w:trHeight w:val="84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358C85BF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6AF3BADD" w14:textId="375422E6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</w:t>
            </w:r>
            <w:r w:rsidR="00EE15F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08</w:t>
            </w:r>
          </w:p>
        </w:tc>
      </w:tr>
      <w:tr w:rsidR="00F17B71" w:rsidRPr="00F17B71" w14:paraId="20658C96" w14:textId="77777777" w:rsidTr="00AD4985">
        <w:trPr>
          <w:trHeight w:val="778"/>
        </w:trPr>
        <w:tc>
          <w:tcPr>
            <w:tcW w:w="3375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4A2250A" w14:textId="21E79D58" w:rsidR="00F17B71" w:rsidRPr="00F17B71" w:rsidRDefault="00F17B71" w:rsidP="00AD4985">
            <w:pPr>
              <w:tabs>
                <w:tab w:val="right" w:pos="1795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B73B14B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Realizar ofertas.</w:t>
            </w:r>
          </w:p>
        </w:tc>
      </w:tr>
      <w:tr w:rsidR="00F17B71" w:rsidRPr="00F17B71" w14:paraId="223DEA93" w14:textId="77777777" w:rsidTr="00AD4985">
        <w:trPr>
          <w:trHeight w:val="20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2CF1BCC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E6A61FD" w14:textId="238699F0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administrador puede realizar ofertas por medio de la página</w:t>
            </w:r>
            <w:r w:rsidR="007230B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o del blog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.</w:t>
            </w:r>
          </w:p>
        </w:tc>
      </w:tr>
      <w:tr w:rsidR="00F17B71" w:rsidRPr="00F17B71" w14:paraId="3FFC8355" w14:textId="77777777" w:rsidTr="00AD4985">
        <w:trPr>
          <w:trHeight w:val="56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C5CBDB4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4CE673FD" w14:textId="13A187E0" w:rsidR="00F17B71" w:rsidRPr="00F17B71" w:rsidRDefault="00F17B71" w:rsidP="00F17B71">
            <w:pPr>
              <w:ind w:left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El sistema permite que el </w:t>
            </w:r>
            <w:r w:rsidR="0023273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administrador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="0023273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pueda realizar ofertas de productos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. </w:t>
            </w:r>
          </w:p>
        </w:tc>
      </w:tr>
      <w:tr w:rsidR="00F17B71" w:rsidRPr="00F17B71" w14:paraId="18F245B5" w14:textId="77777777" w:rsidTr="00AD4985">
        <w:trPr>
          <w:trHeight w:val="112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55472639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5924A73" w14:textId="77777777" w:rsidR="00F17B71" w:rsidRPr="00F17B71" w:rsidRDefault="00F17B71" w:rsidP="00F17B71">
            <w:pPr>
              <w:numPr>
                <w:ilvl w:val="0"/>
                <w:numId w:val="9"/>
              </w:numPr>
              <w:spacing w:before="0" w:after="0"/>
              <w:ind w:left="566" w:right="0"/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RNF04</w:t>
            </w:r>
          </w:p>
          <w:p w14:paraId="1F018905" w14:textId="4AD80D53" w:rsidR="00F17B71" w:rsidRPr="00AD4985" w:rsidRDefault="00F17B71" w:rsidP="0023273E">
            <w:pPr>
              <w:numPr>
                <w:ilvl w:val="0"/>
                <w:numId w:val="11"/>
              </w:numPr>
              <w:spacing w:before="0" w:after="0"/>
              <w:ind w:left="566" w:righ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RNF05</w:t>
            </w:r>
          </w:p>
        </w:tc>
      </w:tr>
      <w:tr w:rsidR="00F17B71" w:rsidRPr="00F17B71" w14:paraId="51C32930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168EFC5" w14:textId="77777777" w:rsidR="00F17B71" w:rsidRPr="00F17B71" w:rsidRDefault="00F17B71" w:rsidP="00F17B71">
            <w:pPr>
              <w:ind w:right="50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4710015C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4C1107FA" w14:textId="77777777" w:rsidR="00F17B71" w:rsidRP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446BEEB1" w14:textId="77777777" w:rsidR="00F17B71" w:rsidRP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7BB0D337" w14:textId="77777777" w:rsidR="00F17B71" w:rsidRP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49A3D9CB" w14:textId="77777777" w:rsidR="00F17B71" w:rsidRP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2DE7217B" w14:textId="01BAD732" w:rsid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77DE4119" w14:textId="2474552C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1DF4318F" w14:textId="3C1DF3BF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641CB416" w14:textId="122D7E2E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764E5B90" w14:textId="371B8DA3" w:rsidR="00F82BD0" w:rsidRDefault="00F82BD0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37157677" w14:textId="77777777" w:rsidR="00F82BD0" w:rsidRDefault="00F82BD0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6F094A1F" w14:textId="526D8BE2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4F9C4A6C" w14:textId="39DFEB99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5E5E28AB" w14:textId="5D4B0B06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22F2DC65" w14:textId="59FDC1CB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77005DF0" w14:textId="479CB02A" w:rsidR="00AD4985" w:rsidRDefault="00B8652E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82816" behindDoc="1" locked="0" layoutInCell="1" allowOverlap="1" wp14:anchorId="611F189E" wp14:editId="01004BAE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1504950" cy="150495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70D6D" w14:textId="735AEBF5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021AFC49" w14:textId="604D2DBF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0BE0DF32" w14:textId="4CDF2D5F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28DC75CC" w14:textId="2C9FD63F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0AEAFF23" w14:textId="744AA9CB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6F60C6E8" w14:textId="6EBB9D5A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2E907544" w14:textId="76EF7702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5BB5889A" w14:textId="5E4665F8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4DC2B5C2" w14:textId="41C3A513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09A09C54" w14:textId="7199EE7F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395F6FE1" w14:textId="1D53DA64" w:rsidR="00AD4985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34EDE507" w14:textId="77777777" w:rsidR="00AD4985" w:rsidRPr="00F17B71" w:rsidRDefault="00AD4985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p w14:paraId="16FC3245" w14:textId="77777777" w:rsidR="00F17B71" w:rsidRPr="00F17B71" w:rsidRDefault="00F17B71" w:rsidP="00F17B71">
      <w:pPr>
        <w:spacing w:after="0"/>
        <w:ind w:left="300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2540C31C" w14:textId="77777777" w:rsidTr="00AD4985">
        <w:trPr>
          <w:trHeight w:val="84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64213896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6984C32F" w14:textId="31CB9F7B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</w:t>
            </w:r>
            <w:r w:rsidR="00EE15F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09</w:t>
            </w:r>
          </w:p>
        </w:tc>
      </w:tr>
      <w:tr w:rsidR="00F17B71" w:rsidRPr="00F17B71" w14:paraId="7459A229" w14:textId="77777777" w:rsidTr="00AD4985">
        <w:trPr>
          <w:trHeight w:val="560"/>
        </w:trPr>
        <w:tc>
          <w:tcPr>
            <w:tcW w:w="3375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0618F1C" w14:textId="0EF4025E" w:rsidR="00F17B71" w:rsidRPr="00F17B71" w:rsidRDefault="00F17B71" w:rsidP="0077148B">
            <w:pPr>
              <w:tabs>
                <w:tab w:val="right" w:pos="1795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9BBCAA3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Catálogo de juegos.</w:t>
            </w:r>
          </w:p>
        </w:tc>
      </w:tr>
      <w:tr w:rsidR="00F17B71" w:rsidRPr="00F17B71" w14:paraId="2BF2D0F8" w14:textId="77777777" w:rsidTr="00AD4985">
        <w:trPr>
          <w:trHeight w:val="20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DAEEA0B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A55783F" w14:textId="77777777" w:rsidR="00F17B71" w:rsidRPr="00F17B71" w:rsidRDefault="00F17B71" w:rsidP="0077148B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Mostrar una sección de listas. </w:t>
            </w:r>
          </w:p>
        </w:tc>
      </w:tr>
      <w:tr w:rsidR="00F17B71" w:rsidRPr="00F17B71" w14:paraId="3C30DC19" w14:textId="77777777" w:rsidTr="00AD4985">
        <w:trPr>
          <w:trHeight w:val="56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1D4789E5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CB4B92D" w14:textId="50F272F9" w:rsidR="00F17B71" w:rsidRPr="00F17B71" w:rsidRDefault="00F17B71" w:rsidP="0077148B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Realizar un catálogo que muestre los juegos por género. </w:t>
            </w:r>
          </w:p>
        </w:tc>
      </w:tr>
      <w:tr w:rsidR="00F17B71" w:rsidRPr="00F17B71" w14:paraId="21E24B3A" w14:textId="77777777" w:rsidTr="00AD4985">
        <w:trPr>
          <w:trHeight w:val="112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39788286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5F34278B" w14:textId="42AEE6C6" w:rsidR="00F17B71" w:rsidRPr="00F17B71" w:rsidRDefault="00F17B71" w:rsidP="00F17B71">
            <w:pPr>
              <w:numPr>
                <w:ilvl w:val="0"/>
                <w:numId w:val="10"/>
              </w:numPr>
              <w:spacing w:before="0" w:after="0"/>
              <w:ind w:right="0" w:hanging="36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</w:t>
            </w:r>
            <w:r w:rsidR="00F82BD0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5</w:t>
            </w:r>
          </w:p>
          <w:p w14:paraId="709BBE59" w14:textId="0E6042D7" w:rsidR="00F17B71" w:rsidRPr="00AD4985" w:rsidRDefault="00F17B71" w:rsidP="00F82BD0">
            <w:pPr>
              <w:numPr>
                <w:ilvl w:val="0"/>
                <w:numId w:val="10"/>
              </w:numPr>
              <w:spacing w:before="0" w:after="0"/>
              <w:ind w:right="0" w:hanging="36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</w:t>
            </w:r>
            <w:r w:rsidR="00F82BD0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6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="00AD4985"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  <w:t xml:space="preserve"> </w:t>
            </w:r>
            <w:r w:rsidR="00AD4985" w:rsidRPr="00AD4985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ab/>
            </w:r>
            <w:r w:rsidRPr="00AD4985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  <w:tr w:rsidR="00F17B71" w:rsidRPr="00F17B71" w14:paraId="448DCCB2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16CC352" w14:textId="77777777" w:rsidR="00F17B71" w:rsidRPr="00F17B71" w:rsidRDefault="00F17B71" w:rsidP="00F17B71">
            <w:pPr>
              <w:ind w:right="50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0EF2B371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0FDAAEC6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536FA8A9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DA64737" w14:textId="428A34CF" w:rsidR="00F17B71" w:rsidRDefault="00F17B71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B18CFDA" w14:textId="11EAB231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3C2CD07" w14:textId="13406D79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9B46C09" w14:textId="09A16E23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10AF887" w14:textId="420B7F6E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E246A0A" w14:textId="77777777" w:rsidR="0077148B" w:rsidRDefault="0077148B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E563482" w14:textId="51108822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243521B" w14:textId="77777777" w:rsidR="00EE15FF" w:rsidRDefault="00EE15FF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70FAD5F" w14:textId="6F7ADA5E" w:rsidR="0077148B" w:rsidRDefault="0077148B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7184594" w14:textId="77777777" w:rsidR="0077148B" w:rsidRDefault="0077148B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941DC03" w14:textId="7EA249DC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CB9C7B3" w14:textId="77777777" w:rsidR="00BE13DD" w:rsidRDefault="00BE13DD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95B1614" w14:textId="006924EA" w:rsidR="00AD4985" w:rsidRDefault="00B8652E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84864" behindDoc="1" locked="0" layoutInCell="1" allowOverlap="1" wp14:anchorId="2EE1E69F" wp14:editId="2B592CF3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1504950" cy="150495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48DB3" w14:textId="3D9CD68B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4DF71CE" w14:textId="4B1DC779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07A4C6A" w14:textId="7ED26814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8EFC4D8" w14:textId="515F7CCB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74347EB" w14:textId="4B2AE9D9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859FDC0" w14:textId="3F689960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AD0BD8F" w14:textId="2504EDF1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9290BF8" w14:textId="46BD05A1" w:rsidR="00AD4985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C8DD7D7" w14:textId="77777777" w:rsidR="00AD4985" w:rsidRPr="00F17B71" w:rsidRDefault="00AD4985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F06F16E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868EAE4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C081640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D4A84F9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14B2444D" w14:textId="77777777" w:rsidTr="00AD4985">
        <w:trPr>
          <w:trHeight w:val="42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7EDBF156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Identificación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12" w:space="0" w:color="A8D08D"/>
              <w:right w:val="single" w:sz="4" w:space="0" w:color="C5E0B3"/>
            </w:tcBorders>
            <w:shd w:val="clear" w:color="auto" w:fill="A8D08D"/>
          </w:tcPr>
          <w:p w14:paraId="56C668E0" w14:textId="38A93AFD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RF</w:t>
            </w:r>
            <w:r w:rsidR="00EE15FF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10</w:t>
            </w:r>
          </w:p>
        </w:tc>
      </w:tr>
      <w:tr w:rsidR="00F17B71" w:rsidRPr="00F17B71" w14:paraId="4A0B0FBB" w14:textId="77777777" w:rsidTr="00AD4985">
        <w:trPr>
          <w:trHeight w:val="560"/>
        </w:trPr>
        <w:tc>
          <w:tcPr>
            <w:tcW w:w="3375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54DAD21" w14:textId="663D8DC2" w:rsidR="00F17B71" w:rsidRPr="00F17B71" w:rsidRDefault="00F17B71" w:rsidP="00B8652E">
            <w:pPr>
              <w:tabs>
                <w:tab w:val="right" w:pos="1795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FF7A1E8" w14:textId="5A73E5C4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Precios.</w:t>
            </w:r>
          </w:p>
        </w:tc>
      </w:tr>
      <w:tr w:rsidR="00F17B71" w:rsidRPr="00F17B71" w14:paraId="4ED25C62" w14:textId="77777777" w:rsidTr="00AD4985">
        <w:trPr>
          <w:trHeight w:val="20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25675998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Características: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8E4DBD6" w14:textId="724E3F52" w:rsidR="00F17B71" w:rsidRPr="00F17B71" w:rsidRDefault="00F17B71" w:rsidP="00B8652E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Mostrar al usuario un listado de producto.</w:t>
            </w:r>
          </w:p>
        </w:tc>
      </w:tr>
      <w:tr w:rsidR="00F17B71" w:rsidRPr="00F17B71" w14:paraId="23BAC6F3" w14:textId="77777777" w:rsidTr="00AD4985">
        <w:trPr>
          <w:trHeight w:val="560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72F0BEB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2E91AEC" w14:textId="40C7DC21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Se realizará un listado de productos que muestre los precios de los </w:t>
            </w:r>
            <w:r w:rsidR="0077148B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mismos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.  </w:t>
            </w:r>
          </w:p>
        </w:tc>
      </w:tr>
      <w:tr w:rsidR="00F17B71" w:rsidRPr="00F17B71" w14:paraId="7733596B" w14:textId="77777777" w:rsidTr="00B8652E">
        <w:trPr>
          <w:trHeight w:val="587"/>
        </w:trPr>
        <w:tc>
          <w:tcPr>
            <w:tcW w:w="3375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4F6F0B61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Requerimiento NO funcional: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501CAD5B" w14:textId="5F990583" w:rsidR="00F17B71" w:rsidRPr="00F82BD0" w:rsidRDefault="00F82BD0" w:rsidP="00F82BD0">
            <w:pPr>
              <w:pStyle w:val="Prrafodelista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10</w:t>
            </w:r>
          </w:p>
        </w:tc>
      </w:tr>
      <w:tr w:rsidR="00F17B71" w:rsidRPr="00F17B71" w14:paraId="27153D66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07FA4427" w14:textId="77777777" w:rsidR="00F17B71" w:rsidRPr="00F17B71" w:rsidRDefault="00F17B71" w:rsidP="00F17B71">
            <w:pPr>
              <w:ind w:right="50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Alta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74E1327D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7E5AEDB4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015DFBD2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0D924A49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0387F54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2799052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1CA27102" w14:textId="77777777" w:rsidR="00F17B71" w:rsidRPr="00F17B71" w:rsidRDefault="00F17B71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1ED61DB0" w14:textId="77777777" w:rsidR="00F17B71" w:rsidRPr="00F17B71" w:rsidRDefault="00F17B71" w:rsidP="00F17B71">
      <w:pPr>
        <w:spacing w:after="0"/>
        <w:ind w:left="30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173DB91D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 </w:t>
      </w:r>
    </w:p>
    <w:p w14:paraId="35F34EA6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21D0A39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F1E1755" w14:textId="4E54A23F" w:rsid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1FE136F0" w14:textId="1E0545D2" w:rsidR="0077148B" w:rsidRDefault="0077148B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B543858" w14:textId="77777777" w:rsidR="0077148B" w:rsidRPr="00F17B71" w:rsidRDefault="0077148B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0071DD91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B4DB44E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5F0AE9C1" w14:textId="171E2FE6" w:rsidR="00F17B71" w:rsidRPr="00F17B71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86912" behindDoc="1" locked="0" layoutInCell="1" allowOverlap="1" wp14:anchorId="7C203C91" wp14:editId="7BC07D19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1504950" cy="15049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67927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3529BD8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03317CAC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1C8885BD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3C7F606E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DA3325A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78CF9117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DFE1CDC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8A6075A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0474E2F6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1333B3FD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418CA25D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10C9CA30" w14:textId="77777777" w:rsidR="00F17B71" w:rsidRPr="00F17B71" w:rsidRDefault="00F17B71" w:rsidP="00B8652E">
      <w:pPr>
        <w:spacing w:after="0"/>
        <w:ind w:left="0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14:paraId="285E41BF" w14:textId="77777777" w:rsidR="00F17B71" w:rsidRPr="00B8652E" w:rsidRDefault="00F17B71" w:rsidP="00F17B7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65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Requerimientos No Funcionales.</w:t>
      </w:r>
    </w:p>
    <w:p w14:paraId="430CF99A" w14:textId="77777777" w:rsidR="00F17B71" w:rsidRPr="00F17B71" w:rsidRDefault="00F17B71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7CBA4D46" w14:textId="77777777" w:rsidTr="00B8652E">
        <w:trPr>
          <w:trHeight w:val="84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63D07225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4EB7D02E" w14:textId="77777777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RNF01</w:t>
            </w:r>
          </w:p>
        </w:tc>
      </w:tr>
      <w:tr w:rsidR="00F17B71" w:rsidRPr="00F17B71" w14:paraId="37C1476E" w14:textId="77777777" w:rsidTr="00B8652E">
        <w:trPr>
          <w:trHeight w:val="560"/>
        </w:trPr>
        <w:tc>
          <w:tcPr>
            <w:tcW w:w="3375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9A04A83" w14:textId="35B3B4D4" w:rsidR="00F17B71" w:rsidRPr="00F17B71" w:rsidRDefault="00F17B71" w:rsidP="00B8652E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 xml:space="preserve">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55778C6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Interfaz gráfica.</w:t>
            </w:r>
          </w:p>
        </w:tc>
      </w:tr>
      <w:tr w:rsidR="00F17B71" w:rsidRPr="00F17B71" w14:paraId="29985314" w14:textId="77777777" w:rsidTr="00B8652E">
        <w:trPr>
          <w:trHeight w:val="28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CDE1869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F5B38A1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aplicativo web tendrá una interfaz amigable con el usuario.</w:t>
            </w:r>
          </w:p>
        </w:tc>
      </w:tr>
      <w:tr w:rsidR="00F17B71" w:rsidRPr="00F17B71" w14:paraId="7597BAF7" w14:textId="77777777" w:rsidTr="00B8652E">
        <w:trPr>
          <w:trHeight w:val="56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3B7F0E5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2AF9946" w14:textId="3B52030D" w:rsidR="00F17B71" w:rsidRPr="00F17B71" w:rsidRDefault="00F17B71" w:rsidP="00B8652E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aplicativo web permite un fácil y adecuado manejo.</w:t>
            </w:r>
          </w:p>
        </w:tc>
      </w:tr>
      <w:tr w:rsidR="00F17B71" w:rsidRPr="00F17B71" w14:paraId="51739B87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30AD3FF" w14:textId="7ED14C7B" w:rsidR="00F17B71" w:rsidRPr="00F17B71" w:rsidRDefault="00F17B71" w:rsidP="00B8652E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Prioridad del requerimiento: 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5B22653B" w14:textId="77777777" w:rsidR="00F17B71" w:rsidRPr="00F17B71" w:rsidRDefault="00F17B71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1927B73" w14:textId="77777777" w:rsidR="00F17B71" w:rsidRPr="00F17B71" w:rsidRDefault="00F17B71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B96BDA5" w14:textId="3E6FFD8D" w:rsidR="00F17B71" w:rsidRDefault="00F17B71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695ECF3B" w14:textId="7540EF6F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572E6FD5" w14:textId="2B85179F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2BE7EF0D" w14:textId="7BCA99B7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2677F313" w14:textId="62B4E176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503A6999" w14:textId="6BF1E47A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39D70A9E" w14:textId="09BF1144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02060438" w14:textId="3BDC99C2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190370E9" w14:textId="340F656D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4DB2C4B6" w14:textId="5E316A35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28C46945" w14:textId="120732C4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1994552B" w14:textId="0DB8FF18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0D1EE89B" w14:textId="77777777" w:rsidR="00BE13DD" w:rsidRDefault="00BE13DD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6CC94501" w14:textId="77777777" w:rsidR="00BE13DD" w:rsidRDefault="00BE13DD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4F8D82B8" w14:textId="54CD7C27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88960" behindDoc="1" locked="0" layoutInCell="1" allowOverlap="1" wp14:anchorId="6A20C31A" wp14:editId="05E99B9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04950" cy="150495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1FF10" w14:textId="61530232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488832E5" w14:textId="2C156943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4C7402A9" w14:textId="1996E6A3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4D1ABB81" w14:textId="159817DC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06D81E27" w14:textId="33F40C56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0376004E" w14:textId="3D2CC68E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662F41F1" w14:textId="3E01A2C7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5FCE792B" w14:textId="0F0B4E66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3FCB687C" w14:textId="7974372F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7A75F39E" w14:textId="1A0FE3D2" w:rsidR="00B8652E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6EA3A6A9" w14:textId="77777777" w:rsidR="00B8652E" w:rsidRPr="00F17B71" w:rsidRDefault="00B8652E" w:rsidP="00F17B71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60F65F19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681E9243" w14:textId="77777777" w:rsidTr="00B8652E">
        <w:trPr>
          <w:trHeight w:val="84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66AB1B2B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4D3E3FB3" w14:textId="77777777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RNF02</w:t>
            </w:r>
          </w:p>
        </w:tc>
      </w:tr>
      <w:tr w:rsidR="00F17B71" w:rsidRPr="00F17B71" w14:paraId="7C07E09D" w14:textId="77777777" w:rsidTr="00B8652E">
        <w:trPr>
          <w:trHeight w:val="560"/>
        </w:trPr>
        <w:tc>
          <w:tcPr>
            <w:tcW w:w="3375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B79A4AF" w14:textId="158404E4" w:rsidR="00F17B71" w:rsidRPr="00F17B71" w:rsidRDefault="00F17B71" w:rsidP="00B8652E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 xml:space="preserve">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4AF8180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Comodidad de administración</w:t>
            </w:r>
          </w:p>
        </w:tc>
      </w:tr>
      <w:tr w:rsidR="00F17B71" w:rsidRPr="00F17B71" w14:paraId="3870D166" w14:textId="77777777" w:rsidTr="00B8652E">
        <w:trPr>
          <w:trHeight w:val="28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540F46D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7EDCA25" w14:textId="77777777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administrador podrá dirigir el aplicativo web.</w:t>
            </w:r>
          </w:p>
        </w:tc>
      </w:tr>
      <w:tr w:rsidR="00F17B71" w:rsidRPr="00F17B71" w14:paraId="69A7AB61" w14:textId="77777777" w:rsidTr="00B8652E">
        <w:trPr>
          <w:trHeight w:val="56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B1DF55E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75B03A5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administrador mediante un correo y contraseña, va a ser capaz de controlar el aplicativo web mediante un dispositivo electrónico.</w:t>
            </w:r>
          </w:p>
        </w:tc>
      </w:tr>
      <w:tr w:rsidR="00F17B71" w:rsidRPr="00F17B71" w14:paraId="211A5321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8FA9B07" w14:textId="572A3761" w:rsidR="00F17B71" w:rsidRPr="00F17B71" w:rsidRDefault="00F17B71" w:rsidP="00B8652E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Prioridad del requerimiento:  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09F3EEEF" w14:textId="77777777" w:rsidR="00F17B71" w:rsidRPr="00F17B71" w:rsidRDefault="00F17B71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E220769" w14:textId="77777777" w:rsidR="00F17B71" w:rsidRPr="00F17B71" w:rsidRDefault="00F17B71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A833704" w14:textId="6E035702" w:rsidR="00F17B71" w:rsidRDefault="00F17B71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12DCF6E" w14:textId="257B716D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BBB1A7F" w14:textId="099B7B27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CD044C3" w14:textId="4CEAAC27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1DB40AA" w14:textId="334C9433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BDE2539" w14:textId="3446B421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7792737" w14:textId="1DE21890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5D50CE8" w14:textId="595CC36C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6C1E757" w14:textId="67D4DE07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C56A22F" w14:textId="5298D7A4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C957E14" w14:textId="1E129464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9D392F9" w14:textId="75CE2E37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1CFDEC2" w14:textId="77777777" w:rsidR="00BE13DD" w:rsidRDefault="00BE13DD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877A223" w14:textId="7093C2F9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FABB561" w14:textId="295A2BDF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FA13CAF" w14:textId="77777777" w:rsidR="00BE13DD" w:rsidRDefault="00BE13DD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EE0F5C0" w14:textId="1131D411" w:rsidR="00B8652E" w:rsidRDefault="00BE13DD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91008" behindDoc="1" locked="0" layoutInCell="1" allowOverlap="1" wp14:anchorId="5F21A5E9" wp14:editId="28E6B60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04950" cy="150495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83435" w14:textId="3837BDDB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D7B43EA" w14:textId="0CE93B2F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A901F03" w14:textId="3602A4FC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E802ACB" w14:textId="35F68005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C9A043A" w14:textId="4BA0F8B1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9716D0C" w14:textId="0F7161E5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BC53D7A" w14:textId="28D41609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B5E3142" w14:textId="77777777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C6C5057" w14:textId="1252FDF0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4E49C0F" w14:textId="27A1DB5E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7697E2B" w14:textId="7519E300" w:rsidR="00BE13DD" w:rsidRDefault="00BE13DD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D267DB8" w14:textId="77777777" w:rsidR="00BE13DD" w:rsidRPr="00F17B71" w:rsidRDefault="00BE13DD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54204606" w14:textId="77777777" w:rsidTr="00B8652E">
        <w:trPr>
          <w:trHeight w:val="84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06E24F47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3307FA76" w14:textId="77777777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RNF03</w:t>
            </w:r>
          </w:p>
        </w:tc>
      </w:tr>
      <w:tr w:rsidR="00F17B71" w:rsidRPr="00F17B71" w14:paraId="56F7DD7F" w14:textId="77777777" w:rsidTr="00B8652E">
        <w:trPr>
          <w:trHeight w:val="540"/>
        </w:trPr>
        <w:tc>
          <w:tcPr>
            <w:tcW w:w="3375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8543C2B" w14:textId="2B55666E" w:rsidR="00F17B71" w:rsidRPr="00F17B71" w:rsidRDefault="00F17B71" w:rsidP="00B8652E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 xml:space="preserve">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A8D08D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7294F13E" w14:textId="77777777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Diseño del aplicativo.</w:t>
            </w:r>
          </w:p>
        </w:tc>
      </w:tr>
      <w:tr w:rsidR="00F17B71" w:rsidRPr="00F17B71" w14:paraId="2DCFE1FF" w14:textId="77777777" w:rsidTr="00B8652E">
        <w:trPr>
          <w:trHeight w:val="28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DF92248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59A5197E" w14:textId="77777777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Usar un lenguaje de imágenes la cual facilite al usuario el manejo correcto del aplicativo.</w:t>
            </w:r>
          </w:p>
        </w:tc>
      </w:tr>
      <w:tr w:rsidR="00F17B71" w:rsidRPr="00F17B71" w14:paraId="60C6A5B5" w14:textId="77777777" w:rsidTr="00B8652E">
        <w:trPr>
          <w:trHeight w:val="56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B1DCAB5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</w:tcPr>
          <w:p w14:paraId="60F637C7" w14:textId="77777777" w:rsidR="00F17B71" w:rsidRPr="00F17B71" w:rsidRDefault="00F17B71" w:rsidP="00F17B71">
            <w:pPr>
              <w:ind w:left="1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El sistema le permite al usuario entender todas las herramientas del aplicativo web y le facilitará el manejo de este. </w:t>
            </w:r>
          </w:p>
        </w:tc>
      </w:tr>
      <w:tr w:rsidR="00F17B71" w:rsidRPr="00F17B71" w14:paraId="06FD1B6A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85604A6" w14:textId="59FE4538" w:rsidR="00F17B71" w:rsidRPr="00F17B71" w:rsidRDefault="00F17B71" w:rsidP="00B8652E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Prioridad del requerimiento: 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37117372" w14:textId="77777777" w:rsidR="00F17B71" w:rsidRPr="00F17B71" w:rsidRDefault="00F17B71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386B043" w14:textId="77777777" w:rsidR="00F17B71" w:rsidRPr="00F17B71" w:rsidRDefault="00F17B71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124B7A1" w14:textId="77777777" w:rsidR="00F17B71" w:rsidRPr="00F17B71" w:rsidRDefault="00F17B71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8A58BA9" w14:textId="0AB262E4" w:rsidR="00F17B71" w:rsidRDefault="00F17B71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8888DBB" w14:textId="29B23506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4A8E4D9" w14:textId="4E601F1D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89683E9" w14:textId="214F5C76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C9AD409" w14:textId="5AC54DCF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E46F7CE" w14:textId="639D9278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2F08F05E" w14:textId="04FA19C6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9BB6952" w14:textId="75C41E9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FD682B5" w14:textId="636163B2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2A3A8CF1" w14:textId="233DB4E5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15189A4" w14:textId="001A00E5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0A0FA08" w14:textId="3AA4B829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C39C809" w14:textId="2FBBD6D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42DBA37" w14:textId="794DAE16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41C8797" w14:textId="458A8099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D745821" w14:textId="2365CF12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3C59A5E" w14:textId="35E146D0" w:rsidR="00B8652E" w:rsidRDefault="00BE13DD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93056" behindDoc="1" locked="0" layoutInCell="1" allowOverlap="1" wp14:anchorId="1E667C78" wp14:editId="5CC1D871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1504950" cy="1504950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1170C" w14:textId="223DFC55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F05FB9B" w14:textId="63924206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CFBBC6A" w14:textId="60781F59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B578873" w14:textId="681A8BED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D76EF84" w14:textId="36CF94CA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48BCA32" w14:textId="11D8BE94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313E225" w14:textId="6CD78FFD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24BBC1FE" w14:textId="520DE219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9A7B517" w14:textId="31DB35A8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1A64313" w14:textId="77777777" w:rsidR="00B8652E" w:rsidRPr="00F17B71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1EB82A6" w14:textId="77777777" w:rsidR="00F17B71" w:rsidRPr="00F17B71" w:rsidRDefault="00F17B71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71A669C" w14:textId="7FB32852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7C0C111" w14:textId="038F0F88" w:rsidR="00B8652E" w:rsidRPr="00F17B71" w:rsidRDefault="00B8652E" w:rsidP="00165580">
      <w:pPr>
        <w:tabs>
          <w:tab w:val="center" w:pos="300"/>
          <w:tab w:val="right" w:pos="9763"/>
        </w:tabs>
        <w:spacing w:after="0"/>
        <w:ind w:left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517"/>
        <w:gridCol w:w="5126"/>
      </w:tblGrid>
      <w:tr w:rsidR="00F17B71" w:rsidRPr="00F17B71" w14:paraId="2C04F275" w14:textId="77777777" w:rsidTr="00B8652E">
        <w:trPr>
          <w:trHeight w:val="840"/>
        </w:trPr>
        <w:tc>
          <w:tcPr>
            <w:tcW w:w="351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27E0CD5E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126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7633605E" w14:textId="23AB3971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</w:t>
            </w:r>
            <w:r w:rsidR="003A0B0D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4</w:t>
            </w:r>
          </w:p>
        </w:tc>
      </w:tr>
      <w:tr w:rsidR="00F17B71" w:rsidRPr="00F17B71" w14:paraId="22603531" w14:textId="77777777" w:rsidTr="00B8652E">
        <w:trPr>
          <w:trHeight w:val="777"/>
        </w:trPr>
        <w:tc>
          <w:tcPr>
            <w:tcW w:w="3517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875C918" w14:textId="421C24B6" w:rsidR="00F17B71" w:rsidRPr="00F17B71" w:rsidRDefault="00F17B71" w:rsidP="00B8652E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 xml:space="preserve">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126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9B07AB5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Actualizaciones de servicios.</w:t>
            </w:r>
          </w:p>
        </w:tc>
      </w:tr>
      <w:tr w:rsidR="00F17B71" w:rsidRPr="00F17B71" w14:paraId="5143C8F1" w14:textId="77777777" w:rsidTr="00B8652E">
        <w:trPr>
          <w:trHeight w:val="576"/>
        </w:trPr>
        <w:tc>
          <w:tcPr>
            <w:tcW w:w="35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FE55E8F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126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D6971E8" w14:textId="77777777" w:rsidR="00F17B71" w:rsidRPr="00F17B71" w:rsidRDefault="00F17B71" w:rsidP="00B8652E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El aplicativo informará sobre actualizaciones o juegos nuevos.</w:t>
            </w:r>
          </w:p>
        </w:tc>
      </w:tr>
      <w:tr w:rsidR="00F17B71" w:rsidRPr="00F17B71" w14:paraId="5F27A111" w14:textId="77777777" w:rsidTr="00B8652E">
        <w:trPr>
          <w:trHeight w:val="560"/>
        </w:trPr>
        <w:tc>
          <w:tcPr>
            <w:tcW w:w="35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080A28A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126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7A7E5CC" w14:textId="679C5B98" w:rsidR="00F17B71" w:rsidRPr="00B8652E" w:rsidRDefault="00F17B71" w:rsidP="00B8652E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Cuando se presente una actualización, el aplicativo web </w:t>
            </w:r>
            <w:r w:rsidR="007230B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mostrara el la página o en el blog el juego o actualización.</w:t>
            </w:r>
          </w:p>
        </w:tc>
      </w:tr>
      <w:tr w:rsidR="00F17B71" w:rsidRPr="00F17B71" w14:paraId="1A3F5F80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43BEEA7" w14:textId="17995776" w:rsidR="00F17B71" w:rsidRPr="00F17B71" w:rsidRDefault="00F17B71" w:rsidP="00B8652E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Prioridad del requerimiento: 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0C3F7B62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A6D15D2" w14:textId="70BCF506" w:rsid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C10D900" w14:textId="4D61852E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13F07AF" w14:textId="5A169379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F246D10" w14:textId="2378CC11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C396610" w14:textId="710D755C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C5C4CE0" w14:textId="6BFDE9FD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7068D18" w14:textId="215F80B3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7D92898" w14:textId="10F739B2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76D1968" w14:textId="2F74B061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A9F4DFC" w14:textId="3C7F80BB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27A6B04" w14:textId="2D682D34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09AF8F1" w14:textId="244CDFE3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435D2FE" w14:textId="0FEC37B6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42207FF" w14:textId="5899BB65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CB6F1FA" w14:textId="316DC6F5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B767540" w14:textId="6A7D06B1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976AA76" w14:textId="38765BDE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FAF15D0" w14:textId="6AE48EF2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D4CD791" w14:textId="0E4C0F0B" w:rsidR="00B8652E" w:rsidRDefault="00BE13DD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97152" behindDoc="1" locked="0" layoutInCell="1" allowOverlap="1" wp14:anchorId="16E9CFFF" wp14:editId="22DD298D">
            <wp:simplePos x="0" y="0"/>
            <wp:positionH relativeFrom="column">
              <wp:posOffset>0</wp:posOffset>
            </wp:positionH>
            <wp:positionV relativeFrom="paragraph">
              <wp:posOffset>-21590</wp:posOffset>
            </wp:positionV>
            <wp:extent cx="1504950" cy="150495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EC405" w14:textId="2C3214BB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8520FEB" w14:textId="1F3976E0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A92344E" w14:textId="55ED98BC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7093CA4" w14:textId="586818F9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C92E78B" w14:textId="1AC9863B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02F4AE4" w14:textId="7158F547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CC68692" w14:textId="672590E3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7344C6D" w14:textId="1C64C405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0C0C629" w14:textId="5E7F04A2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9E1B0B7" w14:textId="77777777" w:rsidR="00B8652E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C8428D8" w14:textId="77777777" w:rsidR="00B8652E" w:rsidRPr="00F17B71" w:rsidRDefault="00B8652E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5EB1479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6D902D79" w14:textId="77777777" w:rsidTr="00B8652E">
        <w:trPr>
          <w:trHeight w:val="84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667D311C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6BD1E020" w14:textId="4CD76351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</w:t>
            </w:r>
            <w:r w:rsidR="003A0B0D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5</w:t>
            </w:r>
          </w:p>
        </w:tc>
      </w:tr>
      <w:tr w:rsidR="00F17B71" w:rsidRPr="00F17B71" w14:paraId="5C8F9EFC" w14:textId="77777777" w:rsidTr="00B8652E">
        <w:trPr>
          <w:trHeight w:val="560"/>
        </w:trPr>
        <w:tc>
          <w:tcPr>
            <w:tcW w:w="3375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D9E73DF" w14:textId="36785810" w:rsidR="00F17B71" w:rsidRPr="00F17B71" w:rsidRDefault="00F17B71" w:rsidP="00B8652E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 xml:space="preserve">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2CFE4F6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Información general </w:t>
            </w:r>
          </w:p>
        </w:tc>
      </w:tr>
      <w:tr w:rsidR="00F17B71" w:rsidRPr="00F17B71" w14:paraId="691E112A" w14:textId="77777777" w:rsidTr="00B8652E">
        <w:trPr>
          <w:trHeight w:val="94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CD31FCA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A772DA0" w14:textId="17D932A5" w:rsidR="00F17B71" w:rsidRPr="00F17B71" w:rsidRDefault="00F17B71" w:rsidP="00B8652E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Mostrará en la ventana principal o de inicio el horario de apertura del local e información sobre el mismo.</w:t>
            </w:r>
          </w:p>
        </w:tc>
      </w:tr>
      <w:tr w:rsidR="00F17B71" w:rsidRPr="00F17B71" w14:paraId="52E1D932" w14:textId="77777777" w:rsidTr="00B8652E">
        <w:trPr>
          <w:trHeight w:val="56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1856162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4F5C05F" w14:textId="4DF2CD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Esta ventana mostrará al </w:t>
            </w:r>
            <w:r w:rsidR="00B8652E"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usuario</w:t>
            </w:r>
            <w:r w:rsidR="00B8652E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  <w:r w:rsidR="00B8652E"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(antes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de ingresar a su cuenta) la información general del local en cuestión </w:t>
            </w:r>
          </w:p>
        </w:tc>
      </w:tr>
      <w:tr w:rsidR="00F17B71" w:rsidRPr="00F17B71" w14:paraId="458EA310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2000362" w14:textId="5CA8CD8B" w:rsidR="00F17B71" w:rsidRPr="00F17B71" w:rsidRDefault="00F17B71" w:rsidP="00B8652E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="00B8652E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0C127C33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F17B71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14:paraId="3C336CC5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EAD63FC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36C6D776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369C592B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7FC5CE0F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3F49469B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56169512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2D50B365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4EADA74E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2CA3BF6F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4338C8CC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56B46758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7155D073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7775FE39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0CF73FD9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6AAD0988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204301D7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35583822" w14:textId="198FDDBE" w:rsidR="00B8652E" w:rsidRDefault="00BE13DD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99200" behindDoc="1" locked="0" layoutInCell="1" allowOverlap="1" wp14:anchorId="3F3A7B7E" wp14:editId="41A076D3">
            <wp:simplePos x="0" y="0"/>
            <wp:positionH relativeFrom="column">
              <wp:posOffset>0</wp:posOffset>
            </wp:positionH>
            <wp:positionV relativeFrom="paragraph">
              <wp:posOffset>-21590</wp:posOffset>
            </wp:positionV>
            <wp:extent cx="1504950" cy="150495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A12A8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715B091E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73376FB7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29D3B6E0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4D467655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7D5ECF09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6ECEFB49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14CB73DA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0C4B1CE0" w14:textId="77777777" w:rsidR="00B8652E" w:rsidRDefault="00B8652E" w:rsidP="00F17B71">
      <w:pPr>
        <w:tabs>
          <w:tab w:val="center" w:pos="300"/>
          <w:tab w:val="right" w:pos="9763"/>
        </w:tabs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1BE09CE8" w14:textId="389F6889" w:rsidR="00F17B71" w:rsidRPr="00F17B71" w:rsidRDefault="00F17B71" w:rsidP="00F17B71">
      <w:pPr>
        <w:tabs>
          <w:tab w:val="center" w:pos="300"/>
          <w:tab w:val="right" w:pos="9763"/>
        </w:tabs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  <w:r w:rsidRPr="00F17B71">
        <w:rPr>
          <w:rFonts w:ascii="Times New Roman" w:hAnsi="Times New Roman" w:cs="Times New Roman"/>
          <w:color w:val="000000" w:themeColor="text1"/>
          <w:szCs w:val="24"/>
        </w:rPr>
        <w:tab/>
      </w:r>
      <w:r w:rsidRPr="00F17B71">
        <w:rPr>
          <w:rFonts w:ascii="Times New Roman" w:eastAsia="Arial" w:hAnsi="Times New Roman" w:cs="Times New Roman"/>
          <w:color w:val="000000" w:themeColor="text1"/>
          <w:szCs w:val="24"/>
        </w:rPr>
        <w:t xml:space="preserve"> </w:t>
      </w:r>
    </w:p>
    <w:p w14:paraId="12F033DF" w14:textId="77777777" w:rsidR="00F17B71" w:rsidRPr="00F17B71" w:rsidRDefault="00F17B71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4029F58" w14:textId="6675F6AE" w:rsidR="00F17B71" w:rsidRPr="00F17B71" w:rsidRDefault="00F17B71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4F196E6A" w14:textId="77777777" w:rsidTr="00B8652E">
        <w:trPr>
          <w:trHeight w:val="84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13A7C8B1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26CAD9FC" w14:textId="60DB1021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</w:t>
            </w:r>
            <w:r w:rsidR="003A0B0D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6</w:t>
            </w:r>
          </w:p>
        </w:tc>
      </w:tr>
      <w:tr w:rsidR="00F17B71" w:rsidRPr="00F17B71" w14:paraId="57B3EFF7" w14:textId="77777777" w:rsidTr="00B8652E">
        <w:trPr>
          <w:trHeight w:val="560"/>
        </w:trPr>
        <w:tc>
          <w:tcPr>
            <w:tcW w:w="3375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C8B8767" w14:textId="16E6EAE6" w:rsidR="00F17B71" w:rsidRPr="00F17B71" w:rsidRDefault="00F17B71" w:rsidP="00B8652E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 xml:space="preserve">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FD634C9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Archivos multimedia. </w:t>
            </w:r>
          </w:p>
        </w:tc>
      </w:tr>
      <w:tr w:rsidR="00F17B71" w:rsidRPr="00F17B71" w14:paraId="10212363" w14:textId="77777777" w:rsidTr="00B8652E">
        <w:trPr>
          <w:trHeight w:val="28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D09B4C4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8689B77" w14:textId="56854D4C" w:rsidR="00F17B71" w:rsidRPr="00F17B71" w:rsidRDefault="00F17B71" w:rsidP="00B8652E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Mostrar videos fotos promoción de los juegos o trailers</w:t>
            </w:r>
            <w:r w:rsidR="00165580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de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.</w:t>
            </w:r>
          </w:p>
        </w:tc>
      </w:tr>
      <w:tr w:rsidR="00F17B71" w:rsidRPr="00F17B71" w14:paraId="189A46EF" w14:textId="77777777" w:rsidTr="00B8652E">
        <w:trPr>
          <w:trHeight w:val="56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25749CE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9B7508E" w14:textId="0F3B0686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Esto permitirá visualizar los estrenos de los videojuegos.</w:t>
            </w:r>
          </w:p>
        </w:tc>
      </w:tr>
      <w:tr w:rsidR="00F17B71" w:rsidRPr="00F17B71" w14:paraId="533244EC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FA68B14" w14:textId="4C81F254" w:rsidR="00F17B71" w:rsidRPr="00F17B71" w:rsidRDefault="00F17B71" w:rsidP="00B8652E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="00B8652E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4A8AF696" w14:textId="77777777" w:rsidR="00F17B71" w:rsidRP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022C510" w14:textId="77777777" w:rsidR="00F17B71" w:rsidRP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0EED838" w14:textId="0D2ECE1F" w:rsid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7A63B06" w14:textId="1F334520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CEF9E57" w14:textId="5F9A2E8B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8F87A84" w14:textId="2F80E2A3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E834208" w14:textId="0C891D4D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335D823" w14:textId="43B15CEE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646E25F" w14:textId="6866FAB3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1AC9AF7" w14:textId="65C1CBD2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6B52C2D" w14:textId="7F6CA1F8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58EAF51" w14:textId="4DE87298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9810596" w14:textId="15C03991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A6D1CA3" w14:textId="216E1537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730AE8F" w14:textId="77777777" w:rsidR="00160219" w:rsidRDefault="00160219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BA3F503" w14:textId="7BFB21B8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C49816F" w14:textId="5AF76740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040D9B1" w14:textId="32EC342B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2A9A196F" w14:textId="74CE798F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01A52AB" w14:textId="43FB65A1" w:rsidR="00B8652E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701248" behindDoc="1" locked="0" layoutInCell="1" allowOverlap="1" wp14:anchorId="1E769753" wp14:editId="469809B8">
            <wp:simplePos x="0" y="0"/>
            <wp:positionH relativeFrom="column">
              <wp:posOffset>0</wp:posOffset>
            </wp:positionH>
            <wp:positionV relativeFrom="paragraph">
              <wp:posOffset>-21590</wp:posOffset>
            </wp:positionV>
            <wp:extent cx="1504950" cy="150495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9116C" w14:textId="09FE20CC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53CED4D" w14:textId="3D688FD8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F632875" w14:textId="4A140C49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E28290D" w14:textId="65BBE470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4377B52" w14:textId="0F82E271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2B35C106" w14:textId="483AD0F5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36F0F50" w14:textId="26AB2E68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020040E" w14:textId="3748505F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C402AB2" w14:textId="74B2D4DD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B9D1933" w14:textId="24DC7732" w:rsidR="00B8652E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8D57F73" w14:textId="77777777" w:rsidR="00B8652E" w:rsidRPr="00F17B71" w:rsidRDefault="00B8652E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5E9BB47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0714D04F" w14:textId="77777777" w:rsidTr="00B8652E">
        <w:trPr>
          <w:trHeight w:val="84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32C271F4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689A6B57" w14:textId="4E8BC38B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RNF0</w:t>
            </w:r>
            <w:r w:rsidR="003A0B0D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7</w:t>
            </w:r>
          </w:p>
        </w:tc>
      </w:tr>
      <w:tr w:rsidR="00F17B71" w:rsidRPr="00F17B71" w14:paraId="17C20A3D" w14:textId="77777777" w:rsidTr="00B8652E">
        <w:trPr>
          <w:trHeight w:val="560"/>
        </w:trPr>
        <w:tc>
          <w:tcPr>
            <w:tcW w:w="3375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69FE828" w14:textId="2316F74B" w:rsidR="00F17B71" w:rsidRPr="00F17B71" w:rsidRDefault="00F17B71" w:rsidP="00B8652E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 xml:space="preserve">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3FE8F08" w14:textId="4319B7DC" w:rsidR="00F17B71" w:rsidRPr="00F17B71" w:rsidRDefault="00F17B71" w:rsidP="00B8652E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Calidad de conexión.</w:t>
            </w:r>
          </w:p>
        </w:tc>
      </w:tr>
      <w:tr w:rsidR="00F17B71" w:rsidRPr="00F17B71" w14:paraId="68ED4EB7" w14:textId="77777777" w:rsidTr="00B8652E">
        <w:trPr>
          <w:trHeight w:val="28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A0F81F5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FF94589" w14:textId="4CAF54ED" w:rsidR="00F17B71" w:rsidRPr="00F17B71" w:rsidRDefault="00F17B71" w:rsidP="00B8652E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Internet de buena calidad al igual que equipos veloces.</w:t>
            </w:r>
          </w:p>
        </w:tc>
      </w:tr>
      <w:tr w:rsidR="00F17B71" w:rsidRPr="00F17B71" w14:paraId="7F2447AB" w14:textId="77777777" w:rsidTr="00B8652E">
        <w:trPr>
          <w:trHeight w:val="56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2F1BA4A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E8493BB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Al obtener un internet de buena calidad los equipos podrán realizar mejor su trabajo permitiendo el pleno disfrute del usuario.</w:t>
            </w:r>
          </w:p>
        </w:tc>
      </w:tr>
      <w:tr w:rsidR="00F17B71" w:rsidRPr="00F17B71" w14:paraId="6DF8CFA4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897432C" w14:textId="54D7A813" w:rsidR="00F17B71" w:rsidRPr="00F17B71" w:rsidRDefault="00F17B71" w:rsidP="00B8652E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Prioridad del requerimiento:</w:t>
            </w:r>
            <w:r w:rsidR="00B8652E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7D42AC8D" w14:textId="77777777" w:rsidR="00F17B71" w:rsidRPr="00F17B71" w:rsidRDefault="00F17B71" w:rsidP="00F17B71">
      <w:pPr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1E2A5AC" w14:textId="77777777" w:rsidR="00F17B71" w:rsidRPr="00F17B71" w:rsidRDefault="00F17B71" w:rsidP="00F17B71">
      <w:pPr>
        <w:spacing w:after="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EFA621E" w14:textId="7057D4D0" w:rsidR="00F17B71" w:rsidRDefault="00F17B71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48C2FB0" w14:textId="410E6428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02517B0" w14:textId="0A0AADE2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6BD5CA4" w14:textId="3997D97E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17F8F6B" w14:textId="65ADAAC6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27D62E4" w14:textId="2F47B36C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CBB13F8" w14:textId="5FF9F3D9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30CB542" w14:textId="69926E41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19CA62E" w14:textId="61A00222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27EC0DF" w14:textId="63BA01C7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1E3162B" w14:textId="2FD65886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D0ECB8B" w14:textId="4BA37C8C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9EDD3A9" w14:textId="13DDDB34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12F2771" w14:textId="4908F3D1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77E63A0" w14:textId="46C0F500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383CED9" w14:textId="22A35079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E52EC53" w14:textId="7E411918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26CB21F" w14:textId="3EFA013D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80E60EC" w14:textId="51B9A505" w:rsidR="00B8652E" w:rsidRDefault="00BE13DD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703296" behindDoc="1" locked="0" layoutInCell="1" allowOverlap="1" wp14:anchorId="59FC8E1A" wp14:editId="48E45AC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04950" cy="150495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3AD3D" w14:textId="0B19C29F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64C0FD8" w14:textId="5F08D99D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71913785" w14:textId="6B0BE133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1CB5358" w14:textId="30492D83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263CC91" w14:textId="49AB7F36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33C1EB9" w14:textId="44738376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E87210F" w14:textId="410BF219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2538506" w14:textId="5922E5C9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AD6291D" w14:textId="74F406E3" w:rsidR="00B8652E" w:rsidRDefault="00B8652E" w:rsidP="00F17B71">
      <w:pPr>
        <w:spacing w:after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B2F10DB" w14:textId="4163B78D" w:rsidR="00B8652E" w:rsidRDefault="00B8652E" w:rsidP="00160219">
      <w:pPr>
        <w:spacing w:after="0"/>
        <w:ind w:left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9856C8C" w14:textId="77777777" w:rsidR="0077148B" w:rsidRPr="00F17B71" w:rsidRDefault="0077148B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5601A06A" w14:textId="4059CAF8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517"/>
        <w:gridCol w:w="5126"/>
      </w:tblGrid>
      <w:tr w:rsidR="00F17B71" w:rsidRPr="00F17B71" w14:paraId="784A9C22" w14:textId="77777777" w:rsidTr="00B95C71">
        <w:trPr>
          <w:trHeight w:val="840"/>
        </w:trPr>
        <w:tc>
          <w:tcPr>
            <w:tcW w:w="3517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1773EC89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126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5545F812" w14:textId="12EEEF41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</w:t>
            </w:r>
            <w:r w:rsidR="0023273E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0</w:t>
            </w:r>
            <w:r w:rsidR="003A0B0D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8</w:t>
            </w:r>
          </w:p>
        </w:tc>
      </w:tr>
      <w:tr w:rsidR="00F17B71" w:rsidRPr="00F17B71" w14:paraId="58EAFE4C" w14:textId="77777777" w:rsidTr="00B95C71">
        <w:trPr>
          <w:trHeight w:val="560"/>
        </w:trPr>
        <w:tc>
          <w:tcPr>
            <w:tcW w:w="3517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AE8BA11" w14:textId="1E2A54C1" w:rsidR="00F17B71" w:rsidRPr="00F17B71" w:rsidRDefault="00F17B71" w:rsidP="00B95C71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>del</w:t>
            </w:r>
            <w:r w:rsidR="00B95C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126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1D36C331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Reserva de equipos.</w:t>
            </w:r>
          </w:p>
        </w:tc>
      </w:tr>
      <w:tr w:rsidR="00F17B71" w:rsidRPr="00F17B71" w14:paraId="398D4AD2" w14:textId="77777777" w:rsidTr="00B95C71">
        <w:trPr>
          <w:trHeight w:val="280"/>
        </w:trPr>
        <w:tc>
          <w:tcPr>
            <w:tcW w:w="35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A2A9F19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126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02654BA" w14:textId="3ADFC2C5" w:rsidR="00F17B71" w:rsidRPr="00F17B71" w:rsidRDefault="00BE13DD" w:rsidP="00BE13DD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P</w:t>
            </w:r>
            <w:r w:rsidR="00F17B71"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oder reservar a través del aplicativo web un equipo</w:t>
            </w:r>
            <w:r w:rsidR="00160219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.</w:t>
            </w:r>
          </w:p>
        </w:tc>
      </w:tr>
      <w:tr w:rsidR="00F17B71" w:rsidRPr="00F17B71" w14:paraId="25D08AF3" w14:textId="77777777" w:rsidTr="00B95C71">
        <w:trPr>
          <w:trHeight w:val="560"/>
        </w:trPr>
        <w:tc>
          <w:tcPr>
            <w:tcW w:w="351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C7C3FAA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126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45A353BE" w14:textId="7593862A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Esto</w:t>
            </w:r>
            <w:r w:rsidR="00160219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hará que el usuario pueda reservar su equipo con anticipación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.</w:t>
            </w:r>
          </w:p>
        </w:tc>
      </w:tr>
      <w:tr w:rsidR="00F17B71" w:rsidRPr="00F17B71" w14:paraId="2F92B326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415B376" w14:textId="3BAC45A4" w:rsidR="00F17B71" w:rsidRPr="00F17B71" w:rsidRDefault="00F17B71" w:rsidP="00BE13DD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Prioridad del requerimiento: 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29EF8742" w14:textId="77777777" w:rsidR="00F17B71" w:rsidRP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524A945" w14:textId="080F4300" w:rsid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C8A0B60" w14:textId="66E33A70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645CF5A" w14:textId="2F30826B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3080AB9" w14:textId="169062D5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C2C302A" w14:textId="06408A3C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503E481" w14:textId="3162185C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B4D3FB1" w14:textId="7D911A9A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2B673B7" w14:textId="6C82115D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4E10D7A" w14:textId="58CEE25A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3CE7927" w14:textId="730A9A91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8D89EDD" w14:textId="29537D99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3060D0F" w14:textId="23CF8C61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C4918DD" w14:textId="4B4BB5E5" w:rsidR="003A0B0D" w:rsidRDefault="003A0B0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28DE357" w14:textId="08574F95" w:rsidR="003A0B0D" w:rsidRDefault="003A0B0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894CBD7" w14:textId="1F5CC03D" w:rsidR="003A0B0D" w:rsidRDefault="003A0B0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447A26D" w14:textId="77777777" w:rsidR="003A0B0D" w:rsidRDefault="003A0B0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2311148" w14:textId="1F70C502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442AD00" w14:textId="4CF3B995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D236823" w14:textId="125EECD8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EB0E40C" w14:textId="0A9177FA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707392" behindDoc="1" locked="0" layoutInCell="1" allowOverlap="1" wp14:anchorId="09B46D8B" wp14:editId="69DB180E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1504950" cy="150495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3EFA1" w14:textId="33ECBD25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C20FD20" w14:textId="389B6F72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E0F3272" w14:textId="680F0492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232F47FB" w14:textId="67E93415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88009E7" w14:textId="6308E1EB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6CFF013" w14:textId="523A04D5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6D849DB" w14:textId="02960E4F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1AFA592" w14:textId="5A6FA6B6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85B6857" w14:textId="35BE8B60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9F5BD6F" w14:textId="13714A2E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C378E0A" w14:textId="77777777" w:rsidR="00BE13DD" w:rsidRPr="00F17B71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A7EA20B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34462A0E" w14:textId="77777777" w:rsidTr="00BE13DD">
        <w:trPr>
          <w:trHeight w:val="84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771B6200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708B8A51" w14:textId="735D5206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</w:t>
            </w:r>
            <w:r w:rsidR="0023273E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0</w:t>
            </w:r>
            <w:r w:rsidR="003A0B0D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9</w:t>
            </w:r>
          </w:p>
        </w:tc>
      </w:tr>
      <w:tr w:rsidR="00F17B71" w:rsidRPr="00F17B71" w14:paraId="2C6DBD8E" w14:textId="77777777" w:rsidTr="00BE13DD">
        <w:trPr>
          <w:trHeight w:val="560"/>
        </w:trPr>
        <w:tc>
          <w:tcPr>
            <w:tcW w:w="3375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552BD64" w14:textId="3A814FE5" w:rsidR="00F17B71" w:rsidRPr="00F17B71" w:rsidRDefault="00F17B71" w:rsidP="00BE13DD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 xml:space="preserve">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2387F05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Correos de aviso </w:t>
            </w:r>
          </w:p>
        </w:tc>
      </w:tr>
      <w:tr w:rsidR="00F17B71" w:rsidRPr="00F17B71" w14:paraId="055D0449" w14:textId="77777777" w:rsidTr="00BE13DD">
        <w:trPr>
          <w:trHeight w:val="28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90DC928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5C0ED50" w14:textId="2636831D" w:rsidR="00F17B71" w:rsidRPr="00F17B71" w:rsidRDefault="00BE13DD" w:rsidP="00BE13DD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</w:t>
            </w:r>
            <w:r w:rsidR="00F17B71"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stos se usarán en caso de: perdida de contraseña.</w:t>
            </w:r>
          </w:p>
        </w:tc>
      </w:tr>
      <w:tr w:rsidR="00F17B71" w:rsidRPr="00F17B71" w14:paraId="0B2B0429" w14:textId="77777777" w:rsidTr="00BE13DD">
        <w:trPr>
          <w:trHeight w:val="56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C7A1F7D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5416D660" w14:textId="0DAB441C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Esto se realizará con el fin de</w:t>
            </w:r>
            <w:r w:rsidR="003A0B0D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que las personas no tengan que volver a crear una cuenta si pierde su contraseña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.</w:t>
            </w:r>
          </w:p>
        </w:tc>
      </w:tr>
      <w:tr w:rsidR="00F17B71" w:rsidRPr="00F17B71" w14:paraId="7A4792B8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DDD9FC8" w14:textId="4CA559E1" w:rsidR="00F17B71" w:rsidRPr="00F17B71" w:rsidRDefault="00F17B71" w:rsidP="00BE13DD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Prioridad del requerimiento: 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26D49F98" w14:textId="77777777" w:rsidR="00F17B71" w:rsidRP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5FB62B6" w14:textId="7E75E5AD" w:rsid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BF90EFE" w14:textId="6CC0E489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F0C59CD" w14:textId="57DDD507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4425949" w14:textId="30684D5E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2C6CCEC4" w14:textId="6544F0D8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20D87ECA" w14:textId="2C84C993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D35DD19" w14:textId="166FF9FA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0D5A2E4" w14:textId="7ED6F212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711964D" w14:textId="18BFC1E5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F7E3155" w14:textId="7E60AD20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B73204E" w14:textId="77777777" w:rsidR="003A0B0D" w:rsidRDefault="003A0B0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BC9AE49" w14:textId="232FF678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20F2C2B" w14:textId="1B1E278B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EDFC2A2" w14:textId="193AA81B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A4FD2F8" w14:textId="635D7904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3F87149" w14:textId="3D1EC766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0D471A3" w14:textId="51187565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25C9535" w14:textId="1536B186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709440" behindDoc="1" locked="0" layoutInCell="1" allowOverlap="1" wp14:anchorId="6E450C63" wp14:editId="69F92055">
            <wp:simplePos x="0" y="0"/>
            <wp:positionH relativeFrom="column">
              <wp:posOffset>0</wp:posOffset>
            </wp:positionH>
            <wp:positionV relativeFrom="paragraph">
              <wp:posOffset>-29210</wp:posOffset>
            </wp:positionV>
            <wp:extent cx="1504950" cy="1504950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yukeish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33A1B" w14:textId="7D58EF54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7E25B55" w14:textId="21D6A26C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221DB35" w14:textId="27E34F28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6606F45" w14:textId="4C999DAE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C430077" w14:textId="7175B06A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AFDD4E2" w14:textId="06DCBE0B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D735A9A" w14:textId="2D679F09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B4CF4FB" w14:textId="525F43C8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2BB84093" w14:textId="569216FA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D884AEA" w14:textId="30AEC189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B436608" w14:textId="77777777" w:rsidR="00BE13DD" w:rsidRPr="00F17B71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806A773" w14:textId="77777777" w:rsidR="00F17B71" w:rsidRPr="00F17B71" w:rsidRDefault="00F17B71" w:rsidP="00F17B71">
      <w:pPr>
        <w:spacing w:after="0"/>
        <w:ind w:left="30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479733EE" w14:textId="77777777" w:rsidR="00F17B71" w:rsidRPr="00F17B71" w:rsidRDefault="00F17B71" w:rsidP="003A0B0D">
      <w:pPr>
        <w:spacing w:after="0"/>
        <w:ind w:left="0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tbl>
      <w:tblPr>
        <w:tblW w:w="8643" w:type="dxa"/>
        <w:tblInd w:w="306" w:type="dxa"/>
        <w:tblLayout w:type="fixed"/>
        <w:tblLook w:val="0400" w:firstRow="0" w:lastRow="0" w:firstColumn="0" w:lastColumn="0" w:noHBand="0" w:noVBand="1"/>
      </w:tblPr>
      <w:tblGrid>
        <w:gridCol w:w="3375"/>
        <w:gridCol w:w="5268"/>
      </w:tblGrid>
      <w:tr w:rsidR="00F17B71" w:rsidRPr="00F17B71" w14:paraId="02BFB506" w14:textId="77777777" w:rsidTr="00BE13DD">
        <w:trPr>
          <w:trHeight w:val="84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0EB010FF" w14:textId="77777777" w:rsidR="00F17B71" w:rsidRPr="00F17B71" w:rsidRDefault="00F17B71" w:rsidP="00F17B71">
            <w:pPr>
              <w:ind w:right="13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Identificación 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DEEAF6"/>
          </w:tcPr>
          <w:p w14:paraId="1388D0D2" w14:textId="1E2DF73A" w:rsidR="00F17B71" w:rsidRPr="00F17B71" w:rsidRDefault="00F17B71" w:rsidP="00F17B71">
            <w:pPr>
              <w:ind w:left="1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RNF1</w:t>
            </w:r>
            <w:r w:rsidR="000F0BAB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0</w:t>
            </w:r>
          </w:p>
        </w:tc>
      </w:tr>
      <w:tr w:rsidR="00F17B71" w:rsidRPr="00F17B71" w14:paraId="6CCF36CC" w14:textId="77777777" w:rsidTr="00BE13DD">
        <w:trPr>
          <w:trHeight w:val="636"/>
        </w:trPr>
        <w:tc>
          <w:tcPr>
            <w:tcW w:w="3375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3279739C" w14:textId="67EDA6CB" w:rsidR="00F17B71" w:rsidRPr="00F17B71" w:rsidRDefault="00F17B71" w:rsidP="00BE13DD">
            <w:pPr>
              <w:tabs>
                <w:tab w:val="right" w:pos="1794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Nombre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  <w:t xml:space="preserve">del Requerimiento: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12" w:space="0" w:color="8EAADB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7854EB2E" w14:textId="77777777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Inicio de sesión. </w:t>
            </w:r>
          </w:p>
        </w:tc>
      </w:tr>
      <w:tr w:rsidR="00F17B71" w:rsidRPr="00F17B71" w14:paraId="13FE6B8F" w14:textId="77777777" w:rsidTr="00BE13DD">
        <w:trPr>
          <w:trHeight w:val="28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476304F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Características: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5283ED0" w14:textId="45852FDD" w:rsidR="00F17B71" w:rsidRPr="00F17B71" w:rsidRDefault="00F17B71" w:rsidP="00BE13DD">
            <w:pPr>
              <w:ind w:left="0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Permitirá al usuario ingresar al aplicativo con un usuario y contraseña.</w:t>
            </w:r>
          </w:p>
        </w:tc>
      </w:tr>
      <w:tr w:rsidR="00F17B71" w:rsidRPr="00F17B71" w14:paraId="5742466F" w14:textId="77777777" w:rsidTr="00BE13DD">
        <w:trPr>
          <w:trHeight w:val="560"/>
        </w:trPr>
        <w:tc>
          <w:tcPr>
            <w:tcW w:w="337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2271170E" w14:textId="77777777" w:rsidR="00F17B71" w:rsidRPr="00F17B71" w:rsidRDefault="00F17B71" w:rsidP="00F17B71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>Descripción del requerimiento:</w:t>
            </w:r>
            <w:r w:rsidRPr="00F17B71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Cs w:val="24"/>
              </w:rPr>
              <w:t xml:space="preserve"> 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268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678E4036" w14:textId="218A1252" w:rsidR="00F17B71" w:rsidRPr="00F17B71" w:rsidRDefault="00F17B71" w:rsidP="00F17B71">
            <w:pPr>
              <w:ind w:left="1"/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Se </w:t>
            </w:r>
            <w:r w:rsidR="00AD4985"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>utilizará</w:t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bien se para registrarse o iniciar sesión </w:t>
            </w:r>
          </w:p>
        </w:tc>
      </w:tr>
      <w:tr w:rsidR="00F17B71" w:rsidRPr="00F17B71" w14:paraId="1C0253AA" w14:textId="77777777" w:rsidTr="00F17B71">
        <w:trPr>
          <w:trHeight w:val="560"/>
        </w:trPr>
        <w:tc>
          <w:tcPr>
            <w:tcW w:w="8643" w:type="dxa"/>
            <w:gridSpan w:val="2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</w:tcPr>
          <w:p w14:paraId="039F9420" w14:textId="206CD8A6" w:rsidR="00F17B71" w:rsidRPr="00F17B71" w:rsidRDefault="00F17B71" w:rsidP="00BE13DD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 xml:space="preserve">Prioridad del requerimiento:  Alta </w:t>
            </w:r>
            <w:r w:rsidRPr="00F17B71">
              <w:rPr>
                <w:rFonts w:ascii="Times New Roman" w:eastAsia="Times New Roman" w:hAnsi="Times New Roman" w:cs="Times New Roman"/>
                <w:b/>
                <w:color w:val="000000" w:themeColor="text1"/>
                <w:szCs w:val="24"/>
              </w:rPr>
              <w:tab/>
            </w:r>
            <w:r w:rsidRPr="00F17B71">
              <w:rPr>
                <w:rFonts w:ascii="Times New Roman" w:eastAsia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</w:tbl>
    <w:p w14:paraId="2050518A" w14:textId="77777777" w:rsidR="00F17B71" w:rsidRP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454D820" w14:textId="77777777" w:rsidR="00F17B71" w:rsidRP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5F417EC" w14:textId="1538CD23" w:rsidR="00F17B71" w:rsidRDefault="00F17B71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F228019" w14:textId="29990464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E4A4AD7" w14:textId="33260421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547940BA" w14:textId="4AB4F823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1BA02504" w14:textId="69B8DD2C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409CF33" w14:textId="375EDF26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DA385F4" w14:textId="1556B09E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9C2621C" w14:textId="713A954D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6F7E8F99" w14:textId="6557DEAF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706D462" w14:textId="5C0EBA9F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C1A4BE4" w14:textId="57DE3368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026704DC" w14:textId="45322ADD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0A329F1" w14:textId="7E8CE23B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7DCFEFE9" w14:textId="2D33AEDD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32C81972" w14:textId="4184F6FE" w:rsidR="00BE13DD" w:rsidRDefault="00BE13DD" w:rsidP="00F17B71">
      <w:pPr>
        <w:spacing w:after="0"/>
        <w:ind w:left="300"/>
        <w:rPr>
          <w:rFonts w:ascii="Times New Roman" w:eastAsia="Arial" w:hAnsi="Times New Roman" w:cs="Times New Roman"/>
          <w:color w:val="000000" w:themeColor="text1"/>
          <w:szCs w:val="24"/>
        </w:rPr>
      </w:pPr>
    </w:p>
    <w:p w14:paraId="4204689E" w14:textId="61783C6F" w:rsidR="00F17B71" w:rsidRPr="00B00725" w:rsidRDefault="00F17B71" w:rsidP="00B00725">
      <w:pPr>
        <w:spacing w:after="0"/>
        <w:ind w:left="0"/>
        <w:rPr>
          <w:rFonts w:ascii="Times New Roman" w:eastAsia="Arial" w:hAnsi="Times New Roman" w:cs="Times New Roman"/>
          <w:color w:val="000000" w:themeColor="text1"/>
          <w:szCs w:val="24"/>
        </w:rPr>
      </w:pPr>
    </w:p>
    <w:sectPr w:rsidR="00F17B71" w:rsidRPr="00B00725" w:rsidSect="009F6646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44D80" w14:textId="77777777" w:rsidR="00BC5BA4" w:rsidRDefault="00BC5BA4" w:rsidP="00A66B18">
      <w:pPr>
        <w:spacing w:before="0" w:after="0"/>
      </w:pPr>
      <w:r>
        <w:separator/>
      </w:r>
    </w:p>
  </w:endnote>
  <w:endnote w:type="continuationSeparator" w:id="0">
    <w:p w14:paraId="5C3EA660" w14:textId="77777777" w:rsidR="00BC5BA4" w:rsidRDefault="00BC5BA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756F1" w14:textId="77777777" w:rsidR="00BC5BA4" w:rsidRDefault="00BC5BA4" w:rsidP="00A66B18">
      <w:pPr>
        <w:spacing w:before="0" w:after="0"/>
      </w:pPr>
      <w:r>
        <w:separator/>
      </w:r>
    </w:p>
  </w:footnote>
  <w:footnote w:type="continuationSeparator" w:id="0">
    <w:p w14:paraId="5AEB0BF4" w14:textId="77777777" w:rsidR="00BC5BA4" w:rsidRDefault="00BC5BA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F270F" w14:textId="08060305" w:rsidR="00F17B71" w:rsidRPr="001919CE" w:rsidRDefault="00F17B71">
    <w:pPr>
      <w:pStyle w:val="Encabezado"/>
      <w:rPr>
        <w:rFonts w:ascii="Times New Roman" w:hAnsi="Times New Roman" w:cs="Times New Roman"/>
        <w:color w:val="auto"/>
        <w:sz w:val="32"/>
        <w:szCs w:val="24"/>
      </w:rPr>
    </w:pPr>
    <w:r w:rsidRPr="001919CE">
      <w:rPr>
        <w:rFonts w:ascii="Times New Roman" w:hAnsi="Times New Roman" w:cs="Times New Roman"/>
        <w:noProof/>
        <w:color w:val="auto"/>
        <w:sz w:val="32"/>
        <w:szCs w:val="24"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258A8" wp14:editId="784FFC8B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4F9D42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  <w:r w:rsidRPr="001919CE">
      <w:rPr>
        <w:rFonts w:ascii="Times New Roman" w:hAnsi="Times New Roman" w:cs="Times New Roman"/>
        <w:color w:val="auto"/>
        <w:sz w:val="32"/>
        <w:szCs w:val="24"/>
      </w:rPr>
      <w:t>Kyukeisho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D6293"/>
    <w:multiLevelType w:val="multilevel"/>
    <w:tmpl w:val="EA36A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7D4305"/>
    <w:multiLevelType w:val="hybridMultilevel"/>
    <w:tmpl w:val="8F7615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D72EA"/>
    <w:multiLevelType w:val="multilevel"/>
    <w:tmpl w:val="B750EA0E"/>
    <w:lvl w:ilvl="0">
      <w:start w:val="1"/>
      <w:numFmt w:val="bullet"/>
      <w:lvlText w:val="●"/>
      <w:lvlJc w:val="left"/>
      <w:pPr>
        <w:ind w:left="722" w:hanging="72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9" w:hanging="15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9" w:hanging="22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9" w:hanging="29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9" w:hanging="370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9" w:hanging="442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9" w:hanging="51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9" w:hanging="58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9" w:hanging="65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344625E8"/>
    <w:multiLevelType w:val="multilevel"/>
    <w:tmpl w:val="D8E8E8B2"/>
    <w:lvl w:ilvl="0">
      <w:start w:val="1"/>
      <w:numFmt w:val="bullet"/>
      <w:lvlText w:val="●"/>
      <w:lvlJc w:val="left"/>
      <w:pPr>
        <w:ind w:left="722" w:hanging="72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9" w:hanging="15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9" w:hanging="22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9" w:hanging="29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9" w:hanging="370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9" w:hanging="442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9" w:hanging="51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9" w:hanging="58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9" w:hanging="65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52182E50"/>
    <w:multiLevelType w:val="multilevel"/>
    <w:tmpl w:val="EF16B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941321"/>
    <w:multiLevelType w:val="multilevel"/>
    <w:tmpl w:val="235E21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73068A6"/>
    <w:multiLevelType w:val="multilevel"/>
    <w:tmpl w:val="FD6A6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3D154F"/>
    <w:multiLevelType w:val="multilevel"/>
    <w:tmpl w:val="78B88D7C"/>
    <w:lvl w:ilvl="0">
      <w:start w:val="1"/>
      <w:numFmt w:val="bullet"/>
      <w:lvlText w:val="●"/>
      <w:lvlJc w:val="left"/>
      <w:pPr>
        <w:ind w:left="722" w:hanging="72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9" w:hanging="15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9" w:hanging="22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9" w:hanging="29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9" w:hanging="370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9" w:hanging="442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9" w:hanging="51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9" w:hanging="58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9" w:hanging="65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6D547717"/>
    <w:multiLevelType w:val="hybridMultilevel"/>
    <w:tmpl w:val="AA00405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60276"/>
    <w:multiLevelType w:val="multilevel"/>
    <w:tmpl w:val="3A400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F220A4"/>
    <w:multiLevelType w:val="multilevel"/>
    <w:tmpl w:val="CC80FE16"/>
    <w:lvl w:ilvl="0">
      <w:start w:val="1"/>
      <w:numFmt w:val="bullet"/>
      <w:lvlText w:val="●"/>
      <w:lvlJc w:val="left"/>
      <w:pPr>
        <w:ind w:left="722" w:hanging="722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9" w:hanging="15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9" w:hanging="22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9" w:hanging="29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9" w:hanging="370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9" w:hanging="442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9" w:hanging="514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9" w:hanging="586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9" w:hanging="6589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1" w15:restartNumberingAfterBreak="0">
    <w:nsid w:val="7A0C6541"/>
    <w:multiLevelType w:val="hybridMultilevel"/>
    <w:tmpl w:val="58DA0F26"/>
    <w:lvl w:ilvl="0" w:tplc="6B982E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7"/>
  </w:num>
  <w:num w:numId="8">
    <w:abstractNumId w:val="3"/>
  </w:num>
  <w:num w:numId="9">
    <w:abstractNumId w:val="6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01"/>
    <w:rsid w:val="00005FC5"/>
    <w:rsid w:val="00051853"/>
    <w:rsid w:val="000670FF"/>
    <w:rsid w:val="00083BAA"/>
    <w:rsid w:val="000F0BAB"/>
    <w:rsid w:val="0010680C"/>
    <w:rsid w:val="00112CB8"/>
    <w:rsid w:val="00152B0B"/>
    <w:rsid w:val="00160219"/>
    <w:rsid w:val="00165580"/>
    <w:rsid w:val="001766D6"/>
    <w:rsid w:val="001919CE"/>
    <w:rsid w:val="00192419"/>
    <w:rsid w:val="001C270D"/>
    <w:rsid w:val="001D0B5A"/>
    <w:rsid w:val="001E2320"/>
    <w:rsid w:val="001F22D6"/>
    <w:rsid w:val="00214E28"/>
    <w:rsid w:val="0023273E"/>
    <w:rsid w:val="00296800"/>
    <w:rsid w:val="003101B6"/>
    <w:rsid w:val="00352B81"/>
    <w:rsid w:val="00394757"/>
    <w:rsid w:val="003A0150"/>
    <w:rsid w:val="003A0B0D"/>
    <w:rsid w:val="003E24DF"/>
    <w:rsid w:val="0041428F"/>
    <w:rsid w:val="0047291E"/>
    <w:rsid w:val="004A2B0D"/>
    <w:rsid w:val="004B02E9"/>
    <w:rsid w:val="004C3CB7"/>
    <w:rsid w:val="004D539C"/>
    <w:rsid w:val="005105F7"/>
    <w:rsid w:val="00513437"/>
    <w:rsid w:val="00526D68"/>
    <w:rsid w:val="005C2210"/>
    <w:rsid w:val="00615018"/>
    <w:rsid w:val="0062123A"/>
    <w:rsid w:val="00646E75"/>
    <w:rsid w:val="006A7B3A"/>
    <w:rsid w:val="006F6F10"/>
    <w:rsid w:val="007110AB"/>
    <w:rsid w:val="007230BE"/>
    <w:rsid w:val="0077148B"/>
    <w:rsid w:val="00783E79"/>
    <w:rsid w:val="007B4368"/>
    <w:rsid w:val="007B5AE8"/>
    <w:rsid w:val="007C184E"/>
    <w:rsid w:val="007F5192"/>
    <w:rsid w:val="009742A7"/>
    <w:rsid w:val="00990375"/>
    <w:rsid w:val="009E4B5C"/>
    <w:rsid w:val="009F6646"/>
    <w:rsid w:val="00A26FE7"/>
    <w:rsid w:val="00A66B18"/>
    <w:rsid w:val="00A6783B"/>
    <w:rsid w:val="00A96CF8"/>
    <w:rsid w:val="00AA089B"/>
    <w:rsid w:val="00AB2C9E"/>
    <w:rsid w:val="00AD4985"/>
    <w:rsid w:val="00AE1388"/>
    <w:rsid w:val="00AF3982"/>
    <w:rsid w:val="00B00725"/>
    <w:rsid w:val="00B43401"/>
    <w:rsid w:val="00B50294"/>
    <w:rsid w:val="00B5160B"/>
    <w:rsid w:val="00B57D6E"/>
    <w:rsid w:val="00B8652E"/>
    <w:rsid w:val="00B95C71"/>
    <w:rsid w:val="00BC5BA4"/>
    <w:rsid w:val="00BE13DD"/>
    <w:rsid w:val="00C1682D"/>
    <w:rsid w:val="00C701F7"/>
    <w:rsid w:val="00C70786"/>
    <w:rsid w:val="00D10958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E15FF"/>
    <w:rsid w:val="00EF3DC0"/>
    <w:rsid w:val="00F00DC2"/>
    <w:rsid w:val="00F17B71"/>
    <w:rsid w:val="00F82BD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12E3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qFormat/>
    <w:rsid w:val="009742A7"/>
    <w:pPr>
      <w:spacing w:before="0" w:after="160" w:line="259" w:lineRule="auto"/>
      <w:ind w:right="0"/>
      <w:contextualSpacing/>
    </w:pPr>
    <w:rPr>
      <w:color w:val="auto"/>
      <w:kern w:val="0"/>
      <w:sz w:val="22"/>
      <w:szCs w:val="22"/>
      <w:lang w:val="es-419" w:eastAsia="en-US"/>
    </w:rPr>
  </w:style>
  <w:style w:type="table" w:styleId="Tablaconcuadrcula">
    <w:name w:val="Table Grid"/>
    <w:basedOn w:val="Tablanormal"/>
    <w:uiPriority w:val="39"/>
    <w:rsid w:val="009742A7"/>
    <w:rPr>
      <w:rFonts w:eastAsiaTheme="minorHAnsi"/>
      <w:sz w:val="22"/>
      <w:szCs w:val="22"/>
      <w:lang w:val="es-419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es-ES%7b7F637A94-5C8F-468E-85AE-F0BD56F7E48B%7d\%7bFC122BC7-FE68-46CA-9F27-FB99EE1A8C12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FCCCB0-A1EA-4999-8AB6-C937CB249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{FC122BC7-FE68-46CA-9F27-FB99EE1A8C12}tf56348247</Template>
  <TotalTime>0</TotalTime>
  <Pages>1</Pages>
  <Words>1278</Words>
  <Characters>7030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2020-02-07T15:42:00Z</dcterms:created>
  <dcterms:modified xsi:type="dcterms:W3CDTF">2020-04-14T16:48:00Z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