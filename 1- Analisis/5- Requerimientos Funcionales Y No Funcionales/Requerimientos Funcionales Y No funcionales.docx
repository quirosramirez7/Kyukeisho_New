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a de diseño de encabezado"/>
      </w:tblPr>
      <w:tblGrid>
        <w:gridCol w:w="10466"/>
      </w:tblGrid>
      <w:tr w:rsidR="00A66B18" w:rsidRPr="0041428F" w14:paraId="038A6A58" w14:textId="77777777" w:rsidTr="001919CE">
        <w:trPr>
          <w:trHeight w:val="270"/>
          <w:jc w:val="center"/>
        </w:trPr>
        <w:tc>
          <w:tcPr>
            <w:tcW w:w="10466" w:type="dxa"/>
          </w:tcPr>
          <w:p w14:paraId="33B36084" w14:textId="1A880C78" w:rsidR="00A66B18" w:rsidRPr="0041428F" w:rsidRDefault="00A66B18" w:rsidP="00A66B18">
            <w:pPr>
              <w:pStyle w:val="Informacindecontacto"/>
              <w:rPr>
                <w:color w:val="000000" w:themeColor="text1"/>
              </w:rPr>
            </w:pPr>
          </w:p>
        </w:tc>
      </w:tr>
    </w:tbl>
    <w:p w14:paraId="009AEF12" w14:textId="36AF7741" w:rsidR="00A66B18" w:rsidRDefault="001919CE" w:rsidP="00A6783B">
      <w:pPr>
        <w:pStyle w:val="Firma"/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5828B16A" wp14:editId="54A31A6D">
            <wp:simplePos x="0" y="0"/>
            <wp:positionH relativeFrom="column">
              <wp:posOffset>114300</wp:posOffset>
            </wp:positionH>
            <wp:positionV relativeFrom="paragraph">
              <wp:posOffset>-56515</wp:posOffset>
            </wp:positionV>
            <wp:extent cx="1504950" cy="15049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yukeish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7EC08C" w14:textId="0DAD7CBA" w:rsidR="001919CE" w:rsidRPr="001919CE" w:rsidRDefault="001919CE" w:rsidP="001919CE"/>
    <w:p w14:paraId="53969215" w14:textId="526F1767" w:rsidR="001919CE" w:rsidRPr="001919CE" w:rsidRDefault="001919CE" w:rsidP="001919CE"/>
    <w:p w14:paraId="0AE1BA37" w14:textId="10B183C2" w:rsidR="001919CE" w:rsidRPr="001919CE" w:rsidRDefault="001919CE" w:rsidP="001919CE"/>
    <w:p w14:paraId="23CFC4B3" w14:textId="59A8345E" w:rsidR="001919CE" w:rsidRDefault="001919CE" w:rsidP="001919CE">
      <w:pPr>
        <w:ind w:left="0"/>
      </w:pPr>
    </w:p>
    <w:p w14:paraId="24EDE5AC" w14:textId="77777777" w:rsidR="001919CE" w:rsidRDefault="001919CE" w:rsidP="001919CE">
      <w:pPr>
        <w:ind w:left="0"/>
        <w:rPr>
          <w:b/>
          <w:bCs/>
          <w:color w:val="000000" w:themeColor="text1"/>
        </w:rPr>
      </w:pPr>
    </w:p>
    <w:p w14:paraId="2DBE65B7" w14:textId="1AC36E2E" w:rsidR="001919CE" w:rsidRDefault="005105F7" w:rsidP="001919CE">
      <w:pPr>
        <w:tabs>
          <w:tab w:val="left" w:pos="3600"/>
        </w:tabs>
        <w:jc w:val="center"/>
        <w:rPr>
          <w:rFonts w:ascii="Times New Roman" w:eastAsia="Times New Roman" w:hAnsi="Times New Roman" w:cs="Times New Roman"/>
          <w:b/>
          <w:szCs w:val="28"/>
        </w:rPr>
      </w:pPr>
      <w:r w:rsidRPr="00287911">
        <w:rPr>
          <w:rFonts w:ascii="Times New Roman" w:eastAsia="Times New Roman" w:hAnsi="Times New Roman" w:cs="Times New Roman"/>
          <w:b/>
          <w:szCs w:val="28"/>
        </w:rPr>
        <w:t>REQUERIMIENTOS FUNCIONALES Y NO FUNCIONALES</w:t>
      </w:r>
    </w:p>
    <w:p w14:paraId="1E6F8000" w14:textId="77777777" w:rsidR="005105F7" w:rsidRPr="001919CE" w:rsidRDefault="005105F7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492FB655" w14:textId="524CD3C5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I TRIMESTRE</w:t>
      </w:r>
    </w:p>
    <w:p w14:paraId="30925A75" w14:textId="6CDB52BF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ADSI 1803170</w:t>
      </w:r>
    </w:p>
    <w:p w14:paraId="6A139767" w14:textId="6434D9A4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5A8E6016" w14:textId="77777777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19C6A389" w14:textId="4E753710" w:rsidR="001919CE" w:rsidRPr="001919CE" w:rsidRDefault="001919CE" w:rsidP="001919CE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ANGELA TATIANA ROZO CARRILLO</w:t>
      </w:r>
    </w:p>
    <w:p w14:paraId="651D624A" w14:textId="4C2C6E05" w:rsidR="001919CE" w:rsidRPr="001919CE" w:rsidRDefault="001919CE" w:rsidP="001919CE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ANDRES FELIPE OLAYA CADENA</w:t>
      </w:r>
    </w:p>
    <w:p w14:paraId="33508AF3" w14:textId="54918108" w:rsidR="001919CE" w:rsidRPr="001919CE" w:rsidRDefault="001919CE" w:rsidP="001919CE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ANDERSON DARIO QUIROS RAMIRES</w:t>
      </w:r>
    </w:p>
    <w:p w14:paraId="400A459D" w14:textId="63E74903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VLADIMIR ALBERTO BUITRAGO</w:t>
      </w:r>
    </w:p>
    <w:p w14:paraId="118578D7" w14:textId="1A3ED053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76CAC768" w14:textId="5C50D704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33050F9D" w14:textId="77777777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6AE9CAC1" w14:textId="6D7E7ABD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  <w:r w:rsidRPr="001919CE">
        <w:rPr>
          <w:rFonts w:ascii="Times New Roman" w:hAnsi="Times New Roman" w:cs="Times New Roman"/>
          <w:b/>
          <w:bCs/>
          <w:szCs w:val="24"/>
        </w:rPr>
        <w:t xml:space="preserve">CENTRO DE ELECTRICIDAD, ELECTRÓNICA Y TELECOMUNICACIONES </w:t>
      </w:r>
    </w:p>
    <w:p w14:paraId="26143D3C" w14:textId="1F95DBAC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  <w:r w:rsidRPr="001919CE">
        <w:rPr>
          <w:rFonts w:ascii="Times New Roman" w:hAnsi="Times New Roman" w:cs="Times New Roman"/>
          <w:b/>
          <w:bCs/>
          <w:szCs w:val="24"/>
        </w:rPr>
        <w:t>REGIONAL DISTRITO CAPITAL</w:t>
      </w:r>
    </w:p>
    <w:p w14:paraId="717DE8A8" w14:textId="77E5E088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  <w:r w:rsidRPr="001919CE">
        <w:rPr>
          <w:rFonts w:ascii="Times New Roman" w:hAnsi="Times New Roman" w:cs="Times New Roman"/>
          <w:b/>
          <w:bCs/>
          <w:szCs w:val="24"/>
        </w:rPr>
        <w:t>FEBRERO 2019</w:t>
      </w:r>
    </w:p>
    <w:p w14:paraId="48C350C1" w14:textId="77777777" w:rsidR="00BE13DD" w:rsidRDefault="00BE13DD" w:rsidP="001919CE">
      <w:pPr>
        <w:tabs>
          <w:tab w:val="left" w:pos="3600"/>
        </w:tabs>
        <w:ind w:left="0"/>
      </w:pPr>
    </w:p>
    <w:p w14:paraId="62DB02C3" w14:textId="706E0BB0" w:rsidR="001919CE" w:rsidRDefault="001919CE" w:rsidP="001919CE">
      <w:pPr>
        <w:tabs>
          <w:tab w:val="left" w:pos="3600"/>
        </w:tabs>
        <w:ind w:left="0"/>
      </w:pPr>
      <w:r>
        <w:rPr>
          <w:noProof/>
          <w:color w:val="000000" w:themeColor="text1"/>
        </w:rPr>
        <w:lastRenderedPageBreak/>
        <w:drawing>
          <wp:anchor distT="0" distB="0" distL="114300" distR="114300" simplePos="0" relativeHeight="251660288" behindDoc="1" locked="0" layoutInCell="1" allowOverlap="1" wp14:anchorId="2B245F48" wp14:editId="26D73BF2">
            <wp:simplePos x="0" y="0"/>
            <wp:positionH relativeFrom="column">
              <wp:posOffset>85725</wp:posOffset>
            </wp:positionH>
            <wp:positionV relativeFrom="paragraph">
              <wp:posOffset>75565</wp:posOffset>
            </wp:positionV>
            <wp:extent cx="1504950" cy="15049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yukeish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382123" w14:textId="6C287701" w:rsidR="001919CE" w:rsidRPr="001919CE" w:rsidRDefault="001919CE" w:rsidP="001919CE"/>
    <w:p w14:paraId="676A4E88" w14:textId="7453AA45" w:rsidR="001919CE" w:rsidRPr="001919CE" w:rsidRDefault="001919CE" w:rsidP="001919CE"/>
    <w:p w14:paraId="48B8045D" w14:textId="568C41D2" w:rsidR="001919CE" w:rsidRPr="001919CE" w:rsidRDefault="001919CE" w:rsidP="001919CE"/>
    <w:p w14:paraId="5DC5ED8E" w14:textId="0D373961" w:rsidR="001919CE" w:rsidRDefault="001919CE" w:rsidP="001919CE"/>
    <w:p w14:paraId="193092ED" w14:textId="68B4E18B" w:rsidR="009742A7" w:rsidRDefault="001919CE" w:rsidP="0047291E">
      <w:pPr>
        <w:tabs>
          <w:tab w:val="left" w:pos="4650"/>
        </w:tabs>
      </w:pPr>
      <w:r>
        <w:tab/>
      </w:r>
    </w:p>
    <w:p w14:paraId="186D8FD6" w14:textId="77777777" w:rsidR="005105F7" w:rsidRPr="00B8652E" w:rsidRDefault="005105F7" w:rsidP="005105F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652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Requerimientos Funcionales</w:t>
      </w:r>
    </w:p>
    <w:p w14:paraId="3E33B8F8" w14:textId="77777777" w:rsidR="005105F7" w:rsidRPr="00F17B71" w:rsidRDefault="005105F7" w:rsidP="005105F7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  <w:r w:rsidRPr="00F17B71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</w:p>
    <w:tbl>
      <w:tblPr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3375"/>
        <w:gridCol w:w="5268"/>
      </w:tblGrid>
      <w:tr w:rsidR="00F17B71" w:rsidRPr="00F17B71" w14:paraId="0C3EB6BA" w14:textId="77777777" w:rsidTr="005105F7">
        <w:trPr>
          <w:trHeight w:val="840"/>
        </w:trPr>
        <w:tc>
          <w:tcPr>
            <w:tcW w:w="3375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14:paraId="614BCCB8" w14:textId="77777777" w:rsidR="005105F7" w:rsidRPr="00F17B71" w:rsidRDefault="005105F7" w:rsidP="00F17B71">
            <w:pPr>
              <w:ind w:right="13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Identificación del requerimiento: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14:paraId="33F9ABC0" w14:textId="77777777" w:rsidR="005105F7" w:rsidRPr="00F17B71" w:rsidRDefault="005105F7" w:rsidP="00F17B71">
            <w:pPr>
              <w:ind w:left="1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RF01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</w:tr>
      <w:tr w:rsidR="00F17B71" w:rsidRPr="00F17B71" w14:paraId="6CA4533A" w14:textId="77777777" w:rsidTr="005105F7">
        <w:trPr>
          <w:trHeight w:val="739"/>
        </w:trPr>
        <w:tc>
          <w:tcPr>
            <w:tcW w:w="3375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30953DEA" w14:textId="7654E474" w:rsidR="005105F7" w:rsidRPr="00F17B71" w:rsidRDefault="005105F7" w:rsidP="005105F7">
            <w:pPr>
              <w:tabs>
                <w:tab w:val="right" w:pos="1794"/>
              </w:tabs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Nombre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ab/>
              <w:t>del Requerimiento: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68750742" w14:textId="77777777" w:rsidR="005105F7" w:rsidRPr="00F17B71" w:rsidRDefault="005105F7" w:rsidP="00F17B71">
            <w:pPr>
              <w:ind w:left="1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Cuenta Administrador.</w:t>
            </w:r>
          </w:p>
        </w:tc>
      </w:tr>
      <w:tr w:rsidR="00F17B71" w:rsidRPr="00F17B71" w14:paraId="68FB5BCF" w14:textId="77777777" w:rsidTr="005105F7">
        <w:trPr>
          <w:trHeight w:val="320"/>
        </w:trPr>
        <w:tc>
          <w:tcPr>
            <w:tcW w:w="3375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7719D99E" w14:textId="77777777" w:rsidR="005105F7" w:rsidRPr="00F17B71" w:rsidRDefault="005105F7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Características: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35BE84D9" w14:textId="268148CE" w:rsidR="005105F7" w:rsidRPr="00F17B71" w:rsidRDefault="005105F7" w:rsidP="00F17B71">
            <w:pPr>
              <w:ind w:left="1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El administrador se registra en el aplicativo como administrador.</w:t>
            </w:r>
          </w:p>
        </w:tc>
      </w:tr>
      <w:tr w:rsidR="00F17B71" w:rsidRPr="00F17B71" w14:paraId="01CE71B3" w14:textId="77777777" w:rsidTr="005105F7">
        <w:trPr>
          <w:trHeight w:val="720"/>
        </w:trPr>
        <w:tc>
          <w:tcPr>
            <w:tcW w:w="3375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0DFE1262" w14:textId="77777777" w:rsidR="005105F7" w:rsidRPr="00F17B71" w:rsidRDefault="005105F7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Descripción del requerimiento: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6713E894" w14:textId="77777777" w:rsidR="005105F7" w:rsidRPr="00F17B71" w:rsidRDefault="005105F7" w:rsidP="00F17B71">
            <w:pPr>
              <w:ind w:left="1"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El sistema permite crear una cuenta con usuario y contraseña.</w:t>
            </w:r>
          </w:p>
        </w:tc>
      </w:tr>
      <w:tr w:rsidR="00F17B71" w:rsidRPr="00F17B71" w14:paraId="2FFBEA95" w14:textId="77777777" w:rsidTr="005105F7">
        <w:trPr>
          <w:trHeight w:val="1120"/>
        </w:trPr>
        <w:tc>
          <w:tcPr>
            <w:tcW w:w="3375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67ECA423" w14:textId="77777777" w:rsidR="005105F7" w:rsidRPr="00F17B71" w:rsidRDefault="005105F7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Requerimiento NO funcional: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7C61B0D3" w14:textId="3A3BDC95" w:rsidR="005105F7" w:rsidRPr="00F17B71" w:rsidRDefault="005105F7" w:rsidP="005105F7">
            <w:pPr>
              <w:numPr>
                <w:ilvl w:val="0"/>
                <w:numId w:val="6"/>
              </w:numPr>
              <w:spacing w:before="0" w:after="0"/>
              <w:ind w:right="0"/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RNF</w:t>
            </w:r>
            <w:r w:rsidR="000F0BAB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10</w:t>
            </w:r>
          </w:p>
          <w:p w14:paraId="4AC984E4" w14:textId="77777777" w:rsidR="005105F7" w:rsidRPr="00F17B71" w:rsidRDefault="005105F7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F17B71" w:rsidRPr="00F17B71" w14:paraId="6C2046B0" w14:textId="77777777" w:rsidTr="00F17B71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6E63221B" w14:textId="77777777" w:rsidR="005105F7" w:rsidRPr="00F17B71" w:rsidRDefault="005105F7" w:rsidP="00F17B71">
            <w:pPr>
              <w:ind w:right="5013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Prioridad del requerimiento: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Alta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</w:tr>
    </w:tbl>
    <w:p w14:paraId="2D44C8E5" w14:textId="77777777" w:rsidR="005105F7" w:rsidRPr="00F17B71" w:rsidRDefault="005105F7" w:rsidP="005105F7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  <w:r w:rsidRPr="00F17B71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</w:p>
    <w:p w14:paraId="42DBD5E1" w14:textId="77777777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F17B71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</w:p>
    <w:p w14:paraId="06A8E6AB" w14:textId="477E4F2B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53B00953" w14:textId="236293CA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17CC6FAC" w14:textId="18E4D14F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1D3E838A" w14:textId="024915AF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48D1982A" w14:textId="2BC768F0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1C119C53" w14:textId="6AA6ED86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20F31190" w14:textId="27F579A9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0F4912A7" w14:textId="015D445F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7214B0B9" w14:textId="1ECC9C9A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2AA07479" w14:textId="68A10618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0473B325" w14:textId="65AC3F8C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27F9EC77" w14:textId="39F148E7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78869E2E" w14:textId="30C237EA" w:rsidR="005105F7" w:rsidRPr="00F17B71" w:rsidRDefault="00B8652E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2336" behindDoc="1" locked="0" layoutInCell="1" allowOverlap="1" wp14:anchorId="25E7E4BA" wp14:editId="611B9576">
            <wp:simplePos x="0" y="0"/>
            <wp:positionH relativeFrom="column">
              <wp:posOffset>66675</wp:posOffset>
            </wp:positionH>
            <wp:positionV relativeFrom="paragraph">
              <wp:posOffset>-1905</wp:posOffset>
            </wp:positionV>
            <wp:extent cx="1457325" cy="1457325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yukeish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718691" w14:textId="5D443600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1CD8893A" w14:textId="3A1526C6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587D5651" w14:textId="5B6539D7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5568D3D5" w14:textId="31936D58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7FD69012" w14:textId="65621133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7E3ACBBB" w14:textId="77777777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18A5DE01" w14:textId="77777777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2E428277" w14:textId="116004E5" w:rsidR="005105F7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F17B71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</w:p>
    <w:p w14:paraId="2BA88DCC" w14:textId="69BE8831" w:rsidR="00B8652E" w:rsidRDefault="00B8652E" w:rsidP="005105F7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p w14:paraId="4D7BBD3B" w14:textId="77777777" w:rsidR="00B8652E" w:rsidRDefault="00B8652E" w:rsidP="005105F7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p w14:paraId="56572F4D" w14:textId="258A1B8B" w:rsidR="00B8652E" w:rsidRDefault="00B8652E" w:rsidP="005105F7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p w14:paraId="3E4F6E0D" w14:textId="083DB84D" w:rsidR="000F0BAB" w:rsidRDefault="000F0BAB" w:rsidP="005105F7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p w14:paraId="42D411B4" w14:textId="77777777" w:rsidR="000F0BAB" w:rsidRPr="00F17B71" w:rsidRDefault="000F0BAB" w:rsidP="005105F7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tbl>
      <w:tblPr>
        <w:tblW w:w="8643" w:type="dxa"/>
        <w:jc w:val="center"/>
        <w:tblLayout w:type="fixed"/>
        <w:tblLook w:val="0400" w:firstRow="0" w:lastRow="0" w:firstColumn="0" w:lastColumn="0" w:noHBand="0" w:noVBand="1"/>
      </w:tblPr>
      <w:tblGrid>
        <w:gridCol w:w="3375"/>
        <w:gridCol w:w="5268"/>
      </w:tblGrid>
      <w:tr w:rsidR="00F17B71" w:rsidRPr="00F17B71" w14:paraId="16FDA9E6" w14:textId="77777777" w:rsidTr="000F0BAB">
        <w:trPr>
          <w:trHeight w:val="628"/>
          <w:jc w:val="center"/>
        </w:trPr>
        <w:tc>
          <w:tcPr>
            <w:tcW w:w="3375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14:paraId="4893C840" w14:textId="77777777" w:rsidR="005105F7" w:rsidRPr="00F17B71" w:rsidRDefault="005105F7" w:rsidP="00F17B71">
            <w:pPr>
              <w:ind w:right="15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Identificación del requerimiento: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14:paraId="687621DA" w14:textId="77777777" w:rsidR="005105F7" w:rsidRPr="00F17B71" w:rsidRDefault="005105F7" w:rsidP="00F17B71">
            <w:pPr>
              <w:ind w:left="1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RF02</w:t>
            </w:r>
          </w:p>
        </w:tc>
      </w:tr>
      <w:tr w:rsidR="00F17B71" w:rsidRPr="00F17B71" w14:paraId="487CA75A" w14:textId="77777777" w:rsidTr="000F0BAB">
        <w:trPr>
          <w:trHeight w:val="560"/>
          <w:jc w:val="center"/>
        </w:trPr>
        <w:tc>
          <w:tcPr>
            <w:tcW w:w="3375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67EB58C5" w14:textId="4D52992A" w:rsidR="005105F7" w:rsidRPr="00F17B71" w:rsidRDefault="005105F7" w:rsidP="005105F7">
            <w:pPr>
              <w:tabs>
                <w:tab w:val="right" w:pos="1796"/>
              </w:tabs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Nombre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ab/>
              <w:t>del Requerimiento: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4AB979A6" w14:textId="77777777" w:rsidR="005105F7" w:rsidRPr="00F17B71" w:rsidRDefault="005105F7" w:rsidP="00F17B71">
            <w:pPr>
              <w:ind w:left="1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Reportes diarios. </w:t>
            </w:r>
          </w:p>
        </w:tc>
      </w:tr>
      <w:tr w:rsidR="00F17B71" w:rsidRPr="00F17B71" w14:paraId="69EFFA4F" w14:textId="77777777" w:rsidTr="000F0BAB">
        <w:trPr>
          <w:trHeight w:val="320"/>
          <w:jc w:val="center"/>
        </w:trPr>
        <w:tc>
          <w:tcPr>
            <w:tcW w:w="3375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712CFD8F" w14:textId="77777777" w:rsidR="005105F7" w:rsidRPr="00F17B71" w:rsidRDefault="005105F7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Características: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66085D4B" w14:textId="60A312FE" w:rsidR="005105F7" w:rsidRPr="00F17B71" w:rsidRDefault="005105F7" w:rsidP="00F17B71">
            <w:pPr>
              <w:ind w:left="1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El aplicativo deberá generar un reporte </w:t>
            </w:r>
            <w:r w:rsidR="007230BE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pdf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diario.  </w:t>
            </w:r>
          </w:p>
        </w:tc>
      </w:tr>
      <w:tr w:rsidR="00F17B71" w:rsidRPr="00F17B71" w14:paraId="0B657300" w14:textId="77777777" w:rsidTr="000F0BAB">
        <w:trPr>
          <w:trHeight w:val="560"/>
          <w:jc w:val="center"/>
        </w:trPr>
        <w:tc>
          <w:tcPr>
            <w:tcW w:w="3375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36629067" w14:textId="77777777" w:rsidR="005105F7" w:rsidRPr="00F17B71" w:rsidRDefault="005105F7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Descripción del requerimiento: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7E4A81E0" w14:textId="6945F27A" w:rsidR="005105F7" w:rsidRPr="00F17B71" w:rsidRDefault="005105F7" w:rsidP="00F17B71">
            <w:pPr>
              <w:ind w:left="1"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bookmarkStart w:id="0" w:name="_gjdgxs" w:colFirst="0" w:colLast="0"/>
            <w:bookmarkEnd w:id="0"/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El sistema deberá dar un informe sobre l</w:t>
            </w:r>
            <w:r w:rsidR="007230BE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os productos o juegos.</w:t>
            </w:r>
          </w:p>
        </w:tc>
      </w:tr>
      <w:tr w:rsidR="00F17B71" w:rsidRPr="00F17B71" w14:paraId="00AB543D" w14:textId="77777777" w:rsidTr="000F0BAB">
        <w:trPr>
          <w:trHeight w:val="446"/>
          <w:jc w:val="center"/>
        </w:trPr>
        <w:tc>
          <w:tcPr>
            <w:tcW w:w="3375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4DF98DF5" w14:textId="77777777" w:rsidR="005105F7" w:rsidRPr="00F17B71" w:rsidRDefault="005105F7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Requerimiento NO funcional: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79C7CA5D" w14:textId="77777777" w:rsidR="005105F7" w:rsidRPr="00F17B71" w:rsidRDefault="005105F7" w:rsidP="005105F7">
            <w:pPr>
              <w:numPr>
                <w:ilvl w:val="0"/>
                <w:numId w:val="7"/>
              </w:numPr>
              <w:spacing w:before="0" w:after="0"/>
              <w:ind w:right="0" w:hanging="36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RNF04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ab/>
              <w:t xml:space="preserve"> </w:t>
            </w:r>
          </w:p>
        </w:tc>
      </w:tr>
      <w:tr w:rsidR="00F17B71" w:rsidRPr="00F17B71" w14:paraId="60E5FE1C" w14:textId="77777777" w:rsidTr="000F0BAB">
        <w:trPr>
          <w:trHeight w:val="560"/>
          <w:jc w:val="center"/>
        </w:trPr>
        <w:tc>
          <w:tcPr>
            <w:tcW w:w="8643" w:type="dxa"/>
            <w:gridSpan w:val="2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47CB64C7" w14:textId="77777777" w:rsidR="005105F7" w:rsidRPr="00F17B71" w:rsidRDefault="005105F7" w:rsidP="00F17B71">
            <w:pPr>
              <w:ind w:right="5015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Prioridad del requerimiento: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Alta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</w:tr>
    </w:tbl>
    <w:p w14:paraId="725258FA" w14:textId="77777777" w:rsidR="005105F7" w:rsidRPr="00F17B71" w:rsidRDefault="005105F7" w:rsidP="005105F7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  <w:r w:rsidRPr="00F17B71">
        <w:rPr>
          <w:rFonts w:ascii="Times New Roman" w:eastAsia="Times New Roman" w:hAnsi="Times New Roman" w:cs="Times New Roman"/>
          <w:b/>
          <w:color w:val="000000" w:themeColor="text1"/>
          <w:szCs w:val="24"/>
        </w:rPr>
        <w:t xml:space="preserve"> </w:t>
      </w:r>
      <w:r w:rsidRPr="00F17B71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</w:p>
    <w:p w14:paraId="5C2C62BC" w14:textId="77777777" w:rsidR="005105F7" w:rsidRPr="00F17B71" w:rsidRDefault="005105F7" w:rsidP="005105F7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  <w:r w:rsidRPr="00F17B71">
        <w:rPr>
          <w:rFonts w:ascii="Times New Roman" w:eastAsia="Times New Roman" w:hAnsi="Times New Roman" w:cs="Times New Roman"/>
          <w:b/>
          <w:color w:val="000000" w:themeColor="text1"/>
          <w:szCs w:val="24"/>
        </w:rPr>
        <w:t xml:space="preserve"> </w:t>
      </w:r>
    </w:p>
    <w:p w14:paraId="2DD4A023" w14:textId="77777777" w:rsidR="005105F7" w:rsidRPr="00F17B71" w:rsidRDefault="005105F7" w:rsidP="005105F7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  <w:r w:rsidRPr="00F17B71">
        <w:rPr>
          <w:rFonts w:ascii="Times New Roman" w:eastAsia="Times New Roman" w:hAnsi="Times New Roman" w:cs="Times New Roman"/>
          <w:b/>
          <w:color w:val="000000" w:themeColor="text1"/>
          <w:szCs w:val="24"/>
        </w:rPr>
        <w:t xml:space="preserve"> </w:t>
      </w:r>
    </w:p>
    <w:p w14:paraId="51103063" w14:textId="77777777" w:rsidR="005105F7" w:rsidRPr="00F17B71" w:rsidRDefault="005105F7" w:rsidP="005105F7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  <w:r w:rsidRPr="00F17B71">
        <w:rPr>
          <w:rFonts w:ascii="Times New Roman" w:eastAsia="Times New Roman" w:hAnsi="Times New Roman" w:cs="Times New Roman"/>
          <w:b/>
          <w:color w:val="000000" w:themeColor="text1"/>
          <w:szCs w:val="24"/>
        </w:rPr>
        <w:t xml:space="preserve"> </w:t>
      </w:r>
    </w:p>
    <w:p w14:paraId="751D1F5A" w14:textId="77777777" w:rsidR="005105F7" w:rsidRPr="00F17B71" w:rsidRDefault="005105F7" w:rsidP="005105F7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  <w:r w:rsidRPr="00F17B71">
        <w:rPr>
          <w:rFonts w:ascii="Times New Roman" w:eastAsia="Times New Roman" w:hAnsi="Times New Roman" w:cs="Times New Roman"/>
          <w:b/>
          <w:color w:val="000000" w:themeColor="text1"/>
          <w:szCs w:val="24"/>
        </w:rPr>
        <w:t xml:space="preserve"> </w:t>
      </w:r>
    </w:p>
    <w:p w14:paraId="7948B448" w14:textId="77777777" w:rsidR="005105F7" w:rsidRPr="00F17B71" w:rsidRDefault="005105F7" w:rsidP="005105F7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  <w:r w:rsidRPr="00F17B71">
        <w:rPr>
          <w:rFonts w:ascii="Times New Roman" w:eastAsia="Times New Roman" w:hAnsi="Times New Roman" w:cs="Times New Roman"/>
          <w:b/>
          <w:color w:val="000000" w:themeColor="text1"/>
          <w:szCs w:val="24"/>
        </w:rPr>
        <w:t xml:space="preserve"> </w:t>
      </w:r>
    </w:p>
    <w:p w14:paraId="75392045" w14:textId="07F8F17B" w:rsidR="005105F7" w:rsidRPr="00F17B71" w:rsidRDefault="005105F7" w:rsidP="005105F7">
      <w:pPr>
        <w:spacing w:after="268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p w14:paraId="7454A737" w14:textId="6E9FD746" w:rsidR="005105F7" w:rsidRPr="00F17B71" w:rsidRDefault="005105F7" w:rsidP="005105F7">
      <w:pPr>
        <w:spacing w:after="268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p w14:paraId="051280A9" w14:textId="31DE79FC" w:rsidR="005105F7" w:rsidRPr="00F17B71" w:rsidRDefault="005105F7" w:rsidP="005105F7">
      <w:pPr>
        <w:spacing w:after="268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p w14:paraId="3EFA80EE" w14:textId="2B30EFC5" w:rsidR="005105F7" w:rsidRPr="00F17B71" w:rsidRDefault="005105F7" w:rsidP="005105F7">
      <w:pPr>
        <w:spacing w:after="268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p w14:paraId="2F874901" w14:textId="77777777" w:rsidR="00BE13DD" w:rsidRPr="00F17B71" w:rsidRDefault="00BE13DD" w:rsidP="005105F7">
      <w:pPr>
        <w:spacing w:after="268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p w14:paraId="1947A18C" w14:textId="1F175CD3" w:rsidR="005105F7" w:rsidRPr="00F17B71" w:rsidRDefault="00B8652E" w:rsidP="005105F7">
      <w:pPr>
        <w:spacing w:after="268"/>
        <w:ind w:left="300"/>
        <w:rPr>
          <w:rFonts w:ascii="Times New Roman" w:hAnsi="Times New Roman" w:cs="Times New Roman"/>
          <w:color w:val="000000" w:themeColor="text1"/>
          <w:szCs w:val="24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4384" behindDoc="1" locked="0" layoutInCell="1" allowOverlap="1" wp14:anchorId="5E50BCB4" wp14:editId="5A642C1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504950" cy="150495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yukeish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7DFED" w14:textId="12E65972" w:rsidR="005105F7" w:rsidRPr="00F17B71" w:rsidRDefault="005105F7" w:rsidP="005105F7">
      <w:pPr>
        <w:spacing w:after="268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p w14:paraId="2A0235CB" w14:textId="31D67C3F" w:rsidR="005105F7" w:rsidRPr="00F17B71" w:rsidRDefault="005105F7" w:rsidP="005105F7">
      <w:pPr>
        <w:spacing w:after="268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p w14:paraId="0C694C04" w14:textId="3E95E1BC" w:rsidR="005105F7" w:rsidRPr="00F17B71" w:rsidRDefault="005105F7" w:rsidP="005105F7">
      <w:pPr>
        <w:spacing w:after="268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p w14:paraId="1701D08D" w14:textId="3BAA703D" w:rsidR="005105F7" w:rsidRPr="00F17B71" w:rsidRDefault="005105F7" w:rsidP="005105F7">
      <w:pPr>
        <w:spacing w:after="268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p w14:paraId="14A0A4C9" w14:textId="0BC3AAB5" w:rsidR="005105F7" w:rsidRDefault="005105F7" w:rsidP="005105F7">
      <w:pPr>
        <w:spacing w:after="268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p w14:paraId="6C788651" w14:textId="77777777" w:rsidR="00F00DC2" w:rsidRPr="00F17B71" w:rsidRDefault="00F00DC2" w:rsidP="005105F7">
      <w:pPr>
        <w:spacing w:after="268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p w14:paraId="2B97E97C" w14:textId="77777777" w:rsidR="005105F7" w:rsidRPr="00F17B71" w:rsidRDefault="005105F7" w:rsidP="005105F7">
      <w:pPr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7DE4FB9B" w14:textId="77777777" w:rsidR="005105F7" w:rsidRPr="00F17B71" w:rsidRDefault="005105F7" w:rsidP="005105F7">
      <w:pPr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tbl>
      <w:tblPr>
        <w:tblW w:w="1027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3861"/>
        <w:gridCol w:w="6402"/>
        <w:gridCol w:w="10"/>
      </w:tblGrid>
      <w:tr w:rsidR="00F17B71" w:rsidRPr="00F17B71" w14:paraId="1EB93515" w14:textId="77777777" w:rsidTr="005105F7">
        <w:trPr>
          <w:gridAfter w:val="1"/>
          <w:wAfter w:w="10" w:type="dxa"/>
          <w:trHeight w:val="840"/>
        </w:trPr>
        <w:tc>
          <w:tcPr>
            <w:tcW w:w="3861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14:paraId="5495670A" w14:textId="77777777" w:rsidR="005105F7" w:rsidRPr="00F17B71" w:rsidRDefault="005105F7" w:rsidP="00F17B71">
            <w:pPr>
              <w:ind w:right="13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Identificación del requerimiento: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6402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14:paraId="029EBCAF" w14:textId="77777777" w:rsidR="005105F7" w:rsidRPr="00F17B71" w:rsidRDefault="005105F7" w:rsidP="00F17B71">
            <w:pPr>
              <w:ind w:left="1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RF03</w:t>
            </w:r>
          </w:p>
        </w:tc>
      </w:tr>
      <w:tr w:rsidR="00F17B71" w:rsidRPr="00F17B71" w14:paraId="7AC4832F" w14:textId="77777777" w:rsidTr="00B00725">
        <w:trPr>
          <w:gridAfter w:val="1"/>
          <w:wAfter w:w="10" w:type="dxa"/>
          <w:trHeight w:val="428"/>
        </w:trPr>
        <w:tc>
          <w:tcPr>
            <w:tcW w:w="3861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31801BE1" w14:textId="1176ABD5" w:rsidR="005105F7" w:rsidRPr="00F17B71" w:rsidRDefault="005105F7" w:rsidP="005105F7">
            <w:pPr>
              <w:tabs>
                <w:tab w:val="right" w:pos="1794"/>
              </w:tabs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Nombre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ab/>
              <w:t>del requerimiento: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6402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1ABA5E68" w14:textId="77777777" w:rsidR="005105F7" w:rsidRPr="00F17B71" w:rsidRDefault="005105F7" w:rsidP="00F17B71">
            <w:pPr>
              <w:ind w:left="1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Asignación de citas.</w:t>
            </w:r>
          </w:p>
        </w:tc>
      </w:tr>
      <w:tr w:rsidR="00F17B71" w:rsidRPr="00F17B71" w14:paraId="6BA04DD3" w14:textId="77777777" w:rsidTr="005105F7">
        <w:trPr>
          <w:gridAfter w:val="1"/>
          <w:wAfter w:w="10" w:type="dxa"/>
          <w:trHeight w:val="320"/>
        </w:trPr>
        <w:tc>
          <w:tcPr>
            <w:tcW w:w="3861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5FE9A63F" w14:textId="77777777" w:rsidR="005105F7" w:rsidRPr="00F17B71" w:rsidRDefault="005105F7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Características: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6402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219BA89D" w14:textId="77777777" w:rsidR="005105F7" w:rsidRPr="00F17B71" w:rsidRDefault="005105F7" w:rsidP="00F17B71">
            <w:pPr>
              <w:ind w:left="1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El usuario puede administrar y pedir citas mediante el aplicativo web.</w:t>
            </w:r>
          </w:p>
        </w:tc>
      </w:tr>
      <w:tr w:rsidR="00F17B71" w:rsidRPr="00F17B71" w14:paraId="0C440EBA" w14:textId="77777777" w:rsidTr="005105F7">
        <w:trPr>
          <w:gridAfter w:val="1"/>
          <w:wAfter w:w="10" w:type="dxa"/>
          <w:trHeight w:val="560"/>
        </w:trPr>
        <w:tc>
          <w:tcPr>
            <w:tcW w:w="3861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7FD679BB" w14:textId="77777777" w:rsidR="005105F7" w:rsidRPr="00F17B71" w:rsidRDefault="005105F7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Descripción del requerimiento: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6402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6208F24B" w14:textId="77777777" w:rsidR="005105F7" w:rsidRPr="00F17B71" w:rsidRDefault="005105F7" w:rsidP="00F17B71">
            <w:pPr>
              <w:ind w:left="1"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El sistema permite que el usuario pueda solicitar una cita administrando su tiempo.</w:t>
            </w:r>
          </w:p>
        </w:tc>
      </w:tr>
      <w:tr w:rsidR="00F17B71" w:rsidRPr="00F17B71" w14:paraId="79BD75EE" w14:textId="77777777" w:rsidTr="005105F7">
        <w:trPr>
          <w:gridAfter w:val="1"/>
          <w:wAfter w:w="10" w:type="dxa"/>
          <w:trHeight w:val="1120"/>
        </w:trPr>
        <w:tc>
          <w:tcPr>
            <w:tcW w:w="3861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29F5A321" w14:textId="77777777" w:rsidR="005105F7" w:rsidRPr="00F17B71" w:rsidRDefault="005105F7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Requerimiento NO funcional: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6402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4F7FED3F" w14:textId="24A5ED99" w:rsidR="005105F7" w:rsidRPr="00F17B71" w:rsidRDefault="005105F7" w:rsidP="005105F7">
            <w:pPr>
              <w:numPr>
                <w:ilvl w:val="0"/>
                <w:numId w:val="8"/>
              </w:numPr>
              <w:spacing w:before="0" w:after="0"/>
              <w:ind w:righ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RNF</w:t>
            </w:r>
            <w:r w:rsidR="0023273E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08</w:t>
            </w:r>
          </w:p>
        </w:tc>
      </w:tr>
      <w:tr w:rsidR="00F17B71" w:rsidRPr="00F17B71" w14:paraId="74C4AF6B" w14:textId="77777777" w:rsidTr="005105F7">
        <w:trPr>
          <w:trHeight w:val="560"/>
        </w:trPr>
        <w:tc>
          <w:tcPr>
            <w:tcW w:w="10273" w:type="dxa"/>
            <w:gridSpan w:val="3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746228D0" w14:textId="77777777" w:rsidR="005105F7" w:rsidRPr="00F17B71" w:rsidRDefault="005105F7" w:rsidP="00F17B71">
            <w:pPr>
              <w:ind w:right="5013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Prioridad del requerimiento: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Alta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</w:tr>
    </w:tbl>
    <w:p w14:paraId="388A7F74" w14:textId="77777777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F17B71">
        <w:rPr>
          <w:rFonts w:ascii="Times New Roman" w:eastAsia="Times New Roman" w:hAnsi="Times New Roman" w:cs="Times New Roman"/>
          <w:b/>
          <w:color w:val="000000" w:themeColor="text1"/>
          <w:szCs w:val="24"/>
        </w:rPr>
        <w:t xml:space="preserve"> </w:t>
      </w:r>
      <w:r w:rsidRPr="00F17B71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</w:p>
    <w:p w14:paraId="3448480D" w14:textId="77777777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5400FC6E" w14:textId="77777777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44E0DC68" w14:textId="70B85A16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6B64E9E3" w14:textId="196D98E3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1C8EF3D7" w14:textId="332D3B80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69506069" w14:textId="4B8F7DDA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5ADBE8A3" w14:textId="4178AA41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4D284ED0" w14:textId="1E645B2E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0B0AB07B" w14:textId="34211E13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758B8C00" w14:textId="74087A43" w:rsidR="005105F7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04474073" w14:textId="3C8022AA" w:rsidR="00BE13DD" w:rsidRDefault="00BE13DD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1ABEB804" w14:textId="21A62648" w:rsidR="00BE13DD" w:rsidRDefault="00BE13DD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7E174DCD" w14:textId="77777777" w:rsidR="00BE13DD" w:rsidRPr="00F17B71" w:rsidRDefault="00BE13DD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21336EA5" w14:textId="4D2864D7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21B16F17" w14:textId="4FFD55DC" w:rsidR="005105F7" w:rsidRPr="00F17B71" w:rsidRDefault="00B8652E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6432" behindDoc="1" locked="0" layoutInCell="1" allowOverlap="1" wp14:anchorId="44D3C664" wp14:editId="0B6ED2A2">
            <wp:simplePos x="0" y="0"/>
            <wp:positionH relativeFrom="column">
              <wp:posOffset>0</wp:posOffset>
            </wp:positionH>
            <wp:positionV relativeFrom="paragraph">
              <wp:posOffset>-29210</wp:posOffset>
            </wp:positionV>
            <wp:extent cx="1504950" cy="150495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yukeish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7DB88C" w14:textId="071D8211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12138A4A" w14:textId="12ACF0A2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0F982FBA" w14:textId="5C6BA0E0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280794F5" w14:textId="45EA3DD7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46533BD8" w14:textId="022BA60A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5F8D7591" w14:textId="50E434C3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5DC8FBB3" w14:textId="026CDA39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24FC682B" w14:textId="0234FA97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457E297A" w14:textId="140A1720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6225DD05" w14:textId="619D0412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5FB21F06" w14:textId="4F5D0604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470FE0E4" w14:textId="77777777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01745076" w14:textId="77777777" w:rsidR="005105F7" w:rsidRPr="00F17B71" w:rsidRDefault="005105F7" w:rsidP="005105F7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tbl>
      <w:tblPr>
        <w:tblW w:w="10268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3800"/>
        <w:gridCol w:w="6468"/>
      </w:tblGrid>
      <w:tr w:rsidR="00F17B71" w:rsidRPr="00F17B71" w14:paraId="51A99AF5" w14:textId="77777777" w:rsidTr="005105F7">
        <w:trPr>
          <w:trHeight w:val="840"/>
        </w:trPr>
        <w:tc>
          <w:tcPr>
            <w:tcW w:w="3800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14:paraId="663F67B3" w14:textId="77777777" w:rsidR="005105F7" w:rsidRPr="00F17B71" w:rsidRDefault="005105F7" w:rsidP="00F17B71">
            <w:pPr>
              <w:ind w:right="14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Identificación del requerimiento: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6468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14:paraId="297A3E02" w14:textId="77777777" w:rsidR="005105F7" w:rsidRPr="00F17B71" w:rsidRDefault="005105F7" w:rsidP="00F17B71">
            <w:pPr>
              <w:ind w:left="1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RF04</w:t>
            </w:r>
          </w:p>
        </w:tc>
      </w:tr>
      <w:tr w:rsidR="00F17B71" w:rsidRPr="00F17B71" w14:paraId="6D48941A" w14:textId="77777777" w:rsidTr="005105F7">
        <w:trPr>
          <w:trHeight w:val="636"/>
        </w:trPr>
        <w:tc>
          <w:tcPr>
            <w:tcW w:w="3800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12FFE36B" w14:textId="01465CC7" w:rsidR="005105F7" w:rsidRPr="00F17B71" w:rsidRDefault="005105F7" w:rsidP="005105F7">
            <w:pPr>
              <w:tabs>
                <w:tab w:val="right" w:pos="1796"/>
              </w:tabs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Nombre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ab/>
              <w:t>del Requerimiento: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6468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7DC442EE" w14:textId="77777777" w:rsidR="005105F7" w:rsidRPr="00F17B71" w:rsidRDefault="005105F7" w:rsidP="00F17B71">
            <w:pPr>
              <w:ind w:left="1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Administración de Usuarios. </w:t>
            </w:r>
          </w:p>
        </w:tc>
      </w:tr>
      <w:tr w:rsidR="00F17B71" w:rsidRPr="00F17B71" w14:paraId="6D09B9C2" w14:textId="77777777" w:rsidTr="005105F7">
        <w:trPr>
          <w:trHeight w:val="320"/>
        </w:trPr>
        <w:tc>
          <w:tcPr>
            <w:tcW w:w="380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14669C2A" w14:textId="77777777" w:rsidR="005105F7" w:rsidRPr="00F17B71" w:rsidRDefault="005105F7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Características: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646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3F81AE55" w14:textId="72F419A9" w:rsidR="005105F7" w:rsidRPr="00F17B71" w:rsidRDefault="007230BE" w:rsidP="00F17B71">
            <w:pPr>
              <w:ind w:left="1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C</w:t>
            </w:r>
            <w:r w:rsidR="005105F7"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rear, eliminar mostrar y eliminar usuarios.</w:t>
            </w:r>
          </w:p>
        </w:tc>
      </w:tr>
      <w:tr w:rsidR="00F17B71" w:rsidRPr="00F17B71" w14:paraId="388D97C4" w14:textId="77777777" w:rsidTr="005105F7">
        <w:trPr>
          <w:trHeight w:val="560"/>
        </w:trPr>
        <w:tc>
          <w:tcPr>
            <w:tcW w:w="380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2928413D" w14:textId="77777777" w:rsidR="005105F7" w:rsidRPr="00F17B71" w:rsidRDefault="005105F7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Descripción del requerimiento: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646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085B7B15" w14:textId="77777777" w:rsidR="005105F7" w:rsidRPr="00F17B71" w:rsidRDefault="005105F7" w:rsidP="00F17B71">
            <w:pPr>
              <w:ind w:left="1"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El sistema le facilita al administrador controlar la mayor parte de sus usuarios y empleados.</w:t>
            </w:r>
          </w:p>
        </w:tc>
      </w:tr>
      <w:tr w:rsidR="00F17B71" w:rsidRPr="00F17B71" w14:paraId="26D47682" w14:textId="77777777" w:rsidTr="005105F7">
        <w:trPr>
          <w:trHeight w:val="721"/>
        </w:trPr>
        <w:tc>
          <w:tcPr>
            <w:tcW w:w="380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2B040A74" w14:textId="77777777" w:rsidR="005105F7" w:rsidRPr="00F17B71" w:rsidRDefault="005105F7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Requerimiento NO funcional: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646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5511CC38" w14:textId="77777777" w:rsidR="005105F7" w:rsidRPr="00F17B71" w:rsidRDefault="005105F7" w:rsidP="005105F7">
            <w:pPr>
              <w:numPr>
                <w:ilvl w:val="0"/>
                <w:numId w:val="4"/>
              </w:numPr>
              <w:spacing w:before="0" w:after="0"/>
              <w:ind w:right="0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RNF02</w:t>
            </w:r>
          </w:p>
        </w:tc>
      </w:tr>
      <w:tr w:rsidR="00F17B71" w:rsidRPr="00F17B71" w14:paraId="212D6973" w14:textId="77777777" w:rsidTr="005105F7">
        <w:trPr>
          <w:trHeight w:val="560"/>
        </w:trPr>
        <w:tc>
          <w:tcPr>
            <w:tcW w:w="10268" w:type="dxa"/>
            <w:gridSpan w:val="2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3FD31DDC" w14:textId="77777777" w:rsidR="005105F7" w:rsidRPr="00F17B71" w:rsidRDefault="005105F7" w:rsidP="00F17B71">
            <w:pPr>
              <w:ind w:right="5014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Prioridad del requerimiento: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Alta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</w:tr>
    </w:tbl>
    <w:p w14:paraId="66332329" w14:textId="77777777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F17B71">
        <w:rPr>
          <w:rFonts w:ascii="Times New Roman" w:eastAsia="Times New Roman" w:hAnsi="Times New Roman" w:cs="Times New Roman"/>
          <w:b/>
          <w:color w:val="000000" w:themeColor="text1"/>
          <w:szCs w:val="24"/>
        </w:rPr>
        <w:t xml:space="preserve"> </w:t>
      </w:r>
      <w:r w:rsidRPr="00F17B71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</w:p>
    <w:p w14:paraId="52D8D98C" w14:textId="77777777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641EC126" w14:textId="77777777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0AE4C139" w14:textId="77777777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04D56933" w14:textId="77777777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0A317391" w14:textId="77777777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262B3155" w14:textId="77777777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6210516F" w14:textId="77777777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2710FB13" w14:textId="77777777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517CC305" w14:textId="77777777" w:rsidR="005105F7" w:rsidRPr="00F17B71" w:rsidRDefault="005105F7" w:rsidP="005105F7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3A527CB8" w14:textId="29B9EEEE" w:rsidR="005105F7" w:rsidRPr="00F17B71" w:rsidRDefault="005105F7" w:rsidP="005105F7">
      <w:pPr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5D0FDE20" w14:textId="5F10B3C5" w:rsidR="005105F7" w:rsidRDefault="005105F7" w:rsidP="005105F7">
      <w:pPr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1ECD87FA" w14:textId="4DE63B84" w:rsidR="00BE13DD" w:rsidRDefault="00BE13DD" w:rsidP="005105F7">
      <w:pPr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14860B8D" w14:textId="77777777" w:rsidR="00BE13DD" w:rsidRPr="00F17B71" w:rsidRDefault="00BE13DD" w:rsidP="005105F7">
      <w:pPr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7C326570" w14:textId="346A7ADD" w:rsidR="005105F7" w:rsidRPr="00F17B71" w:rsidRDefault="005105F7" w:rsidP="005105F7">
      <w:pPr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277E9CD2" w14:textId="3F52DD16" w:rsidR="00F17B71" w:rsidRPr="00F17B71" w:rsidRDefault="00F17B71" w:rsidP="00165580">
      <w:pPr>
        <w:spacing w:after="0"/>
        <w:ind w:left="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68F862B1" w14:textId="28D22119" w:rsidR="00F17B71" w:rsidRPr="00F17B71" w:rsidRDefault="00B8652E" w:rsidP="005105F7">
      <w:pPr>
        <w:spacing w:after="0"/>
        <w:ind w:left="30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70528" behindDoc="1" locked="0" layoutInCell="1" allowOverlap="1" wp14:anchorId="204C75A1" wp14:editId="30496826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504950" cy="150495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yukeish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764610" w14:textId="496AD43D" w:rsidR="00F17B71" w:rsidRPr="00F17B71" w:rsidRDefault="00F17B71" w:rsidP="005105F7">
      <w:pPr>
        <w:spacing w:after="0"/>
        <w:ind w:left="30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225D0EE4" w14:textId="77777777" w:rsidR="00F17B71" w:rsidRPr="00F17B71" w:rsidRDefault="00F17B71" w:rsidP="005105F7">
      <w:pPr>
        <w:spacing w:after="0"/>
        <w:ind w:left="30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7534441A" w14:textId="77777777" w:rsidR="005105F7" w:rsidRPr="00F17B71" w:rsidRDefault="005105F7" w:rsidP="005105F7">
      <w:pPr>
        <w:spacing w:after="0"/>
        <w:ind w:left="30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7125935A" w14:textId="3C12D0D3" w:rsidR="005105F7" w:rsidRPr="00F17B71" w:rsidRDefault="005105F7" w:rsidP="005105F7">
      <w:pPr>
        <w:spacing w:after="0"/>
        <w:ind w:left="30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38E20CEA" w14:textId="531633D0" w:rsidR="00F17B71" w:rsidRPr="00F17B71" w:rsidRDefault="00F17B71" w:rsidP="005105F7">
      <w:pPr>
        <w:spacing w:after="0"/>
        <w:ind w:left="30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15CEA55B" w14:textId="33AA5206" w:rsidR="00F17B71" w:rsidRPr="00F17B71" w:rsidRDefault="00F17B71" w:rsidP="005105F7">
      <w:pPr>
        <w:spacing w:after="0"/>
        <w:ind w:left="30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28199256" w14:textId="780FC521" w:rsidR="00F17B71" w:rsidRPr="00F17B71" w:rsidRDefault="00F17B71" w:rsidP="005105F7">
      <w:pPr>
        <w:spacing w:after="0"/>
        <w:ind w:left="30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100A85AB" w14:textId="7EB69C34" w:rsidR="00F17B71" w:rsidRPr="00F17B71" w:rsidRDefault="00F17B71" w:rsidP="005105F7">
      <w:pPr>
        <w:spacing w:after="0"/>
        <w:ind w:left="30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3E9361BD" w14:textId="37196A66" w:rsidR="00F17B71" w:rsidRPr="00F17B71" w:rsidRDefault="00F17B71" w:rsidP="005105F7">
      <w:pPr>
        <w:spacing w:after="0"/>
        <w:ind w:left="30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6513A39E" w14:textId="46EFE054" w:rsidR="00F17B71" w:rsidRDefault="00F17B71" w:rsidP="005105F7">
      <w:pPr>
        <w:spacing w:after="0"/>
        <w:ind w:left="30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7B7DBE72" w14:textId="77777777" w:rsidR="00F00DC2" w:rsidRPr="00F17B71" w:rsidRDefault="00F00DC2" w:rsidP="005105F7">
      <w:pPr>
        <w:spacing w:after="0"/>
        <w:ind w:left="30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3C4947DE" w14:textId="77777777" w:rsidR="00F17B71" w:rsidRPr="00F17B71" w:rsidRDefault="00F17B71" w:rsidP="00F00DC2">
      <w:pPr>
        <w:spacing w:after="0"/>
        <w:ind w:left="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6256EEBB" w14:textId="77777777" w:rsidR="00F17B71" w:rsidRPr="00F17B71" w:rsidRDefault="00F17B71" w:rsidP="00F17B71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  <w:r w:rsidRPr="00F17B71">
        <w:rPr>
          <w:rFonts w:ascii="Times New Roman" w:eastAsia="Times New Roman" w:hAnsi="Times New Roman" w:cs="Times New Roman"/>
          <w:b/>
          <w:color w:val="000000" w:themeColor="text1"/>
          <w:szCs w:val="24"/>
        </w:rPr>
        <w:t xml:space="preserve"> </w:t>
      </w:r>
    </w:p>
    <w:tbl>
      <w:tblPr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3375"/>
        <w:gridCol w:w="5268"/>
      </w:tblGrid>
      <w:tr w:rsidR="00F17B71" w:rsidRPr="00F17B71" w14:paraId="5D2E613C" w14:textId="77777777" w:rsidTr="00AD4985">
        <w:trPr>
          <w:trHeight w:val="840"/>
        </w:trPr>
        <w:tc>
          <w:tcPr>
            <w:tcW w:w="3375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14:paraId="3C116908" w14:textId="77777777" w:rsidR="00F17B71" w:rsidRPr="00F17B71" w:rsidRDefault="00F17B71" w:rsidP="00F17B71">
            <w:pPr>
              <w:ind w:right="13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Identificación del requerimiento: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14:paraId="02F71D5E" w14:textId="28A43380" w:rsidR="00F17B71" w:rsidRPr="00F17B71" w:rsidRDefault="00F17B71" w:rsidP="00F17B71">
            <w:pPr>
              <w:ind w:left="1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RF0</w:t>
            </w:r>
            <w:r w:rsidR="00EE15FF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5</w:t>
            </w:r>
          </w:p>
        </w:tc>
      </w:tr>
      <w:tr w:rsidR="00F17B71" w:rsidRPr="00F17B71" w14:paraId="45592CDC" w14:textId="77777777" w:rsidTr="00AD4985">
        <w:trPr>
          <w:trHeight w:val="560"/>
        </w:trPr>
        <w:tc>
          <w:tcPr>
            <w:tcW w:w="3375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77364C2E" w14:textId="01FA512A" w:rsidR="00F17B71" w:rsidRPr="00F17B71" w:rsidRDefault="00F17B71" w:rsidP="00AD4985">
            <w:pPr>
              <w:tabs>
                <w:tab w:val="right" w:pos="1795"/>
              </w:tabs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Nombre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ab/>
              <w:t>del</w:t>
            </w:r>
            <w:r w:rsidR="00AD4985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Requerimiento: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7915688F" w14:textId="77777777" w:rsidR="00F17B71" w:rsidRPr="00F17B71" w:rsidRDefault="00F17B71" w:rsidP="00F17B71">
            <w:pPr>
              <w:ind w:left="1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Cuentas de usuario</w:t>
            </w:r>
            <w:r w:rsidRPr="00F17B71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</w:tr>
      <w:tr w:rsidR="00F17B71" w:rsidRPr="00F17B71" w14:paraId="2EAE531C" w14:textId="77777777" w:rsidTr="00AD4985">
        <w:trPr>
          <w:trHeight w:val="260"/>
        </w:trPr>
        <w:tc>
          <w:tcPr>
            <w:tcW w:w="3375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091AD7F4" w14:textId="77777777" w:rsidR="00F17B71" w:rsidRPr="00F17B71" w:rsidRDefault="00F17B71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Características: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65DB71EC" w14:textId="77777777" w:rsidR="00F17B71" w:rsidRPr="00F17B71" w:rsidRDefault="00F17B71" w:rsidP="00F17B71">
            <w:pPr>
              <w:ind w:left="1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El usuario podrá crear su propia cuenta. </w:t>
            </w:r>
          </w:p>
        </w:tc>
      </w:tr>
      <w:tr w:rsidR="00F17B71" w:rsidRPr="00F17B71" w14:paraId="4E2531E2" w14:textId="77777777" w:rsidTr="00AD4985">
        <w:trPr>
          <w:trHeight w:val="560"/>
        </w:trPr>
        <w:tc>
          <w:tcPr>
            <w:tcW w:w="3375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70B733FB" w14:textId="77777777" w:rsidR="00F17B71" w:rsidRPr="00F17B71" w:rsidRDefault="00F17B71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Descripción del requerimiento: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3F522A15" w14:textId="77777777" w:rsidR="00F17B71" w:rsidRPr="00F17B71" w:rsidRDefault="00F17B71" w:rsidP="00F17B71">
            <w:pPr>
              <w:ind w:left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Podrá acceder a nuevas ofertas servicios y demás cosas que pueda llegar a ofrecer el local de videojuegos. </w:t>
            </w:r>
          </w:p>
        </w:tc>
      </w:tr>
      <w:tr w:rsidR="00F17B71" w:rsidRPr="00F17B71" w14:paraId="3523CCD7" w14:textId="77777777" w:rsidTr="00AD4985">
        <w:trPr>
          <w:trHeight w:val="584"/>
        </w:trPr>
        <w:tc>
          <w:tcPr>
            <w:tcW w:w="3375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03F7852B" w14:textId="77777777" w:rsidR="00F17B71" w:rsidRPr="00F17B71" w:rsidRDefault="00F17B71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Requerimiento NO funcional: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3667548F" w14:textId="4977C5E0" w:rsidR="00F17B71" w:rsidRPr="00AD4985" w:rsidRDefault="00F17B71" w:rsidP="0023273E">
            <w:pPr>
              <w:numPr>
                <w:ilvl w:val="0"/>
                <w:numId w:val="10"/>
              </w:numPr>
              <w:spacing w:before="0" w:after="0"/>
              <w:ind w:right="0" w:hanging="36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RNF</w:t>
            </w:r>
            <w:r w:rsidR="0023273E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10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ab/>
              <w:t xml:space="preserve">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ab/>
              <w:t xml:space="preserve">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ab/>
              <w:t xml:space="preserve"> </w:t>
            </w:r>
            <w:r w:rsidRPr="00AD4985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ab/>
              <w:t xml:space="preserve"> </w:t>
            </w:r>
          </w:p>
        </w:tc>
      </w:tr>
      <w:tr w:rsidR="00F17B71" w:rsidRPr="00F17B71" w14:paraId="01F37AF3" w14:textId="77777777" w:rsidTr="00F17B71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3976143F" w14:textId="327E773D" w:rsidR="00F17B71" w:rsidRPr="00F17B71" w:rsidRDefault="00F17B71" w:rsidP="00F17B71">
            <w:pPr>
              <w:ind w:right="5013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Prioridad del</w:t>
            </w:r>
            <w:r w:rsidR="00F00DC2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requerimiento: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Alta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</w:tr>
    </w:tbl>
    <w:p w14:paraId="74C06962" w14:textId="77777777" w:rsidR="00F17B71" w:rsidRPr="00F17B71" w:rsidRDefault="00F17B71" w:rsidP="00F17B71">
      <w:pPr>
        <w:spacing w:after="0"/>
        <w:ind w:left="300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F17B71">
        <w:rPr>
          <w:rFonts w:ascii="Times New Roman" w:eastAsia="Times New Roman" w:hAnsi="Times New Roman" w:cs="Times New Roman"/>
          <w:b/>
          <w:color w:val="000000" w:themeColor="text1"/>
          <w:szCs w:val="24"/>
        </w:rPr>
        <w:t xml:space="preserve"> </w:t>
      </w:r>
      <w:r w:rsidRPr="00F17B71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</w:p>
    <w:p w14:paraId="1497BBC8" w14:textId="77777777" w:rsidR="00F17B71" w:rsidRPr="00F17B71" w:rsidRDefault="00F17B71" w:rsidP="00F17B71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  <w:r w:rsidRPr="00F17B71">
        <w:rPr>
          <w:rFonts w:ascii="Times New Roman" w:eastAsia="Times New Roman" w:hAnsi="Times New Roman" w:cs="Times New Roman"/>
          <w:b/>
          <w:color w:val="000000" w:themeColor="text1"/>
          <w:szCs w:val="24"/>
        </w:rPr>
        <w:t xml:space="preserve"> </w:t>
      </w:r>
    </w:p>
    <w:p w14:paraId="1C0BB6B5" w14:textId="77777777" w:rsidR="00F17B71" w:rsidRP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  <w:r w:rsidRPr="00F17B71">
        <w:rPr>
          <w:rFonts w:ascii="Times New Roman" w:eastAsia="Times New Roman" w:hAnsi="Times New Roman" w:cs="Times New Roman"/>
          <w:b/>
          <w:color w:val="000000" w:themeColor="text1"/>
          <w:szCs w:val="24"/>
        </w:rPr>
        <w:t xml:space="preserve"> </w:t>
      </w:r>
    </w:p>
    <w:p w14:paraId="086D096F" w14:textId="77777777" w:rsidR="00F17B71" w:rsidRP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5A0FAC55" w14:textId="77777777" w:rsidR="00F17B71" w:rsidRP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26531DE2" w14:textId="2AD2A96A" w:rsid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6EBA2311" w14:textId="75E04207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3751F450" w14:textId="5E167EF2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2010FA9C" w14:textId="466AED57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0F200511" w14:textId="5A6F0436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70017DCE" w14:textId="04444126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49840547" w14:textId="68CB50A7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5AE20B08" w14:textId="30686D65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3139795C" w14:textId="77777777" w:rsidR="00BE13DD" w:rsidRDefault="00BE13DD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7826CA3C" w14:textId="032965EC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6637C79A" w14:textId="79A294BD" w:rsidR="00AD4985" w:rsidRDefault="00B8652E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76672" behindDoc="1" locked="0" layoutInCell="1" allowOverlap="1" wp14:anchorId="6D312219" wp14:editId="10F61AA3">
            <wp:simplePos x="0" y="0"/>
            <wp:positionH relativeFrom="column">
              <wp:posOffset>0</wp:posOffset>
            </wp:positionH>
            <wp:positionV relativeFrom="paragraph">
              <wp:posOffset>-29210</wp:posOffset>
            </wp:positionV>
            <wp:extent cx="1504950" cy="1504950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yukeish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15C667" w14:textId="70693D8C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106B25CA" w14:textId="799568A8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73DCF0A9" w14:textId="7E097881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4C60E978" w14:textId="3CE97D21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64724157" w14:textId="0E418518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029B9F12" w14:textId="2732359B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4C3F3A66" w14:textId="30B049A6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76064309" w14:textId="6946B963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5942F463" w14:textId="78A6699B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232E51E0" w14:textId="77777777" w:rsidR="00AD4985" w:rsidRPr="00F17B71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5DAE3B3F" w14:textId="77777777" w:rsidR="00F17B71" w:rsidRP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757F0767" w14:textId="77777777" w:rsidR="00F17B71" w:rsidRPr="00F17B71" w:rsidRDefault="00F17B71" w:rsidP="00F17B71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254BF8E6" w14:textId="51AA57B8" w:rsidR="00F17B71" w:rsidRPr="00F17B71" w:rsidRDefault="0077148B" w:rsidP="00F17B71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>no</w:t>
      </w:r>
    </w:p>
    <w:tbl>
      <w:tblPr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3375"/>
        <w:gridCol w:w="5268"/>
      </w:tblGrid>
      <w:tr w:rsidR="00F17B71" w:rsidRPr="00F17B71" w14:paraId="5A768F33" w14:textId="77777777" w:rsidTr="00AD4985">
        <w:trPr>
          <w:trHeight w:val="840"/>
        </w:trPr>
        <w:tc>
          <w:tcPr>
            <w:tcW w:w="3375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14:paraId="6E9868CB" w14:textId="77777777" w:rsidR="00F17B71" w:rsidRPr="00F17B71" w:rsidRDefault="00F17B71" w:rsidP="00F17B71">
            <w:pPr>
              <w:ind w:right="13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Identificación del requerimiento: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14:paraId="67F91A65" w14:textId="66BF0B6E" w:rsidR="00F17B71" w:rsidRPr="00F17B71" w:rsidRDefault="00F17B71" w:rsidP="00F17B71">
            <w:pPr>
              <w:ind w:left="1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RF0</w:t>
            </w:r>
            <w:r w:rsidR="00EE15FF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6</w:t>
            </w:r>
          </w:p>
        </w:tc>
      </w:tr>
      <w:tr w:rsidR="00F17B71" w:rsidRPr="00F17B71" w14:paraId="406C109D" w14:textId="77777777" w:rsidTr="00AD4985">
        <w:trPr>
          <w:trHeight w:val="560"/>
        </w:trPr>
        <w:tc>
          <w:tcPr>
            <w:tcW w:w="3375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3BD015FC" w14:textId="667346E9" w:rsidR="00F17B71" w:rsidRPr="00F17B71" w:rsidRDefault="00F17B71" w:rsidP="00AD4985">
            <w:pPr>
              <w:tabs>
                <w:tab w:val="right" w:pos="1795"/>
              </w:tabs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Nombre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ab/>
              <w:t>del Requerimiento: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38E83CAA" w14:textId="77777777" w:rsidR="00F17B71" w:rsidRPr="00F17B71" w:rsidRDefault="00F17B71" w:rsidP="00F17B71">
            <w:pPr>
              <w:ind w:left="1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Consultas y verificación.</w:t>
            </w:r>
          </w:p>
        </w:tc>
      </w:tr>
      <w:tr w:rsidR="00F17B71" w:rsidRPr="00F17B71" w14:paraId="3475B909" w14:textId="77777777" w:rsidTr="00AD4985">
        <w:trPr>
          <w:trHeight w:val="200"/>
        </w:trPr>
        <w:tc>
          <w:tcPr>
            <w:tcW w:w="3375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0CC61C1F" w14:textId="77777777" w:rsidR="00F17B71" w:rsidRPr="00F17B71" w:rsidRDefault="00F17B71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Características: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273196DF" w14:textId="77777777" w:rsidR="00F17B71" w:rsidRPr="00F17B71" w:rsidRDefault="00F17B71" w:rsidP="00F17B71">
            <w:pPr>
              <w:ind w:left="1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Poder realizar consultas de horarios y verificación de equipos disponibles.</w:t>
            </w:r>
          </w:p>
        </w:tc>
      </w:tr>
      <w:tr w:rsidR="00F17B71" w:rsidRPr="00F17B71" w14:paraId="7E554F4B" w14:textId="77777777" w:rsidTr="00AD4985">
        <w:trPr>
          <w:trHeight w:val="560"/>
        </w:trPr>
        <w:tc>
          <w:tcPr>
            <w:tcW w:w="3375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234867D0" w14:textId="77777777" w:rsidR="00F17B71" w:rsidRPr="00F17B71" w:rsidRDefault="00F17B71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Descripción del requerimiento: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2BC34C5D" w14:textId="7D0C0395" w:rsidR="00F17B71" w:rsidRPr="00F17B71" w:rsidRDefault="00F17B71" w:rsidP="00F17B71">
            <w:pPr>
              <w:ind w:left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Cuando el usuario ingrese al aplicativo web, se mostrará una sección que le permitirá visualizar el horari</w:t>
            </w:r>
            <w:r w:rsidR="00165580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o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.</w:t>
            </w:r>
          </w:p>
        </w:tc>
      </w:tr>
      <w:tr w:rsidR="00F17B71" w:rsidRPr="00F17B71" w14:paraId="0F57E249" w14:textId="77777777" w:rsidTr="00AD4985">
        <w:trPr>
          <w:trHeight w:val="1120"/>
        </w:trPr>
        <w:tc>
          <w:tcPr>
            <w:tcW w:w="3375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29CFE356" w14:textId="77777777" w:rsidR="00F17B71" w:rsidRPr="00F17B71" w:rsidRDefault="00F17B71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Requerimiento NO funcional: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27513415" w14:textId="77777777" w:rsidR="00F17B71" w:rsidRPr="00F17B71" w:rsidRDefault="00F17B71" w:rsidP="00F17B71">
            <w:pPr>
              <w:numPr>
                <w:ilvl w:val="0"/>
                <w:numId w:val="10"/>
              </w:numPr>
              <w:spacing w:before="0" w:after="0"/>
              <w:ind w:right="0" w:hanging="36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RNF01</w:t>
            </w:r>
          </w:p>
          <w:p w14:paraId="7147DB4C" w14:textId="77777777" w:rsidR="00F17B71" w:rsidRPr="00F17B71" w:rsidRDefault="00F17B71" w:rsidP="00F17B71">
            <w:pPr>
              <w:numPr>
                <w:ilvl w:val="0"/>
                <w:numId w:val="10"/>
              </w:numPr>
              <w:spacing w:before="0" w:after="0"/>
              <w:ind w:right="0" w:hanging="36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RNF03</w:t>
            </w:r>
          </w:p>
          <w:p w14:paraId="6AB726C9" w14:textId="72FD5810" w:rsidR="00F17B71" w:rsidRPr="00AD4985" w:rsidRDefault="00F17B71" w:rsidP="0023273E">
            <w:pPr>
              <w:spacing w:before="0" w:after="0"/>
              <w:ind w:left="722" w:righ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ab/>
              <w:t xml:space="preserve">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ab/>
              <w:t xml:space="preserve">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ab/>
              <w:t xml:space="preserve">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ab/>
              <w:t xml:space="preserve"> </w:t>
            </w:r>
            <w:r w:rsidRPr="00AD4985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ab/>
              <w:t xml:space="preserve"> </w:t>
            </w:r>
          </w:p>
        </w:tc>
      </w:tr>
      <w:tr w:rsidR="00F17B71" w:rsidRPr="00F17B71" w14:paraId="025F7F98" w14:textId="77777777" w:rsidTr="00F17B71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3990C843" w14:textId="77777777" w:rsidR="00F17B71" w:rsidRPr="00F17B71" w:rsidRDefault="00F17B71" w:rsidP="00F17B71">
            <w:pPr>
              <w:ind w:right="5013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Prioridad del requerimiento: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Alta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</w:tr>
    </w:tbl>
    <w:p w14:paraId="24AEA81D" w14:textId="77777777" w:rsidR="00F17B71" w:rsidRPr="00F17B71" w:rsidRDefault="00F17B71" w:rsidP="00F17B71">
      <w:pPr>
        <w:spacing w:after="0"/>
        <w:ind w:left="300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F17B71">
        <w:rPr>
          <w:rFonts w:ascii="Times New Roman" w:eastAsia="Times New Roman" w:hAnsi="Times New Roman" w:cs="Times New Roman"/>
          <w:b/>
          <w:color w:val="000000" w:themeColor="text1"/>
          <w:szCs w:val="24"/>
        </w:rPr>
        <w:t xml:space="preserve"> </w:t>
      </w:r>
      <w:r w:rsidRPr="00F17B71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</w:p>
    <w:p w14:paraId="5B74155C" w14:textId="77777777" w:rsidR="00F17B71" w:rsidRP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  <w:r w:rsidRPr="00F17B71">
        <w:rPr>
          <w:rFonts w:ascii="Times New Roman" w:eastAsia="Times New Roman" w:hAnsi="Times New Roman" w:cs="Times New Roman"/>
          <w:b/>
          <w:color w:val="000000" w:themeColor="text1"/>
          <w:szCs w:val="24"/>
        </w:rPr>
        <w:t xml:space="preserve"> </w:t>
      </w:r>
    </w:p>
    <w:p w14:paraId="0F645D71" w14:textId="77777777" w:rsidR="00F17B71" w:rsidRP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18616490" w14:textId="63096766" w:rsid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7AD09B01" w14:textId="2FD7653C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7553699D" w14:textId="1C079C6E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6B08ED1E" w14:textId="507D8AD6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7B442628" w14:textId="0078B463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31ACE427" w14:textId="05CD94E7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3AD61060" w14:textId="77777777" w:rsidR="00EE15FF" w:rsidRDefault="00EE15FF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741B28A7" w14:textId="04F184B5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407CD5C4" w14:textId="77777777" w:rsidR="00BE13DD" w:rsidRDefault="00BE13DD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73917AB8" w14:textId="2F1DE1AD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28677501" w14:textId="4C6894F0" w:rsidR="00AD4985" w:rsidRDefault="00B8652E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78720" behindDoc="1" locked="0" layoutInCell="1" allowOverlap="1" wp14:anchorId="63269E17" wp14:editId="5B8BCF9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504950" cy="150495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yukeish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BACF7E" w14:textId="42B6E64C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7DADBD0F" w14:textId="0D3AE548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277AC650" w14:textId="2C16A5A8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7BDDF984" w14:textId="0DBA34D7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3B89E78F" w14:textId="34852F6B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7478E6DF" w14:textId="5D3DF265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2C88F06C" w14:textId="1C7C3002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634A8F39" w14:textId="3E655706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50C84870" w14:textId="2E8FC090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5BDB1FEA" w14:textId="0064386A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1FD4FD45" w14:textId="77777777" w:rsidR="00AD4985" w:rsidRPr="00F17B71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6B5B97BD" w14:textId="10219B05" w:rsidR="00F17B71" w:rsidRDefault="00F17B71" w:rsidP="00F17B71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p w14:paraId="7444C7FC" w14:textId="77777777" w:rsidR="00BE13DD" w:rsidRPr="00F17B71" w:rsidRDefault="00BE13DD" w:rsidP="00F17B71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tbl>
      <w:tblPr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3375"/>
        <w:gridCol w:w="5268"/>
      </w:tblGrid>
      <w:tr w:rsidR="00F17B71" w:rsidRPr="00F17B71" w14:paraId="2E122B99" w14:textId="77777777" w:rsidTr="00AD4985">
        <w:trPr>
          <w:trHeight w:val="840"/>
        </w:trPr>
        <w:tc>
          <w:tcPr>
            <w:tcW w:w="3375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14:paraId="33D92D0A" w14:textId="77777777" w:rsidR="00F17B71" w:rsidRPr="00F17B71" w:rsidRDefault="00F17B71" w:rsidP="00F17B71">
            <w:pPr>
              <w:ind w:right="13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Identificación del requerimiento: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14:paraId="2DA1AA62" w14:textId="4F48CFAE" w:rsidR="00F17B71" w:rsidRPr="00F17B71" w:rsidRDefault="00F17B71" w:rsidP="00F17B71">
            <w:pPr>
              <w:ind w:left="1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RF</w:t>
            </w:r>
            <w:r w:rsidR="00EE15FF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07</w:t>
            </w:r>
          </w:p>
        </w:tc>
      </w:tr>
      <w:tr w:rsidR="00F17B71" w:rsidRPr="00F17B71" w14:paraId="5738D134" w14:textId="77777777" w:rsidTr="00AD4985">
        <w:trPr>
          <w:trHeight w:val="560"/>
        </w:trPr>
        <w:tc>
          <w:tcPr>
            <w:tcW w:w="3375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6F4D6A10" w14:textId="668D1D5A" w:rsidR="00F17B71" w:rsidRPr="00F17B71" w:rsidRDefault="00F17B71" w:rsidP="00AD4985">
            <w:pPr>
              <w:tabs>
                <w:tab w:val="right" w:pos="1795"/>
              </w:tabs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Nombre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ab/>
              <w:t>del</w:t>
            </w:r>
            <w:r w:rsidR="00AD4985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Requerimiento: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07EAD6A3" w14:textId="77777777" w:rsidR="00F17B71" w:rsidRPr="00F17B71" w:rsidRDefault="00F17B71" w:rsidP="00F17B71">
            <w:pPr>
              <w:ind w:left="1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Modo prueba o de espectador.</w:t>
            </w:r>
          </w:p>
        </w:tc>
      </w:tr>
      <w:tr w:rsidR="00F17B71" w:rsidRPr="00F17B71" w14:paraId="7E7E788E" w14:textId="77777777" w:rsidTr="00AD4985">
        <w:trPr>
          <w:trHeight w:val="200"/>
        </w:trPr>
        <w:tc>
          <w:tcPr>
            <w:tcW w:w="3375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39BE9541" w14:textId="77777777" w:rsidR="00F17B71" w:rsidRPr="00F17B71" w:rsidRDefault="00F17B71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Características: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5F709E87" w14:textId="77777777" w:rsidR="00F17B71" w:rsidRPr="00F17B71" w:rsidRDefault="00F17B71" w:rsidP="00F17B71">
            <w:pPr>
              <w:ind w:left="1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Tendrá una opción de modo espectador. </w:t>
            </w:r>
          </w:p>
        </w:tc>
      </w:tr>
      <w:tr w:rsidR="00F17B71" w:rsidRPr="00F17B71" w14:paraId="18B15B9A" w14:textId="77777777" w:rsidTr="00AD4985">
        <w:trPr>
          <w:trHeight w:val="560"/>
        </w:trPr>
        <w:tc>
          <w:tcPr>
            <w:tcW w:w="3375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54E3E5C8" w14:textId="77777777" w:rsidR="00F17B71" w:rsidRPr="00F17B71" w:rsidRDefault="00F17B71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Descripción del requerimiento: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45F30FC9" w14:textId="77777777" w:rsidR="00F17B71" w:rsidRPr="00F17B71" w:rsidRDefault="00F17B71" w:rsidP="00F17B71">
            <w:pPr>
              <w:ind w:left="1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Permitirá a un usuario no registrado ver los servicios, productos y ofertas ofrecidas por el local a través del aplicativo web. Este modo espectador no le permitirá al usuario realizar compras en línea ni la posibilidad de reservar equipos o juegos. </w:t>
            </w:r>
          </w:p>
        </w:tc>
      </w:tr>
      <w:tr w:rsidR="00F17B71" w:rsidRPr="00F17B71" w14:paraId="1DFA5EAE" w14:textId="77777777" w:rsidTr="00AD4985">
        <w:trPr>
          <w:trHeight w:val="1120"/>
        </w:trPr>
        <w:tc>
          <w:tcPr>
            <w:tcW w:w="3375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6713E4A8" w14:textId="77777777" w:rsidR="00F17B71" w:rsidRPr="00F17B71" w:rsidRDefault="00F17B71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Requerimiento NO funcional: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0137E657" w14:textId="77777777" w:rsidR="00F17B71" w:rsidRPr="00F17B71" w:rsidRDefault="00F17B71" w:rsidP="00F17B71">
            <w:pPr>
              <w:numPr>
                <w:ilvl w:val="0"/>
                <w:numId w:val="10"/>
              </w:numPr>
              <w:spacing w:before="0" w:after="0"/>
              <w:ind w:right="0" w:hanging="36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RNF01</w:t>
            </w:r>
          </w:p>
          <w:p w14:paraId="588C3AE5" w14:textId="77777777" w:rsidR="00F17B71" w:rsidRPr="00F17B71" w:rsidRDefault="00F17B71" w:rsidP="00F17B71">
            <w:pPr>
              <w:numPr>
                <w:ilvl w:val="0"/>
                <w:numId w:val="10"/>
              </w:numPr>
              <w:spacing w:before="0" w:after="0"/>
              <w:ind w:right="0" w:hanging="36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RNF03</w:t>
            </w:r>
          </w:p>
          <w:p w14:paraId="35D6043E" w14:textId="007537CE" w:rsidR="00AD4985" w:rsidRPr="0023273E" w:rsidRDefault="00F17B71" w:rsidP="0023273E">
            <w:pPr>
              <w:spacing w:before="0" w:after="0"/>
              <w:ind w:left="362" w:righ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3273E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  <w:r w:rsidRPr="0023273E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ab/>
              <w:t xml:space="preserve"> </w:t>
            </w:r>
            <w:r w:rsidRPr="0023273E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ab/>
              <w:t xml:space="preserve"> </w:t>
            </w:r>
            <w:r w:rsidRPr="0023273E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ab/>
            </w:r>
            <w:r w:rsidR="00AD4985" w:rsidRPr="0023273E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       </w:t>
            </w:r>
          </w:p>
          <w:p w14:paraId="12929F6A" w14:textId="68D105BD" w:rsidR="00F17B71" w:rsidRPr="00AD4985" w:rsidRDefault="00F17B71" w:rsidP="00AD4985">
            <w:pPr>
              <w:spacing w:before="0" w:after="0"/>
              <w:ind w:left="722" w:righ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D4985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  <w:r w:rsidRPr="00AD4985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ab/>
              <w:t xml:space="preserve"> </w:t>
            </w:r>
          </w:p>
        </w:tc>
      </w:tr>
      <w:tr w:rsidR="00F17B71" w:rsidRPr="00F17B71" w14:paraId="4001E66D" w14:textId="77777777" w:rsidTr="00F17B71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290F0364" w14:textId="77777777" w:rsidR="00F17B71" w:rsidRPr="00F17B71" w:rsidRDefault="00F17B71" w:rsidP="00F17B71">
            <w:pPr>
              <w:ind w:right="5013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Prioridad del requerimiento: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Alta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</w:tr>
    </w:tbl>
    <w:p w14:paraId="23F1A7EF" w14:textId="77777777" w:rsidR="00F17B71" w:rsidRPr="00F17B71" w:rsidRDefault="00F17B71" w:rsidP="00F17B71">
      <w:pPr>
        <w:spacing w:after="0"/>
        <w:ind w:left="300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F17B71">
        <w:rPr>
          <w:rFonts w:ascii="Times New Roman" w:eastAsia="Times New Roman" w:hAnsi="Times New Roman" w:cs="Times New Roman"/>
          <w:b/>
          <w:color w:val="000000" w:themeColor="text1"/>
          <w:szCs w:val="24"/>
        </w:rPr>
        <w:t xml:space="preserve"> </w:t>
      </w:r>
      <w:r w:rsidRPr="00F17B71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</w:p>
    <w:p w14:paraId="08C4487B" w14:textId="77777777" w:rsidR="00F17B71" w:rsidRP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  <w:r w:rsidRPr="00F17B71">
        <w:rPr>
          <w:rFonts w:ascii="Times New Roman" w:eastAsia="Times New Roman" w:hAnsi="Times New Roman" w:cs="Times New Roman"/>
          <w:b/>
          <w:color w:val="000000" w:themeColor="text1"/>
          <w:szCs w:val="24"/>
        </w:rPr>
        <w:t xml:space="preserve"> </w:t>
      </w:r>
    </w:p>
    <w:p w14:paraId="6D1D4330" w14:textId="77777777" w:rsidR="00F17B71" w:rsidRP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16A78499" w14:textId="6E6D9D88" w:rsid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7E415088" w14:textId="2ABB616D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71955B5A" w14:textId="09DE73D9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360F11E4" w14:textId="1DF0DC71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3C45A694" w14:textId="77777777" w:rsidR="00F82BD0" w:rsidRDefault="00F82BD0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353FE9C9" w14:textId="6FF8A280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307F0A94" w14:textId="14C58FD5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7A2B9D77" w14:textId="7644DC2F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4ABFDDF3" w14:textId="3DB29C41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08212F73" w14:textId="1DA6C725" w:rsidR="00AD4985" w:rsidRDefault="00B8652E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80768" behindDoc="1" locked="0" layoutInCell="1" allowOverlap="1" wp14:anchorId="22328546" wp14:editId="072F9611">
            <wp:simplePos x="0" y="0"/>
            <wp:positionH relativeFrom="column">
              <wp:posOffset>0</wp:posOffset>
            </wp:positionH>
            <wp:positionV relativeFrom="paragraph">
              <wp:posOffset>-29210</wp:posOffset>
            </wp:positionV>
            <wp:extent cx="1504950" cy="1504950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yukeish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DAB625" w14:textId="138A86E1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44652C9F" w14:textId="786DA327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211915BE" w14:textId="5A63D631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431CEA2C" w14:textId="475061B1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71C0969E" w14:textId="045F2B01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520185BA" w14:textId="1F740B89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41EB4DE0" w14:textId="7B1772AC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4D972AB1" w14:textId="3B4DAC08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2DCD7FAE" w14:textId="3FA808B5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2C62E112" w14:textId="686136CB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747FFFFB" w14:textId="77777777" w:rsidR="00AD4985" w:rsidRPr="00F17B71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3396944F" w14:textId="77777777" w:rsidR="00F17B71" w:rsidRPr="00F17B71" w:rsidRDefault="00F17B71" w:rsidP="00F17B71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32C4736A" w14:textId="77777777" w:rsidR="00F17B71" w:rsidRPr="00F17B71" w:rsidRDefault="00F17B71" w:rsidP="00F17B71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tbl>
      <w:tblPr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3375"/>
        <w:gridCol w:w="5268"/>
      </w:tblGrid>
      <w:tr w:rsidR="00F17B71" w:rsidRPr="00F17B71" w14:paraId="23549F42" w14:textId="77777777" w:rsidTr="00AD4985">
        <w:trPr>
          <w:trHeight w:val="840"/>
        </w:trPr>
        <w:tc>
          <w:tcPr>
            <w:tcW w:w="3375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14:paraId="358C85BF" w14:textId="77777777" w:rsidR="00F17B71" w:rsidRPr="00F17B71" w:rsidRDefault="00F17B71" w:rsidP="00F17B71">
            <w:pPr>
              <w:ind w:right="13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Identificación del requerimiento: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14:paraId="6AF3BADD" w14:textId="375422E6" w:rsidR="00F17B71" w:rsidRPr="00F17B71" w:rsidRDefault="00F17B71" w:rsidP="00F17B71">
            <w:pPr>
              <w:ind w:left="1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RF</w:t>
            </w:r>
            <w:r w:rsidR="00EE15FF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08</w:t>
            </w:r>
          </w:p>
        </w:tc>
      </w:tr>
      <w:tr w:rsidR="00F17B71" w:rsidRPr="00F17B71" w14:paraId="20658C96" w14:textId="77777777" w:rsidTr="00AD4985">
        <w:trPr>
          <w:trHeight w:val="778"/>
        </w:trPr>
        <w:tc>
          <w:tcPr>
            <w:tcW w:w="3375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24A2250A" w14:textId="21E79D58" w:rsidR="00F17B71" w:rsidRPr="00F17B71" w:rsidRDefault="00F17B71" w:rsidP="00AD4985">
            <w:pPr>
              <w:tabs>
                <w:tab w:val="right" w:pos="1795"/>
              </w:tabs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Nombre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ab/>
              <w:t>del Requerimiento: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7B73B14B" w14:textId="77777777" w:rsidR="00F17B71" w:rsidRPr="00F17B71" w:rsidRDefault="00F17B71" w:rsidP="00F17B71">
            <w:pPr>
              <w:ind w:left="1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Realizar ofertas.</w:t>
            </w:r>
          </w:p>
        </w:tc>
      </w:tr>
      <w:tr w:rsidR="00F17B71" w:rsidRPr="00F17B71" w14:paraId="223DEA93" w14:textId="77777777" w:rsidTr="00AD4985">
        <w:trPr>
          <w:trHeight w:val="200"/>
        </w:trPr>
        <w:tc>
          <w:tcPr>
            <w:tcW w:w="3375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72CF1BCC" w14:textId="77777777" w:rsidR="00F17B71" w:rsidRPr="00F17B71" w:rsidRDefault="00F17B71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Características: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0E6A61FD" w14:textId="238699F0" w:rsidR="00F17B71" w:rsidRPr="00F17B71" w:rsidRDefault="00F17B71" w:rsidP="00F17B71">
            <w:pPr>
              <w:ind w:left="1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El administrador puede realizar ofertas por medio de la página</w:t>
            </w:r>
            <w:r w:rsidR="007230BE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o del blog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.</w:t>
            </w:r>
          </w:p>
        </w:tc>
      </w:tr>
      <w:tr w:rsidR="00F17B71" w:rsidRPr="00F17B71" w14:paraId="3FFC8355" w14:textId="77777777" w:rsidTr="00AD4985">
        <w:trPr>
          <w:trHeight w:val="560"/>
        </w:trPr>
        <w:tc>
          <w:tcPr>
            <w:tcW w:w="3375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3C5CBDB4" w14:textId="77777777" w:rsidR="00F17B71" w:rsidRPr="00F17B71" w:rsidRDefault="00F17B71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Descripción del requerimiento: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4CE673FD" w14:textId="13A187E0" w:rsidR="00F17B71" w:rsidRPr="00F17B71" w:rsidRDefault="00F17B71" w:rsidP="00F17B71">
            <w:pPr>
              <w:ind w:left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El sistema permite que el </w:t>
            </w:r>
            <w:r w:rsidR="0023273E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administrador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  <w:r w:rsidR="0023273E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pueda realizar ofertas de productos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. </w:t>
            </w:r>
          </w:p>
        </w:tc>
      </w:tr>
      <w:tr w:rsidR="00F17B71" w:rsidRPr="00F17B71" w14:paraId="18F245B5" w14:textId="77777777" w:rsidTr="00AD4985">
        <w:trPr>
          <w:trHeight w:val="1120"/>
        </w:trPr>
        <w:tc>
          <w:tcPr>
            <w:tcW w:w="3375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55472639" w14:textId="77777777" w:rsidR="00F17B71" w:rsidRPr="00F17B71" w:rsidRDefault="00F17B71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Requerimiento NO funcional: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25924A73" w14:textId="77777777" w:rsidR="00F17B71" w:rsidRPr="00F17B71" w:rsidRDefault="00F17B71" w:rsidP="00F17B71">
            <w:pPr>
              <w:numPr>
                <w:ilvl w:val="0"/>
                <w:numId w:val="9"/>
              </w:numPr>
              <w:spacing w:before="0" w:after="0"/>
              <w:ind w:left="566" w:right="0"/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RNF04</w:t>
            </w:r>
          </w:p>
          <w:p w14:paraId="1F018905" w14:textId="4AD80D53" w:rsidR="00F17B71" w:rsidRPr="00AD4985" w:rsidRDefault="00F17B71" w:rsidP="0023273E">
            <w:pPr>
              <w:numPr>
                <w:ilvl w:val="0"/>
                <w:numId w:val="11"/>
              </w:numPr>
              <w:spacing w:before="0" w:after="0"/>
              <w:ind w:left="566" w:right="0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RNF05</w:t>
            </w:r>
          </w:p>
        </w:tc>
      </w:tr>
      <w:tr w:rsidR="00F17B71" w:rsidRPr="00F17B71" w14:paraId="51C32930" w14:textId="77777777" w:rsidTr="00F17B71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2168EFC5" w14:textId="77777777" w:rsidR="00F17B71" w:rsidRPr="00F17B71" w:rsidRDefault="00F17B71" w:rsidP="00F17B71">
            <w:pPr>
              <w:ind w:right="5013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Prioridad del requerimiento: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Alta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</w:tr>
    </w:tbl>
    <w:p w14:paraId="4710015C" w14:textId="77777777" w:rsidR="00F17B71" w:rsidRPr="00F17B71" w:rsidRDefault="00F17B71" w:rsidP="00F17B71">
      <w:pPr>
        <w:spacing w:after="0"/>
        <w:ind w:left="300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F17B71">
        <w:rPr>
          <w:rFonts w:ascii="Times New Roman" w:eastAsia="Times New Roman" w:hAnsi="Times New Roman" w:cs="Times New Roman"/>
          <w:b/>
          <w:color w:val="000000" w:themeColor="text1"/>
          <w:szCs w:val="24"/>
        </w:rPr>
        <w:t xml:space="preserve"> </w:t>
      </w:r>
      <w:r w:rsidRPr="00F17B71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</w:p>
    <w:p w14:paraId="4C1107FA" w14:textId="77777777" w:rsidR="00F17B71" w:rsidRPr="00F17B71" w:rsidRDefault="00F17B71" w:rsidP="00F17B71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  <w:r w:rsidRPr="00F17B71">
        <w:rPr>
          <w:rFonts w:ascii="Times New Roman" w:eastAsia="Times New Roman" w:hAnsi="Times New Roman" w:cs="Times New Roman"/>
          <w:b/>
          <w:color w:val="000000" w:themeColor="text1"/>
          <w:szCs w:val="24"/>
        </w:rPr>
        <w:t xml:space="preserve"> </w:t>
      </w:r>
    </w:p>
    <w:p w14:paraId="446BEEB1" w14:textId="77777777" w:rsidR="00F17B71" w:rsidRPr="00F17B71" w:rsidRDefault="00F17B71" w:rsidP="00F17B71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p w14:paraId="7BB0D337" w14:textId="77777777" w:rsidR="00F17B71" w:rsidRPr="00F17B71" w:rsidRDefault="00F17B71" w:rsidP="00F17B71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p w14:paraId="49A3D9CB" w14:textId="77777777" w:rsidR="00F17B71" w:rsidRPr="00F17B71" w:rsidRDefault="00F17B71" w:rsidP="00F17B71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p w14:paraId="2DE7217B" w14:textId="01BAD732" w:rsidR="00F17B71" w:rsidRDefault="00F17B71" w:rsidP="00F17B71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p w14:paraId="77DE4119" w14:textId="2474552C" w:rsidR="00AD4985" w:rsidRDefault="00AD4985" w:rsidP="00F17B71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p w14:paraId="1DF4318F" w14:textId="3C1DF3BF" w:rsidR="00AD4985" w:rsidRDefault="00AD4985" w:rsidP="00F17B71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p w14:paraId="641CB416" w14:textId="122D7E2E" w:rsidR="00AD4985" w:rsidRDefault="00AD4985" w:rsidP="00F17B71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p w14:paraId="764E5B90" w14:textId="371B8DA3" w:rsidR="00F82BD0" w:rsidRDefault="00F82BD0" w:rsidP="00F17B71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p w14:paraId="37157677" w14:textId="77777777" w:rsidR="00F82BD0" w:rsidRDefault="00F82BD0" w:rsidP="00F17B71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p w14:paraId="6F094A1F" w14:textId="526D8BE2" w:rsidR="00AD4985" w:rsidRDefault="00AD4985" w:rsidP="00F17B71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p w14:paraId="4F9C4A6C" w14:textId="39DFEB99" w:rsidR="00AD4985" w:rsidRDefault="00AD4985" w:rsidP="00F17B71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p w14:paraId="5E5E28AB" w14:textId="5D4B0B06" w:rsidR="00AD4985" w:rsidRDefault="00AD4985" w:rsidP="00F17B71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p w14:paraId="22F2DC65" w14:textId="59FDC1CB" w:rsidR="00AD4985" w:rsidRDefault="00AD4985" w:rsidP="00F17B71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p w14:paraId="77005DF0" w14:textId="479CB02A" w:rsidR="00AD4985" w:rsidRDefault="00B8652E" w:rsidP="00F17B71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82816" behindDoc="1" locked="0" layoutInCell="1" allowOverlap="1" wp14:anchorId="611F189E" wp14:editId="01004BAE">
            <wp:simplePos x="0" y="0"/>
            <wp:positionH relativeFrom="column">
              <wp:posOffset>0</wp:posOffset>
            </wp:positionH>
            <wp:positionV relativeFrom="paragraph">
              <wp:posOffset>-29210</wp:posOffset>
            </wp:positionV>
            <wp:extent cx="1504950" cy="1504950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yukeish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70D6D" w14:textId="735AEBF5" w:rsidR="00AD4985" w:rsidRDefault="00AD4985" w:rsidP="00F17B71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p w14:paraId="021AFC49" w14:textId="604D2DBF" w:rsidR="00AD4985" w:rsidRDefault="00AD4985" w:rsidP="00F17B71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p w14:paraId="0BE0DF32" w14:textId="4CDF2D5F" w:rsidR="00AD4985" w:rsidRDefault="00AD4985" w:rsidP="00F17B71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p w14:paraId="28DC75CC" w14:textId="2C9FD63F" w:rsidR="00AD4985" w:rsidRDefault="00AD4985" w:rsidP="00F17B71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p w14:paraId="0AEAFF23" w14:textId="744AA9CB" w:rsidR="00AD4985" w:rsidRDefault="00AD4985" w:rsidP="00F17B71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p w14:paraId="6F60C6E8" w14:textId="6EBB9D5A" w:rsidR="00AD4985" w:rsidRDefault="00AD4985" w:rsidP="00F17B71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p w14:paraId="2E907544" w14:textId="76EF7702" w:rsidR="00AD4985" w:rsidRDefault="00AD4985" w:rsidP="00F17B71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p w14:paraId="5BB5889A" w14:textId="5E4665F8" w:rsidR="00AD4985" w:rsidRDefault="00AD4985" w:rsidP="00F17B71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p w14:paraId="4DC2B5C2" w14:textId="41C3A513" w:rsidR="00AD4985" w:rsidRDefault="00AD4985" w:rsidP="00F17B71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p w14:paraId="09A09C54" w14:textId="7199EE7F" w:rsidR="00AD4985" w:rsidRDefault="00AD4985" w:rsidP="00F17B71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p w14:paraId="395F6FE1" w14:textId="1D53DA64" w:rsidR="00AD4985" w:rsidRDefault="00AD4985" w:rsidP="00F17B71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p w14:paraId="34EDE507" w14:textId="77777777" w:rsidR="00AD4985" w:rsidRPr="00F17B71" w:rsidRDefault="00AD4985" w:rsidP="00F17B71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p w14:paraId="16FC3245" w14:textId="77777777" w:rsidR="00F17B71" w:rsidRPr="00F17B71" w:rsidRDefault="00F17B71" w:rsidP="00F17B71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tbl>
      <w:tblPr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3375"/>
        <w:gridCol w:w="5268"/>
      </w:tblGrid>
      <w:tr w:rsidR="00F17B71" w:rsidRPr="00F17B71" w14:paraId="2540C31C" w14:textId="77777777" w:rsidTr="00AD4985">
        <w:trPr>
          <w:trHeight w:val="840"/>
        </w:trPr>
        <w:tc>
          <w:tcPr>
            <w:tcW w:w="3375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14:paraId="64213896" w14:textId="77777777" w:rsidR="00F17B71" w:rsidRPr="00F17B71" w:rsidRDefault="00F17B71" w:rsidP="00F17B71">
            <w:pPr>
              <w:ind w:right="13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Identificación del requerimiento: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14:paraId="6984C32F" w14:textId="31CB9F7B" w:rsidR="00F17B71" w:rsidRPr="00F17B71" w:rsidRDefault="00F17B71" w:rsidP="00F17B71">
            <w:pPr>
              <w:ind w:left="1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RF</w:t>
            </w:r>
            <w:r w:rsidR="00EE15FF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09</w:t>
            </w:r>
          </w:p>
        </w:tc>
      </w:tr>
      <w:tr w:rsidR="00F17B71" w:rsidRPr="00F17B71" w14:paraId="7459A229" w14:textId="77777777" w:rsidTr="00AD4985">
        <w:trPr>
          <w:trHeight w:val="560"/>
        </w:trPr>
        <w:tc>
          <w:tcPr>
            <w:tcW w:w="3375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00618F1C" w14:textId="0EF4025E" w:rsidR="00F17B71" w:rsidRPr="00F17B71" w:rsidRDefault="00F17B71" w:rsidP="0077148B">
            <w:pPr>
              <w:tabs>
                <w:tab w:val="right" w:pos="1795"/>
              </w:tabs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Nombre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ab/>
              <w:t>del Requerimiento: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39BBCAA3" w14:textId="77777777" w:rsidR="00F17B71" w:rsidRPr="00F17B71" w:rsidRDefault="00F17B71" w:rsidP="00F17B71">
            <w:pPr>
              <w:ind w:left="1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Catálogo de juegos.</w:t>
            </w:r>
          </w:p>
        </w:tc>
      </w:tr>
      <w:tr w:rsidR="00F17B71" w:rsidRPr="00F17B71" w14:paraId="2BF2D0F8" w14:textId="77777777" w:rsidTr="00AD4985">
        <w:trPr>
          <w:trHeight w:val="200"/>
        </w:trPr>
        <w:tc>
          <w:tcPr>
            <w:tcW w:w="3375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2DAEEA0B" w14:textId="77777777" w:rsidR="00F17B71" w:rsidRPr="00F17B71" w:rsidRDefault="00F17B71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Características: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2A55783F" w14:textId="77777777" w:rsidR="00F17B71" w:rsidRPr="00F17B71" w:rsidRDefault="00F17B71" w:rsidP="0077148B">
            <w:pPr>
              <w:ind w:left="0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Mostrar una sección de listas. </w:t>
            </w:r>
          </w:p>
        </w:tc>
      </w:tr>
      <w:tr w:rsidR="00F17B71" w:rsidRPr="00F17B71" w14:paraId="3C30DC19" w14:textId="77777777" w:rsidTr="00AD4985">
        <w:trPr>
          <w:trHeight w:val="560"/>
        </w:trPr>
        <w:tc>
          <w:tcPr>
            <w:tcW w:w="3375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1D4789E5" w14:textId="77777777" w:rsidR="00F17B71" w:rsidRPr="00F17B71" w:rsidRDefault="00F17B71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Descripción del requerimiento: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7CB4B92D" w14:textId="50F272F9" w:rsidR="00F17B71" w:rsidRPr="00F17B71" w:rsidRDefault="00F17B71" w:rsidP="0077148B">
            <w:pPr>
              <w:ind w:left="0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Realizar un catálogo que muestre los juegos por género. </w:t>
            </w:r>
          </w:p>
        </w:tc>
      </w:tr>
      <w:tr w:rsidR="00F17B71" w:rsidRPr="00F17B71" w14:paraId="21E24B3A" w14:textId="77777777" w:rsidTr="00AD4985">
        <w:trPr>
          <w:trHeight w:val="1120"/>
        </w:trPr>
        <w:tc>
          <w:tcPr>
            <w:tcW w:w="3375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39788286" w14:textId="77777777" w:rsidR="00F17B71" w:rsidRPr="00F17B71" w:rsidRDefault="00F17B71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Requerimiento NO funcional: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5F34278B" w14:textId="42AEE6C6" w:rsidR="00F17B71" w:rsidRPr="00F17B71" w:rsidRDefault="00F17B71" w:rsidP="00F17B71">
            <w:pPr>
              <w:numPr>
                <w:ilvl w:val="0"/>
                <w:numId w:val="10"/>
              </w:numPr>
              <w:spacing w:before="0" w:after="0"/>
              <w:ind w:right="0" w:hanging="36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RNF0</w:t>
            </w:r>
            <w:r w:rsidR="00F82BD0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5</w:t>
            </w:r>
          </w:p>
          <w:p w14:paraId="709BBE59" w14:textId="0E6042D7" w:rsidR="00F17B71" w:rsidRPr="00AD4985" w:rsidRDefault="00F17B71" w:rsidP="00F82BD0">
            <w:pPr>
              <w:numPr>
                <w:ilvl w:val="0"/>
                <w:numId w:val="10"/>
              </w:numPr>
              <w:spacing w:before="0" w:after="0"/>
              <w:ind w:right="0" w:hanging="36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RNF0</w:t>
            </w:r>
            <w:r w:rsidR="00F82BD0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6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ab/>
              <w:t xml:space="preserve">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ab/>
              <w:t xml:space="preserve">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ab/>
              <w:t xml:space="preserve">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ab/>
              <w:t xml:space="preserve"> </w:t>
            </w:r>
            <w:r w:rsidR="00AD4985"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ab/>
              <w:t xml:space="preserve"> </w:t>
            </w:r>
            <w:r w:rsidR="00AD4985" w:rsidRPr="00AD4985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ab/>
            </w:r>
            <w:r w:rsidRPr="00AD4985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</w:tr>
      <w:tr w:rsidR="00F17B71" w:rsidRPr="00F17B71" w14:paraId="448DCCB2" w14:textId="77777777" w:rsidTr="00F17B71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016CC352" w14:textId="77777777" w:rsidR="00F17B71" w:rsidRPr="00F17B71" w:rsidRDefault="00F17B71" w:rsidP="00F17B71">
            <w:pPr>
              <w:ind w:right="5013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Prioridad del requerimiento: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Alta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</w:tr>
    </w:tbl>
    <w:p w14:paraId="0EF2B371" w14:textId="77777777" w:rsidR="00F17B71" w:rsidRPr="00F17B71" w:rsidRDefault="00F17B71" w:rsidP="00F17B71">
      <w:pPr>
        <w:spacing w:after="0"/>
        <w:ind w:left="300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F17B71">
        <w:rPr>
          <w:rFonts w:ascii="Times New Roman" w:eastAsia="Times New Roman" w:hAnsi="Times New Roman" w:cs="Times New Roman"/>
          <w:b/>
          <w:color w:val="000000" w:themeColor="text1"/>
          <w:szCs w:val="24"/>
        </w:rPr>
        <w:t xml:space="preserve"> </w:t>
      </w:r>
      <w:r w:rsidRPr="00F17B71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</w:p>
    <w:p w14:paraId="0FDAAEC6" w14:textId="77777777" w:rsidR="00F17B71" w:rsidRPr="00F17B71" w:rsidRDefault="00F17B71" w:rsidP="00F17B71">
      <w:pPr>
        <w:spacing w:after="0"/>
        <w:ind w:left="30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F17B71">
        <w:rPr>
          <w:rFonts w:ascii="Times New Roman" w:eastAsia="Times New Roman" w:hAnsi="Times New Roman" w:cs="Times New Roman"/>
          <w:b/>
          <w:color w:val="000000" w:themeColor="text1"/>
          <w:szCs w:val="24"/>
        </w:rPr>
        <w:t xml:space="preserve"> </w:t>
      </w:r>
      <w:r w:rsidRPr="00F17B71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</w:p>
    <w:p w14:paraId="536FA8A9" w14:textId="77777777" w:rsidR="00F17B71" w:rsidRPr="00F17B71" w:rsidRDefault="00F17B71" w:rsidP="00F17B71">
      <w:pPr>
        <w:spacing w:after="0"/>
        <w:ind w:left="30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7DA64737" w14:textId="428A34CF" w:rsidR="00F17B71" w:rsidRDefault="00F17B71" w:rsidP="00F17B71">
      <w:pPr>
        <w:spacing w:after="0"/>
        <w:ind w:left="30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4B18CFDA" w14:textId="11EAB231" w:rsidR="00AD4985" w:rsidRDefault="00AD4985" w:rsidP="00F17B71">
      <w:pPr>
        <w:spacing w:after="0"/>
        <w:ind w:left="30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73C2CD07" w14:textId="13406D79" w:rsidR="00AD4985" w:rsidRDefault="00AD4985" w:rsidP="00F17B71">
      <w:pPr>
        <w:spacing w:after="0"/>
        <w:ind w:left="30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29B46C09" w14:textId="09A16E23" w:rsidR="00AD4985" w:rsidRDefault="00AD4985" w:rsidP="00F17B71">
      <w:pPr>
        <w:spacing w:after="0"/>
        <w:ind w:left="30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110AF887" w14:textId="420B7F6E" w:rsidR="00AD4985" w:rsidRDefault="00AD4985" w:rsidP="00F17B71">
      <w:pPr>
        <w:spacing w:after="0"/>
        <w:ind w:left="30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4E246A0A" w14:textId="77777777" w:rsidR="0077148B" w:rsidRDefault="0077148B" w:rsidP="00F17B71">
      <w:pPr>
        <w:spacing w:after="0"/>
        <w:ind w:left="30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5E563482" w14:textId="51108822" w:rsidR="00AD4985" w:rsidRDefault="00AD4985" w:rsidP="00F17B71">
      <w:pPr>
        <w:spacing w:after="0"/>
        <w:ind w:left="30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0243521B" w14:textId="77777777" w:rsidR="00EE15FF" w:rsidRDefault="00EE15FF" w:rsidP="00F17B71">
      <w:pPr>
        <w:spacing w:after="0"/>
        <w:ind w:left="30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370FAD5F" w14:textId="6F7ADA5E" w:rsidR="0077148B" w:rsidRDefault="0077148B" w:rsidP="00F17B71">
      <w:pPr>
        <w:spacing w:after="0"/>
        <w:ind w:left="30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57184594" w14:textId="77777777" w:rsidR="0077148B" w:rsidRDefault="0077148B" w:rsidP="00F17B71">
      <w:pPr>
        <w:spacing w:after="0"/>
        <w:ind w:left="30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4941DC03" w14:textId="7EA249DC" w:rsidR="00AD4985" w:rsidRDefault="00AD4985" w:rsidP="00F17B71">
      <w:pPr>
        <w:spacing w:after="0"/>
        <w:ind w:left="30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5CB9C7B3" w14:textId="77777777" w:rsidR="00BE13DD" w:rsidRDefault="00BE13DD" w:rsidP="00F17B71">
      <w:pPr>
        <w:spacing w:after="0"/>
        <w:ind w:left="30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095B1614" w14:textId="006924EA" w:rsidR="00AD4985" w:rsidRDefault="00B8652E" w:rsidP="00F17B71">
      <w:pPr>
        <w:spacing w:after="0"/>
        <w:ind w:left="30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84864" behindDoc="1" locked="0" layoutInCell="1" allowOverlap="1" wp14:anchorId="2EE1E69F" wp14:editId="2B592CF3">
            <wp:simplePos x="0" y="0"/>
            <wp:positionH relativeFrom="column">
              <wp:posOffset>0</wp:posOffset>
            </wp:positionH>
            <wp:positionV relativeFrom="paragraph">
              <wp:posOffset>-29210</wp:posOffset>
            </wp:positionV>
            <wp:extent cx="1504950" cy="1504950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yukeish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648DB3" w14:textId="3D9CD68B" w:rsidR="00AD4985" w:rsidRDefault="00AD4985" w:rsidP="00F17B71">
      <w:pPr>
        <w:spacing w:after="0"/>
        <w:ind w:left="30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44DF71CE" w14:textId="4B1DC779" w:rsidR="00AD4985" w:rsidRDefault="00AD4985" w:rsidP="00F17B71">
      <w:pPr>
        <w:spacing w:after="0"/>
        <w:ind w:left="30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507A4C6A" w14:textId="7ED26814" w:rsidR="00AD4985" w:rsidRDefault="00AD4985" w:rsidP="00F17B71">
      <w:pPr>
        <w:spacing w:after="0"/>
        <w:ind w:left="30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68EFC4D8" w14:textId="515F7CCB" w:rsidR="00AD4985" w:rsidRDefault="00AD4985" w:rsidP="00F17B71">
      <w:pPr>
        <w:spacing w:after="0"/>
        <w:ind w:left="30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574347EB" w14:textId="4B2AE9D9" w:rsidR="00AD4985" w:rsidRDefault="00AD4985" w:rsidP="00F17B71">
      <w:pPr>
        <w:spacing w:after="0"/>
        <w:ind w:left="30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4859FDC0" w14:textId="3F689960" w:rsidR="00AD4985" w:rsidRDefault="00AD4985" w:rsidP="00F17B71">
      <w:pPr>
        <w:spacing w:after="0"/>
        <w:ind w:left="30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2AD0BD8F" w14:textId="2504EDF1" w:rsidR="00AD4985" w:rsidRDefault="00AD4985" w:rsidP="00F17B71">
      <w:pPr>
        <w:spacing w:after="0"/>
        <w:ind w:left="30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49290BF8" w14:textId="46BD05A1" w:rsidR="00AD4985" w:rsidRDefault="00AD4985" w:rsidP="00F17B71">
      <w:pPr>
        <w:spacing w:after="0"/>
        <w:ind w:left="30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5C8DD7D7" w14:textId="77777777" w:rsidR="00AD4985" w:rsidRPr="00F17B71" w:rsidRDefault="00AD4985" w:rsidP="00F17B71">
      <w:pPr>
        <w:spacing w:after="0"/>
        <w:ind w:left="30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6F06F16E" w14:textId="77777777" w:rsidR="00F17B71" w:rsidRPr="00F17B71" w:rsidRDefault="00F17B71" w:rsidP="00F17B71">
      <w:pPr>
        <w:spacing w:after="0"/>
        <w:ind w:left="30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7868EAE4" w14:textId="77777777" w:rsidR="00F17B71" w:rsidRPr="00F17B71" w:rsidRDefault="00F17B71" w:rsidP="00F17B71">
      <w:pPr>
        <w:spacing w:after="0"/>
        <w:ind w:left="30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6C081640" w14:textId="77777777" w:rsidR="00F17B71" w:rsidRPr="00F17B71" w:rsidRDefault="00F17B71" w:rsidP="00F17B71">
      <w:pPr>
        <w:spacing w:after="0"/>
        <w:ind w:left="30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0D4A84F9" w14:textId="77777777" w:rsidR="00F17B71" w:rsidRP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  <w:r w:rsidRPr="00F17B71">
        <w:rPr>
          <w:rFonts w:ascii="Times New Roman" w:eastAsia="Times New Roman" w:hAnsi="Times New Roman" w:cs="Times New Roman"/>
          <w:b/>
          <w:color w:val="000000" w:themeColor="text1"/>
          <w:szCs w:val="24"/>
        </w:rPr>
        <w:t xml:space="preserve"> </w:t>
      </w:r>
    </w:p>
    <w:tbl>
      <w:tblPr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3375"/>
        <w:gridCol w:w="5268"/>
      </w:tblGrid>
      <w:tr w:rsidR="00F17B71" w:rsidRPr="00F17B71" w14:paraId="14B2444D" w14:textId="77777777" w:rsidTr="00AD4985">
        <w:trPr>
          <w:trHeight w:val="420"/>
        </w:trPr>
        <w:tc>
          <w:tcPr>
            <w:tcW w:w="3375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14:paraId="7EDBF156" w14:textId="77777777" w:rsidR="00F17B71" w:rsidRPr="00F17B71" w:rsidRDefault="00F17B71" w:rsidP="00F17B71">
            <w:pPr>
              <w:ind w:right="13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Identificación del requerimiento: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14:paraId="56C668E0" w14:textId="38A93AFD" w:rsidR="00F17B71" w:rsidRPr="00F17B71" w:rsidRDefault="00F17B71" w:rsidP="00F17B71">
            <w:pPr>
              <w:ind w:left="1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RF</w:t>
            </w:r>
            <w:r w:rsidR="00EE15FF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10</w:t>
            </w:r>
          </w:p>
        </w:tc>
      </w:tr>
      <w:tr w:rsidR="00F17B71" w:rsidRPr="00F17B71" w14:paraId="4A0B0FBB" w14:textId="77777777" w:rsidTr="00AD4985">
        <w:trPr>
          <w:trHeight w:val="560"/>
        </w:trPr>
        <w:tc>
          <w:tcPr>
            <w:tcW w:w="3375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254DAD21" w14:textId="663D8DC2" w:rsidR="00F17B71" w:rsidRPr="00F17B71" w:rsidRDefault="00F17B71" w:rsidP="00B8652E">
            <w:pPr>
              <w:tabs>
                <w:tab w:val="right" w:pos="1795"/>
              </w:tabs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Nombre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ab/>
              <w:t>del Requerimiento: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2FF7A1E8" w14:textId="5A73E5C4" w:rsidR="00F17B71" w:rsidRPr="00F17B71" w:rsidRDefault="00F17B71" w:rsidP="00F17B71">
            <w:pPr>
              <w:ind w:left="1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Precios.</w:t>
            </w:r>
          </w:p>
        </w:tc>
      </w:tr>
      <w:tr w:rsidR="00F17B71" w:rsidRPr="00F17B71" w14:paraId="4ED25C62" w14:textId="77777777" w:rsidTr="00AD4985">
        <w:trPr>
          <w:trHeight w:val="200"/>
        </w:trPr>
        <w:tc>
          <w:tcPr>
            <w:tcW w:w="3375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25675998" w14:textId="77777777" w:rsidR="00F17B71" w:rsidRPr="00F17B71" w:rsidRDefault="00F17B71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Características: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08E4DBD6" w14:textId="724E3F52" w:rsidR="00F17B71" w:rsidRPr="00F17B71" w:rsidRDefault="00F17B71" w:rsidP="00B8652E">
            <w:pPr>
              <w:ind w:left="0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Mostrar al usuario un listado de producto.</w:t>
            </w:r>
          </w:p>
        </w:tc>
      </w:tr>
      <w:tr w:rsidR="00F17B71" w:rsidRPr="00F17B71" w14:paraId="23BAC6F3" w14:textId="77777777" w:rsidTr="00AD4985">
        <w:trPr>
          <w:trHeight w:val="560"/>
        </w:trPr>
        <w:tc>
          <w:tcPr>
            <w:tcW w:w="3375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772F0BEB" w14:textId="77777777" w:rsidR="00F17B71" w:rsidRPr="00F17B71" w:rsidRDefault="00F17B71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Descripción del requerimiento: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62E91AEC" w14:textId="40C7DC21" w:rsidR="00F17B71" w:rsidRPr="00F17B71" w:rsidRDefault="00F17B71" w:rsidP="00F17B71">
            <w:pPr>
              <w:ind w:left="1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Se realizará un listado de productos que muestre los precios de los </w:t>
            </w:r>
            <w:r w:rsidR="0077148B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mismos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.  </w:t>
            </w:r>
          </w:p>
        </w:tc>
      </w:tr>
      <w:tr w:rsidR="00F17B71" w:rsidRPr="00F17B71" w14:paraId="7733596B" w14:textId="77777777" w:rsidTr="00B8652E">
        <w:trPr>
          <w:trHeight w:val="587"/>
        </w:trPr>
        <w:tc>
          <w:tcPr>
            <w:tcW w:w="3375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4F6F0B61" w14:textId="77777777" w:rsidR="00F17B71" w:rsidRPr="00F17B71" w:rsidRDefault="00F17B71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Requerimiento NO funcional: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501CAD5B" w14:textId="5F990583" w:rsidR="00F17B71" w:rsidRPr="00F82BD0" w:rsidRDefault="00F82BD0" w:rsidP="00F82BD0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RNF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10</w:t>
            </w:r>
          </w:p>
        </w:tc>
      </w:tr>
      <w:tr w:rsidR="00F17B71" w:rsidRPr="00F17B71" w14:paraId="27153D66" w14:textId="77777777" w:rsidTr="00F17B71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07FA4427" w14:textId="77777777" w:rsidR="00F17B71" w:rsidRPr="00F17B71" w:rsidRDefault="00F17B71" w:rsidP="00F17B71">
            <w:pPr>
              <w:ind w:right="5013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Prioridad del requerimiento: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Alta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</w:tr>
    </w:tbl>
    <w:p w14:paraId="74E1327D" w14:textId="77777777" w:rsidR="00F17B71" w:rsidRPr="00F17B71" w:rsidRDefault="00F17B71" w:rsidP="00F17B71">
      <w:pPr>
        <w:spacing w:after="0"/>
        <w:ind w:left="300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F17B71">
        <w:rPr>
          <w:rFonts w:ascii="Times New Roman" w:eastAsia="Times New Roman" w:hAnsi="Times New Roman" w:cs="Times New Roman"/>
          <w:b/>
          <w:color w:val="000000" w:themeColor="text1"/>
          <w:szCs w:val="24"/>
        </w:rPr>
        <w:t xml:space="preserve"> </w:t>
      </w:r>
      <w:r w:rsidRPr="00F17B71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</w:p>
    <w:p w14:paraId="7E5AEDB4" w14:textId="77777777" w:rsidR="00F17B71" w:rsidRPr="00F17B71" w:rsidRDefault="00F17B71" w:rsidP="00F17B71">
      <w:pPr>
        <w:spacing w:after="0"/>
        <w:ind w:left="300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F17B71">
        <w:rPr>
          <w:rFonts w:ascii="Times New Roman" w:eastAsia="Times New Roman" w:hAnsi="Times New Roman" w:cs="Times New Roman"/>
          <w:b/>
          <w:color w:val="000000" w:themeColor="text1"/>
          <w:szCs w:val="24"/>
        </w:rPr>
        <w:t xml:space="preserve"> </w:t>
      </w:r>
      <w:r w:rsidRPr="00F17B71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</w:p>
    <w:p w14:paraId="015DFBD2" w14:textId="77777777" w:rsidR="00F17B71" w:rsidRP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  <w:r w:rsidRPr="00F17B71">
        <w:rPr>
          <w:rFonts w:ascii="Times New Roman" w:eastAsia="Times New Roman" w:hAnsi="Times New Roman" w:cs="Times New Roman"/>
          <w:b/>
          <w:color w:val="000000" w:themeColor="text1"/>
          <w:szCs w:val="24"/>
        </w:rPr>
        <w:t xml:space="preserve"> </w:t>
      </w:r>
    </w:p>
    <w:p w14:paraId="0D924A49" w14:textId="77777777" w:rsidR="00F17B71" w:rsidRP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40387F54" w14:textId="77777777" w:rsidR="00F17B71" w:rsidRP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52799052" w14:textId="77777777" w:rsidR="00F17B71" w:rsidRP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1CA27102" w14:textId="77777777" w:rsidR="00F17B71" w:rsidRPr="00F17B71" w:rsidRDefault="00F17B71" w:rsidP="00F17B71">
      <w:pPr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1ED61DB0" w14:textId="77777777" w:rsidR="00F17B71" w:rsidRPr="00F17B71" w:rsidRDefault="00F17B71" w:rsidP="00F17B71">
      <w:pPr>
        <w:spacing w:after="0"/>
        <w:ind w:left="300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F17B71">
        <w:rPr>
          <w:rFonts w:ascii="Times New Roman" w:eastAsia="Times New Roman" w:hAnsi="Times New Roman" w:cs="Times New Roman"/>
          <w:b/>
          <w:color w:val="000000" w:themeColor="text1"/>
          <w:szCs w:val="24"/>
        </w:rPr>
        <w:t xml:space="preserve"> </w:t>
      </w:r>
      <w:r w:rsidRPr="00F17B71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</w:p>
    <w:p w14:paraId="173DB91D" w14:textId="77777777" w:rsidR="00F17B71" w:rsidRP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  <w:r w:rsidRPr="00F17B71">
        <w:rPr>
          <w:rFonts w:ascii="Times New Roman" w:eastAsia="Times New Roman" w:hAnsi="Times New Roman" w:cs="Times New Roman"/>
          <w:b/>
          <w:color w:val="000000" w:themeColor="text1"/>
          <w:szCs w:val="24"/>
        </w:rPr>
        <w:t xml:space="preserve"> </w:t>
      </w:r>
    </w:p>
    <w:p w14:paraId="35F34EA6" w14:textId="77777777" w:rsidR="00F17B71" w:rsidRP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521D0A39" w14:textId="77777777" w:rsidR="00F17B71" w:rsidRP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3F1E1755" w14:textId="4E54A23F" w:rsid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1FE136F0" w14:textId="1E0545D2" w:rsidR="0077148B" w:rsidRDefault="0077148B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4B543858" w14:textId="77777777" w:rsidR="0077148B" w:rsidRPr="00F17B71" w:rsidRDefault="0077148B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0071DD91" w14:textId="77777777" w:rsidR="00F17B71" w:rsidRP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2B4DB44E" w14:textId="77777777" w:rsidR="00F17B71" w:rsidRP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5F0AE9C1" w14:textId="171E2FE6" w:rsidR="00F17B71" w:rsidRPr="00F17B71" w:rsidRDefault="00B8652E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86912" behindDoc="1" locked="0" layoutInCell="1" allowOverlap="1" wp14:anchorId="7C203C91" wp14:editId="7BC07D19">
            <wp:simplePos x="0" y="0"/>
            <wp:positionH relativeFrom="column">
              <wp:posOffset>0</wp:posOffset>
            </wp:positionH>
            <wp:positionV relativeFrom="paragraph">
              <wp:posOffset>-29210</wp:posOffset>
            </wp:positionV>
            <wp:extent cx="1504950" cy="1504950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yukeish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B67927" w14:textId="77777777" w:rsidR="00F17B71" w:rsidRP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33529BD8" w14:textId="77777777" w:rsidR="00F17B71" w:rsidRP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03317CAC" w14:textId="77777777" w:rsidR="00F17B71" w:rsidRP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1C8885BD" w14:textId="77777777" w:rsidR="00F17B71" w:rsidRP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3C7F606E" w14:textId="77777777" w:rsidR="00F17B71" w:rsidRP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7DA3325A" w14:textId="77777777" w:rsidR="00F17B71" w:rsidRP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78CF9117" w14:textId="77777777" w:rsidR="00F17B71" w:rsidRP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4DFE1CDC" w14:textId="77777777" w:rsidR="00F17B71" w:rsidRP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28A6075A" w14:textId="77777777" w:rsidR="00F17B71" w:rsidRP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0474E2F6" w14:textId="77777777" w:rsidR="00F17B71" w:rsidRP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1333B3FD" w14:textId="77777777" w:rsidR="00F17B71" w:rsidRP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418CA25D" w14:textId="77777777" w:rsidR="00F17B71" w:rsidRP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10C9CA30" w14:textId="77777777" w:rsidR="00F17B71" w:rsidRPr="00F17B71" w:rsidRDefault="00F17B71" w:rsidP="00B8652E">
      <w:pPr>
        <w:spacing w:after="0"/>
        <w:ind w:left="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285E41BF" w14:textId="77777777" w:rsidR="00F17B71" w:rsidRPr="00B8652E" w:rsidRDefault="00F17B71" w:rsidP="00F17B71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652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Requerimientos No Funcionales.</w:t>
      </w:r>
    </w:p>
    <w:p w14:paraId="430CF99A" w14:textId="77777777" w:rsidR="00F17B71" w:rsidRPr="00F17B71" w:rsidRDefault="00F17B71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tbl>
      <w:tblPr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3375"/>
        <w:gridCol w:w="5268"/>
      </w:tblGrid>
      <w:tr w:rsidR="00F17B71" w:rsidRPr="00F17B71" w14:paraId="7CBA4D46" w14:textId="77777777" w:rsidTr="00B8652E">
        <w:trPr>
          <w:trHeight w:val="840"/>
        </w:trPr>
        <w:tc>
          <w:tcPr>
            <w:tcW w:w="3375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14:paraId="63D07225" w14:textId="77777777" w:rsidR="00F17B71" w:rsidRPr="00F17B71" w:rsidRDefault="00F17B71" w:rsidP="00F17B71">
            <w:pPr>
              <w:ind w:right="13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Identificación del requerimiento: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14:paraId="4EB7D02E" w14:textId="77777777" w:rsidR="00F17B71" w:rsidRPr="00F17B71" w:rsidRDefault="00F17B71" w:rsidP="00F17B71">
            <w:pPr>
              <w:ind w:left="1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RNF01</w:t>
            </w:r>
          </w:p>
        </w:tc>
      </w:tr>
      <w:tr w:rsidR="00F17B71" w:rsidRPr="00F17B71" w14:paraId="37C1476E" w14:textId="77777777" w:rsidTr="00B8652E">
        <w:trPr>
          <w:trHeight w:val="560"/>
        </w:trPr>
        <w:tc>
          <w:tcPr>
            <w:tcW w:w="3375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59A04A83" w14:textId="35B3B4D4" w:rsidR="00F17B71" w:rsidRPr="00F17B71" w:rsidRDefault="00F17B71" w:rsidP="00B8652E">
            <w:pPr>
              <w:tabs>
                <w:tab w:val="right" w:pos="1794"/>
              </w:tabs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Nombre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ab/>
              <w:t xml:space="preserve">del Requerimiento: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755778C6" w14:textId="77777777" w:rsidR="00F17B71" w:rsidRPr="00F17B71" w:rsidRDefault="00F17B71" w:rsidP="00F17B71">
            <w:pPr>
              <w:ind w:left="1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Interfaz gráfica.</w:t>
            </w:r>
          </w:p>
        </w:tc>
      </w:tr>
      <w:tr w:rsidR="00F17B71" w:rsidRPr="00F17B71" w14:paraId="29985314" w14:textId="77777777" w:rsidTr="00B8652E">
        <w:trPr>
          <w:trHeight w:val="280"/>
        </w:trPr>
        <w:tc>
          <w:tcPr>
            <w:tcW w:w="337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0CDE1869" w14:textId="77777777" w:rsidR="00F17B71" w:rsidRPr="00F17B71" w:rsidRDefault="00F17B71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Características: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3F5B38A1" w14:textId="77777777" w:rsidR="00F17B71" w:rsidRPr="00F17B71" w:rsidRDefault="00F17B71" w:rsidP="00F17B71">
            <w:pPr>
              <w:ind w:left="1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El aplicativo web tendrá una interfaz amigable con el usuario.</w:t>
            </w:r>
          </w:p>
        </w:tc>
      </w:tr>
      <w:tr w:rsidR="00F17B71" w:rsidRPr="00F17B71" w14:paraId="7597BAF7" w14:textId="77777777" w:rsidTr="00B8652E">
        <w:trPr>
          <w:trHeight w:val="560"/>
        </w:trPr>
        <w:tc>
          <w:tcPr>
            <w:tcW w:w="337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53B7F0E5" w14:textId="77777777" w:rsidR="00F17B71" w:rsidRPr="00F17B71" w:rsidRDefault="00F17B71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Descripción del requerimiento:</w:t>
            </w:r>
            <w:r w:rsidRPr="00F17B71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Cs w:val="24"/>
              </w:rPr>
              <w:t xml:space="preserve">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12AF9946" w14:textId="3B52030D" w:rsidR="00F17B71" w:rsidRPr="00F17B71" w:rsidRDefault="00F17B71" w:rsidP="00B8652E">
            <w:pPr>
              <w:ind w:left="1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El aplicativo web permite un fácil y adecuado manejo.</w:t>
            </w:r>
          </w:p>
        </w:tc>
      </w:tr>
      <w:tr w:rsidR="00F17B71" w:rsidRPr="00F17B71" w14:paraId="51739B87" w14:textId="77777777" w:rsidTr="00F17B71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030AD3FF" w14:textId="7ED14C7B" w:rsidR="00F17B71" w:rsidRPr="00F17B71" w:rsidRDefault="00F17B71" w:rsidP="00B8652E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Prioridad del requerimiento: Alta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ab/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</w:tr>
    </w:tbl>
    <w:p w14:paraId="5B22653B" w14:textId="77777777" w:rsidR="00F17B71" w:rsidRPr="00F17B71" w:rsidRDefault="00F17B71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51927B73" w14:textId="77777777" w:rsidR="00F17B71" w:rsidRPr="00F17B71" w:rsidRDefault="00F17B71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7B96BDA5" w14:textId="3E6FFD8D" w:rsidR="00F17B71" w:rsidRDefault="00F17B71" w:rsidP="00F17B71">
      <w:pPr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695ECF3B" w14:textId="7540EF6F" w:rsidR="00B8652E" w:rsidRDefault="00B8652E" w:rsidP="00F17B71">
      <w:pPr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572E6FD5" w14:textId="2B85179F" w:rsidR="00B8652E" w:rsidRDefault="00B8652E" w:rsidP="00F17B71">
      <w:pPr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2BE7EF0D" w14:textId="7BCA99B7" w:rsidR="00B8652E" w:rsidRDefault="00B8652E" w:rsidP="00F17B71">
      <w:pPr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2677F313" w14:textId="62B4E176" w:rsidR="00B8652E" w:rsidRDefault="00B8652E" w:rsidP="00F17B71">
      <w:pPr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503A6999" w14:textId="6BF1E47A" w:rsidR="00B8652E" w:rsidRDefault="00B8652E" w:rsidP="00F17B71">
      <w:pPr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39D70A9E" w14:textId="09BF1144" w:rsidR="00B8652E" w:rsidRDefault="00B8652E" w:rsidP="00F17B71">
      <w:pPr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02060438" w14:textId="3BDC99C2" w:rsidR="00B8652E" w:rsidRDefault="00B8652E" w:rsidP="00F17B71">
      <w:pPr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190370E9" w14:textId="340F656D" w:rsidR="00B8652E" w:rsidRDefault="00B8652E" w:rsidP="00F17B71">
      <w:pPr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4DB2C4B6" w14:textId="5E316A35" w:rsidR="00B8652E" w:rsidRDefault="00B8652E" w:rsidP="00F17B71">
      <w:pPr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28C46945" w14:textId="120732C4" w:rsidR="00B8652E" w:rsidRDefault="00B8652E" w:rsidP="00F17B71">
      <w:pPr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1994552B" w14:textId="0DB8FF18" w:rsidR="00B8652E" w:rsidRDefault="00B8652E" w:rsidP="00F17B71">
      <w:pPr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0D1EE89B" w14:textId="77777777" w:rsidR="00BE13DD" w:rsidRDefault="00BE13DD" w:rsidP="00F17B71">
      <w:pPr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6CC94501" w14:textId="77777777" w:rsidR="00BE13DD" w:rsidRDefault="00BE13DD" w:rsidP="00F17B71">
      <w:pPr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4F8D82B8" w14:textId="54CD7C27" w:rsidR="00B8652E" w:rsidRDefault="00B8652E" w:rsidP="00F17B71">
      <w:pPr>
        <w:spacing w:after="0"/>
        <w:rPr>
          <w:rFonts w:ascii="Times New Roman" w:hAnsi="Times New Roman" w:cs="Times New Roman"/>
          <w:color w:val="000000" w:themeColor="text1"/>
          <w:szCs w:val="24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88960" behindDoc="1" locked="0" layoutInCell="1" allowOverlap="1" wp14:anchorId="6A20C31A" wp14:editId="05E99B9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504950" cy="1504950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yukeish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71FF10" w14:textId="61530232" w:rsidR="00B8652E" w:rsidRDefault="00B8652E" w:rsidP="00F17B71">
      <w:pPr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488832E5" w14:textId="2C156943" w:rsidR="00B8652E" w:rsidRDefault="00B8652E" w:rsidP="00F17B71">
      <w:pPr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4C7402A9" w14:textId="1996E6A3" w:rsidR="00B8652E" w:rsidRDefault="00B8652E" w:rsidP="00F17B71">
      <w:pPr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4D1ABB81" w14:textId="159817DC" w:rsidR="00B8652E" w:rsidRDefault="00B8652E" w:rsidP="00F17B71">
      <w:pPr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06D81E27" w14:textId="33F40C56" w:rsidR="00B8652E" w:rsidRDefault="00B8652E" w:rsidP="00F17B71">
      <w:pPr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0376004E" w14:textId="3D2CC68E" w:rsidR="00B8652E" w:rsidRDefault="00B8652E" w:rsidP="00F17B71">
      <w:pPr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662F41F1" w14:textId="3E01A2C7" w:rsidR="00B8652E" w:rsidRDefault="00B8652E" w:rsidP="00F17B71">
      <w:pPr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5FCE792B" w14:textId="0F0B4E66" w:rsidR="00B8652E" w:rsidRDefault="00B8652E" w:rsidP="00F17B71">
      <w:pPr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3FCB687C" w14:textId="7974372F" w:rsidR="00B8652E" w:rsidRDefault="00B8652E" w:rsidP="00F17B71">
      <w:pPr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7A75F39E" w14:textId="1A0FE3D2" w:rsidR="00B8652E" w:rsidRDefault="00B8652E" w:rsidP="00F17B71">
      <w:pPr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6EA3A6A9" w14:textId="77777777" w:rsidR="00B8652E" w:rsidRPr="00F17B71" w:rsidRDefault="00B8652E" w:rsidP="00F17B71">
      <w:pPr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60F65F19" w14:textId="77777777" w:rsidR="00F17B71" w:rsidRP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tbl>
      <w:tblPr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3375"/>
        <w:gridCol w:w="5268"/>
      </w:tblGrid>
      <w:tr w:rsidR="00F17B71" w:rsidRPr="00F17B71" w14:paraId="681E9243" w14:textId="77777777" w:rsidTr="00B8652E">
        <w:trPr>
          <w:trHeight w:val="840"/>
        </w:trPr>
        <w:tc>
          <w:tcPr>
            <w:tcW w:w="3375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14:paraId="66AB1B2B" w14:textId="77777777" w:rsidR="00F17B71" w:rsidRPr="00F17B71" w:rsidRDefault="00F17B71" w:rsidP="00F17B71">
            <w:pPr>
              <w:ind w:right="13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Identificación del requerimiento: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14:paraId="4D3E3FB3" w14:textId="77777777" w:rsidR="00F17B71" w:rsidRPr="00F17B71" w:rsidRDefault="00F17B71" w:rsidP="00F17B71">
            <w:pPr>
              <w:ind w:left="1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RNF02</w:t>
            </w:r>
          </w:p>
        </w:tc>
      </w:tr>
      <w:tr w:rsidR="00F17B71" w:rsidRPr="00F17B71" w14:paraId="7C07E09D" w14:textId="77777777" w:rsidTr="00B8652E">
        <w:trPr>
          <w:trHeight w:val="560"/>
        </w:trPr>
        <w:tc>
          <w:tcPr>
            <w:tcW w:w="3375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1B79A4AF" w14:textId="158404E4" w:rsidR="00F17B71" w:rsidRPr="00F17B71" w:rsidRDefault="00F17B71" w:rsidP="00B8652E">
            <w:pPr>
              <w:tabs>
                <w:tab w:val="right" w:pos="1794"/>
              </w:tabs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Nombre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ab/>
              <w:t xml:space="preserve">del Requerimiento: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24AF8180" w14:textId="77777777" w:rsidR="00F17B71" w:rsidRPr="00F17B71" w:rsidRDefault="00F17B71" w:rsidP="00F17B71">
            <w:pPr>
              <w:ind w:left="1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Comodidad de administración</w:t>
            </w:r>
          </w:p>
        </w:tc>
      </w:tr>
      <w:tr w:rsidR="00F17B71" w:rsidRPr="00F17B71" w14:paraId="3870D166" w14:textId="77777777" w:rsidTr="00B8652E">
        <w:trPr>
          <w:trHeight w:val="280"/>
        </w:trPr>
        <w:tc>
          <w:tcPr>
            <w:tcW w:w="337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5540F46D" w14:textId="77777777" w:rsidR="00F17B71" w:rsidRPr="00F17B71" w:rsidRDefault="00F17B71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Características: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37EDCA25" w14:textId="77777777" w:rsidR="00F17B71" w:rsidRPr="00F17B71" w:rsidRDefault="00F17B71" w:rsidP="00F17B71">
            <w:pPr>
              <w:ind w:left="1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El administrador podrá dirigir el aplicativo web.</w:t>
            </w:r>
          </w:p>
        </w:tc>
      </w:tr>
      <w:tr w:rsidR="00F17B71" w:rsidRPr="00F17B71" w14:paraId="69A7AB61" w14:textId="77777777" w:rsidTr="00B8652E">
        <w:trPr>
          <w:trHeight w:val="560"/>
        </w:trPr>
        <w:tc>
          <w:tcPr>
            <w:tcW w:w="337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5B1DF55E" w14:textId="77777777" w:rsidR="00F17B71" w:rsidRPr="00F17B71" w:rsidRDefault="00F17B71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Descripción del requerimiento:</w:t>
            </w:r>
            <w:r w:rsidRPr="00F17B71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Cs w:val="24"/>
              </w:rPr>
              <w:t xml:space="preserve">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275B03A5" w14:textId="77777777" w:rsidR="00F17B71" w:rsidRPr="00F17B71" w:rsidRDefault="00F17B71" w:rsidP="00F17B71">
            <w:pPr>
              <w:ind w:left="1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El administrador mediante un correo y contraseña, va a ser capaz de controlar el aplicativo web mediante un dispositivo electrónico.</w:t>
            </w:r>
          </w:p>
        </w:tc>
      </w:tr>
      <w:tr w:rsidR="00F17B71" w:rsidRPr="00F17B71" w14:paraId="211A5321" w14:textId="77777777" w:rsidTr="00F17B71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58FA9B07" w14:textId="572A3761" w:rsidR="00F17B71" w:rsidRPr="00F17B71" w:rsidRDefault="00F17B71" w:rsidP="00B8652E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Prioridad del requerimiento:  Alta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ab/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</w:tr>
    </w:tbl>
    <w:p w14:paraId="09F3EEEF" w14:textId="77777777" w:rsidR="00F17B71" w:rsidRPr="00F17B71" w:rsidRDefault="00F17B71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6E220769" w14:textId="77777777" w:rsidR="00F17B71" w:rsidRPr="00F17B71" w:rsidRDefault="00F17B71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2A833704" w14:textId="6E035702" w:rsidR="00F17B71" w:rsidRDefault="00F17B71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112DCF6E" w14:textId="257B716D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0BBB1A7F" w14:textId="099B7B27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2CD044C3" w14:textId="4CEAAC27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61DB40AA" w14:textId="334C9433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1BDE2539" w14:textId="3446B421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17792737" w14:textId="1DE21890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05D50CE8" w14:textId="595CC36C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56C1E757" w14:textId="67D4DE07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6C56A22F" w14:textId="5298D7A4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4C957E14" w14:textId="1E129464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49D392F9" w14:textId="75CE2E37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01CFDEC2" w14:textId="77777777" w:rsidR="00BE13DD" w:rsidRDefault="00BE13DD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0877A223" w14:textId="7093C2F9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6FABB561" w14:textId="295A2BDF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3FA13CAF" w14:textId="77777777" w:rsidR="00BE13DD" w:rsidRDefault="00BE13DD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3EE0F5C0" w14:textId="1131D411" w:rsidR="00B8652E" w:rsidRDefault="00BE13DD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91008" behindDoc="1" locked="0" layoutInCell="1" allowOverlap="1" wp14:anchorId="5F21A5E9" wp14:editId="28E6B60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504950" cy="1504950"/>
            <wp:effectExtent l="0" t="0" r="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yukeish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383435" w14:textId="3837BDDB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4D7B43EA" w14:textId="0CE93B2F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6A901F03" w14:textId="3602A4FC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1E802ACB" w14:textId="35F68005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4C9A043A" w14:textId="4BA0F8B1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79716D0C" w14:textId="0F7161E5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0BC53D7A" w14:textId="28D41609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6B5E3142" w14:textId="77777777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6C6C5057" w14:textId="1252FDF0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14E49C0F" w14:textId="27A1DB5E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07697E2B" w14:textId="7519E300" w:rsidR="00BE13DD" w:rsidRDefault="00BE13DD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7D267DB8" w14:textId="77777777" w:rsidR="00BE13DD" w:rsidRPr="00F17B71" w:rsidRDefault="00BE13DD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tbl>
      <w:tblPr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3375"/>
        <w:gridCol w:w="5268"/>
      </w:tblGrid>
      <w:tr w:rsidR="00F17B71" w:rsidRPr="00F17B71" w14:paraId="54204606" w14:textId="77777777" w:rsidTr="00B8652E">
        <w:trPr>
          <w:trHeight w:val="840"/>
        </w:trPr>
        <w:tc>
          <w:tcPr>
            <w:tcW w:w="3375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14:paraId="06E24F47" w14:textId="77777777" w:rsidR="00F17B71" w:rsidRPr="00F17B71" w:rsidRDefault="00F17B71" w:rsidP="00F17B71">
            <w:pPr>
              <w:ind w:right="13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Identificación del requerimiento: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14:paraId="3307FA76" w14:textId="77777777" w:rsidR="00F17B71" w:rsidRPr="00F17B71" w:rsidRDefault="00F17B71" w:rsidP="00F17B71">
            <w:pPr>
              <w:ind w:left="1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RNF03</w:t>
            </w:r>
          </w:p>
        </w:tc>
      </w:tr>
      <w:tr w:rsidR="00F17B71" w:rsidRPr="00F17B71" w14:paraId="56F7DD7F" w14:textId="77777777" w:rsidTr="00B8652E">
        <w:trPr>
          <w:trHeight w:val="540"/>
        </w:trPr>
        <w:tc>
          <w:tcPr>
            <w:tcW w:w="3375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18543C2B" w14:textId="2B55666E" w:rsidR="00F17B71" w:rsidRPr="00F17B71" w:rsidRDefault="00F17B71" w:rsidP="00B8652E">
            <w:pPr>
              <w:tabs>
                <w:tab w:val="right" w:pos="1794"/>
              </w:tabs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Nombre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ab/>
              <w:t xml:space="preserve">del Requerimiento: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7294F13E" w14:textId="77777777" w:rsidR="00F17B71" w:rsidRPr="00F17B71" w:rsidRDefault="00F17B71" w:rsidP="00F17B71">
            <w:pPr>
              <w:ind w:left="1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Diseño del aplicativo.</w:t>
            </w:r>
          </w:p>
        </w:tc>
      </w:tr>
      <w:tr w:rsidR="00F17B71" w:rsidRPr="00F17B71" w14:paraId="2DCFE1FF" w14:textId="77777777" w:rsidTr="00B8652E">
        <w:trPr>
          <w:trHeight w:val="280"/>
        </w:trPr>
        <w:tc>
          <w:tcPr>
            <w:tcW w:w="337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7DF92248" w14:textId="77777777" w:rsidR="00F17B71" w:rsidRPr="00F17B71" w:rsidRDefault="00F17B71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Características: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59A5197E" w14:textId="77777777" w:rsidR="00F17B71" w:rsidRPr="00F17B71" w:rsidRDefault="00F17B71" w:rsidP="00F17B71">
            <w:pPr>
              <w:ind w:left="1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Usar un lenguaje de imágenes la cual facilite al usuario el manejo correcto del aplicativo.</w:t>
            </w:r>
          </w:p>
        </w:tc>
      </w:tr>
      <w:tr w:rsidR="00F17B71" w:rsidRPr="00F17B71" w14:paraId="60C6A5B5" w14:textId="77777777" w:rsidTr="00B8652E">
        <w:trPr>
          <w:trHeight w:val="560"/>
        </w:trPr>
        <w:tc>
          <w:tcPr>
            <w:tcW w:w="337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1B1DCAB5" w14:textId="77777777" w:rsidR="00F17B71" w:rsidRPr="00F17B71" w:rsidRDefault="00F17B71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Descripción del requerimiento:</w:t>
            </w:r>
            <w:r w:rsidRPr="00F17B71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Cs w:val="24"/>
              </w:rPr>
              <w:t xml:space="preserve">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60F637C7" w14:textId="77777777" w:rsidR="00F17B71" w:rsidRPr="00F17B71" w:rsidRDefault="00F17B71" w:rsidP="00F17B71">
            <w:pPr>
              <w:ind w:left="1"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El sistema le permite al usuario entender todas las herramientas del aplicativo web y le facilitará el manejo de este. </w:t>
            </w:r>
          </w:p>
        </w:tc>
      </w:tr>
      <w:tr w:rsidR="00F17B71" w:rsidRPr="00F17B71" w14:paraId="06FD1B6A" w14:textId="77777777" w:rsidTr="00F17B71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285604A6" w14:textId="59FE4538" w:rsidR="00F17B71" w:rsidRPr="00F17B71" w:rsidRDefault="00F17B71" w:rsidP="00B8652E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Prioridad del requerimiento: Alta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ab/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</w:tr>
    </w:tbl>
    <w:p w14:paraId="37117372" w14:textId="77777777" w:rsidR="00F17B71" w:rsidRPr="00F17B71" w:rsidRDefault="00F17B71" w:rsidP="00F17B71">
      <w:pPr>
        <w:tabs>
          <w:tab w:val="center" w:pos="300"/>
          <w:tab w:val="right" w:pos="9763"/>
        </w:tabs>
        <w:spacing w:after="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3386B043" w14:textId="77777777" w:rsidR="00F17B71" w:rsidRPr="00F17B71" w:rsidRDefault="00F17B71" w:rsidP="00F17B71">
      <w:pPr>
        <w:tabs>
          <w:tab w:val="center" w:pos="300"/>
          <w:tab w:val="right" w:pos="9763"/>
        </w:tabs>
        <w:spacing w:after="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5124B7A1" w14:textId="77777777" w:rsidR="00F17B71" w:rsidRPr="00F17B71" w:rsidRDefault="00F17B71" w:rsidP="00F17B71">
      <w:pPr>
        <w:tabs>
          <w:tab w:val="center" w:pos="300"/>
          <w:tab w:val="right" w:pos="9763"/>
        </w:tabs>
        <w:spacing w:after="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08A58BA9" w14:textId="0AB262E4" w:rsidR="00F17B71" w:rsidRDefault="00F17B71" w:rsidP="00F17B71">
      <w:pPr>
        <w:tabs>
          <w:tab w:val="center" w:pos="300"/>
          <w:tab w:val="right" w:pos="9763"/>
        </w:tabs>
        <w:spacing w:after="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78888DBB" w14:textId="29B23506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34A8E4D9" w14:textId="4E601F1D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589683E9" w14:textId="214F5C76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7C9AD409" w14:textId="5AC54DCF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5E46F7CE" w14:textId="639D9278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2F08F05E" w14:textId="04FA19C6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09BB6952" w14:textId="75C41E97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7FD682B5" w14:textId="636163B2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2A3A8CF1" w14:textId="233DB4E5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115189A4" w14:textId="001A00E5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00A0FA08" w14:textId="3AA4B829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5C39C809" w14:textId="2FBBD6D7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542DBA37" w14:textId="794DAE16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341C8797" w14:textId="458A8099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6D745821" w14:textId="2365CF12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13C59A5E" w14:textId="35E146D0" w:rsidR="00B8652E" w:rsidRDefault="00BE13DD" w:rsidP="00F17B71">
      <w:pPr>
        <w:tabs>
          <w:tab w:val="center" w:pos="300"/>
          <w:tab w:val="right" w:pos="9763"/>
        </w:tabs>
        <w:spacing w:after="0"/>
        <w:rPr>
          <w:rFonts w:ascii="Times New Roman" w:eastAsia="Arial" w:hAnsi="Times New Roman" w:cs="Times New Roman"/>
          <w:color w:val="000000" w:themeColor="text1"/>
          <w:szCs w:val="24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93056" behindDoc="1" locked="0" layoutInCell="1" allowOverlap="1" wp14:anchorId="1E667C78" wp14:editId="5CC1D871">
            <wp:simplePos x="0" y="0"/>
            <wp:positionH relativeFrom="column">
              <wp:posOffset>0</wp:posOffset>
            </wp:positionH>
            <wp:positionV relativeFrom="paragraph">
              <wp:posOffset>-29210</wp:posOffset>
            </wp:positionV>
            <wp:extent cx="1504950" cy="1504950"/>
            <wp:effectExtent l="0" t="0" r="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yukeish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E1170C" w14:textId="223DFC55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3F05FB9B" w14:textId="63924206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7CFBBC6A" w14:textId="60781F59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7B578873" w14:textId="681A8BED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5D76EF84" w14:textId="36CF94CA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548BCA32" w14:textId="11D8BE94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4313E225" w14:textId="6CD78FFD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24BBC1FE" w14:textId="520DE219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79A7B517" w14:textId="31DB35A8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41A64313" w14:textId="77777777" w:rsidR="00B8652E" w:rsidRPr="00F17B71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51EB82A6" w14:textId="77777777" w:rsidR="00F17B71" w:rsidRPr="00F17B71" w:rsidRDefault="00F17B71" w:rsidP="00F17B71">
      <w:pPr>
        <w:tabs>
          <w:tab w:val="center" w:pos="300"/>
          <w:tab w:val="right" w:pos="9763"/>
        </w:tabs>
        <w:spacing w:after="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171A669C" w14:textId="7FB32852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67C0C111" w14:textId="038F0F88" w:rsidR="00B8652E" w:rsidRPr="00F17B71" w:rsidRDefault="00B8652E" w:rsidP="00165580">
      <w:pPr>
        <w:tabs>
          <w:tab w:val="center" w:pos="300"/>
          <w:tab w:val="right" w:pos="9763"/>
        </w:tabs>
        <w:spacing w:after="0"/>
        <w:ind w:left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tbl>
      <w:tblPr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3517"/>
        <w:gridCol w:w="5126"/>
      </w:tblGrid>
      <w:tr w:rsidR="00F17B71" w:rsidRPr="00F17B71" w14:paraId="2C04F275" w14:textId="77777777" w:rsidTr="00B8652E">
        <w:trPr>
          <w:trHeight w:val="840"/>
        </w:trPr>
        <w:tc>
          <w:tcPr>
            <w:tcW w:w="3517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14:paraId="27E0CD5E" w14:textId="77777777" w:rsidR="00F17B71" w:rsidRPr="00F17B71" w:rsidRDefault="00F17B71" w:rsidP="00F17B71">
            <w:pPr>
              <w:ind w:right="13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Identificación del requerimiento: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126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14:paraId="7633605E" w14:textId="23AB3971" w:rsidR="00F17B71" w:rsidRPr="00F17B71" w:rsidRDefault="00F17B71" w:rsidP="00F17B71">
            <w:pPr>
              <w:ind w:left="1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RNF0</w:t>
            </w:r>
            <w:r w:rsidR="003A0B0D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4</w:t>
            </w:r>
          </w:p>
        </w:tc>
      </w:tr>
      <w:tr w:rsidR="00F17B71" w:rsidRPr="00F17B71" w14:paraId="22603531" w14:textId="77777777" w:rsidTr="00B8652E">
        <w:trPr>
          <w:trHeight w:val="777"/>
        </w:trPr>
        <w:tc>
          <w:tcPr>
            <w:tcW w:w="3517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3875C918" w14:textId="421C24B6" w:rsidR="00F17B71" w:rsidRPr="00F17B71" w:rsidRDefault="00F17B71" w:rsidP="00B8652E">
            <w:pPr>
              <w:tabs>
                <w:tab w:val="right" w:pos="1794"/>
              </w:tabs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Nombre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ab/>
              <w:t xml:space="preserve">del Requerimiento: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126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19B07AB5" w14:textId="77777777" w:rsidR="00F17B71" w:rsidRPr="00F17B71" w:rsidRDefault="00F17B71" w:rsidP="00F17B71">
            <w:pPr>
              <w:ind w:left="1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Actualizaciones de servicios.</w:t>
            </w:r>
          </w:p>
        </w:tc>
      </w:tr>
      <w:tr w:rsidR="00F17B71" w:rsidRPr="00F17B71" w14:paraId="5143C8F1" w14:textId="77777777" w:rsidTr="00B8652E">
        <w:trPr>
          <w:trHeight w:val="576"/>
        </w:trPr>
        <w:tc>
          <w:tcPr>
            <w:tcW w:w="351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5FE55E8F" w14:textId="77777777" w:rsidR="00F17B71" w:rsidRPr="00F17B71" w:rsidRDefault="00F17B71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Características: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126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7D6971E8" w14:textId="77777777" w:rsidR="00F17B71" w:rsidRPr="00F17B71" w:rsidRDefault="00F17B71" w:rsidP="00B8652E">
            <w:pPr>
              <w:ind w:left="0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El aplicativo informará sobre actualizaciones o juegos nuevos.</w:t>
            </w:r>
          </w:p>
        </w:tc>
      </w:tr>
      <w:tr w:rsidR="00F17B71" w:rsidRPr="00F17B71" w14:paraId="5F27A111" w14:textId="77777777" w:rsidTr="00B8652E">
        <w:trPr>
          <w:trHeight w:val="560"/>
        </w:trPr>
        <w:tc>
          <w:tcPr>
            <w:tcW w:w="351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3080A28A" w14:textId="77777777" w:rsidR="00F17B71" w:rsidRPr="00F17B71" w:rsidRDefault="00F17B71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Descripción del requerimiento:</w:t>
            </w:r>
            <w:r w:rsidRPr="00F17B71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Cs w:val="24"/>
              </w:rPr>
              <w:t xml:space="preserve">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126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57A7E5CC" w14:textId="679C5B98" w:rsidR="00F17B71" w:rsidRPr="00B8652E" w:rsidRDefault="00F17B71" w:rsidP="00B8652E">
            <w:pPr>
              <w:ind w:left="1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Cuando se presente una actualización, el aplicativo web </w:t>
            </w:r>
            <w:r w:rsidR="007230BE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mostrara el la página o en el blog el juego o actualización.</w:t>
            </w:r>
            <w:bookmarkStart w:id="1" w:name="_GoBack"/>
            <w:bookmarkEnd w:id="1"/>
          </w:p>
        </w:tc>
      </w:tr>
      <w:tr w:rsidR="00F17B71" w:rsidRPr="00F17B71" w14:paraId="1A3F5F80" w14:textId="77777777" w:rsidTr="00F17B71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543BEEA7" w14:textId="17995776" w:rsidR="00F17B71" w:rsidRPr="00F17B71" w:rsidRDefault="00F17B71" w:rsidP="00B8652E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Prioridad del requerimiento: Alta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ab/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</w:tr>
    </w:tbl>
    <w:p w14:paraId="0C3F7B62" w14:textId="77777777" w:rsidR="00F17B71" w:rsidRP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7A6D15D2" w14:textId="70BCF506" w:rsid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1C10D900" w14:textId="4D61852E" w:rsidR="00B8652E" w:rsidRDefault="00B8652E" w:rsidP="00F17B71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313F07AF" w14:textId="5A169379" w:rsidR="00B8652E" w:rsidRDefault="00B8652E" w:rsidP="00F17B71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2F246D10" w14:textId="2378CC11" w:rsidR="00B8652E" w:rsidRDefault="00B8652E" w:rsidP="00F17B71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6C396610" w14:textId="710D755C" w:rsidR="00B8652E" w:rsidRDefault="00B8652E" w:rsidP="00F17B71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2C5C4CE0" w14:textId="6BFDE9FD" w:rsidR="00B8652E" w:rsidRDefault="00B8652E" w:rsidP="00F17B71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07068D18" w14:textId="215F80B3" w:rsidR="00B8652E" w:rsidRDefault="00B8652E" w:rsidP="00F17B71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67D92898" w14:textId="10F739B2" w:rsidR="00B8652E" w:rsidRDefault="00B8652E" w:rsidP="00F17B71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776D1968" w14:textId="2F74B061" w:rsidR="00B8652E" w:rsidRDefault="00B8652E" w:rsidP="00F17B71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2A9F4DFC" w14:textId="3C7F80BB" w:rsidR="00B8652E" w:rsidRDefault="00B8652E" w:rsidP="00F17B71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027A6B04" w14:textId="2D682D34" w:rsidR="00B8652E" w:rsidRDefault="00B8652E" w:rsidP="00F17B71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109AF8F1" w14:textId="244CDFE3" w:rsidR="00B8652E" w:rsidRDefault="00B8652E" w:rsidP="00F17B71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3435D2FE" w14:textId="0FEC37B6" w:rsidR="00B8652E" w:rsidRDefault="00B8652E" w:rsidP="00F17B71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742207FF" w14:textId="5899BB65" w:rsidR="00B8652E" w:rsidRDefault="00B8652E" w:rsidP="00F17B71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1CB6F1FA" w14:textId="316DC6F5" w:rsidR="00B8652E" w:rsidRDefault="00B8652E" w:rsidP="00F17B71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5B767540" w14:textId="6A7D06B1" w:rsidR="00B8652E" w:rsidRDefault="00B8652E" w:rsidP="00F17B71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5976AA76" w14:textId="38765BDE" w:rsidR="00B8652E" w:rsidRDefault="00B8652E" w:rsidP="00F17B71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2FAF15D0" w14:textId="6AE48EF2" w:rsidR="00B8652E" w:rsidRDefault="00B8652E" w:rsidP="00F17B71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5D4CD791" w14:textId="0E4C0F0B" w:rsidR="00B8652E" w:rsidRDefault="00BE13DD" w:rsidP="00F17B71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97152" behindDoc="1" locked="0" layoutInCell="1" allowOverlap="1" wp14:anchorId="16E9CFFF" wp14:editId="22DD298D">
            <wp:simplePos x="0" y="0"/>
            <wp:positionH relativeFrom="column">
              <wp:posOffset>0</wp:posOffset>
            </wp:positionH>
            <wp:positionV relativeFrom="paragraph">
              <wp:posOffset>-21590</wp:posOffset>
            </wp:positionV>
            <wp:extent cx="1504950" cy="1504950"/>
            <wp:effectExtent l="0" t="0" r="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yukeish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3EC405" w14:textId="2C3214BB" w:rsidR="00B8652E" w:rsidRDefault="00B8652E" w:rsidP="00F17B71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18520FEB" w14:textId="1F3976E0" w:rsidR="00B8652E" w:rsidRDefault="00B8652E" w:rsidP="00F17B71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7A92344E" w14:textId="55ED98BC" w:rsidR="00B8652E" w:rsidRDefault="00B8652E" w:rsidP="00F17B71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17093CA4" w14:textId="586818F9" w:rsidR="00B8652E" w:rsidRDefault="00B8652E" w:rsidP="00F17B71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2C92E78B" w14:textId="1AC9863B" w:rsidR="00B8652E" w:rsidRDefault="00B8652E" w:rsidP="00F17B71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402F4AE4" w14:textId="7158F547" w:rsidR="00B8652E" w:rsidRDefault="00B8652E" w:rsidP="00F17B71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7CC68692" w14:textId="672590E3" w:rsidR="00B8652E" w:rsidRDefault="00B8652E" w:rsidP="00F17B71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27344C6D" w14:textId="1C64C405" w:rsidR="00B8652E" w:rsidRDefault="00B8652E" w:rsidP="00F17B71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60C0C629" w14:textId="5E7F04A2" w:rsidR="00B8652E" w:rsidRDefault="00B8652E" w:rsidP="00F17B71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49E1B0B7" w14:textId="77777777" w:rsidR="00B8652E" w:rsidRDefault="00B8652E" w:rsidP="00F17B71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7C8428D8" w14:textId="77777777" w:rsidR="00B8652E" w:rsidRPr="00F17B71" w:rsidRDefault="00B8652E" w:rsidP="00F17B71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45EB1479" w14:textId="77777777" w:rsidR="00F17B71" w:rsidRP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tbl>
      <w:tblPr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3375"/>
        <w:gridCol w:w="5268"/>
      </w:tblGrid>
      <w:tr w:rsidR="00F17B71" w:rsidRPr="00F17B71" w14:paraId="6D902D79" w14:textId="77777777" w:rsidTr="00B8652E">
        <w:trPr>
          <w:trHeight w:val="840"/>
        </w:trPr>
        <w:tc>
          <w:tcPr>
            <w:tcW w:w="3375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14:paraId="667D311C" w14:textId="77777777" w:rsidR="00F17B71" w:rsidRPr="00F17B71" w:rsidRDefault="00F17B71" w:rsidP="00F17B71">
            <w:pPr>
              <w:ind w:right="13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Identificación del requerimiento: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14:paraId="6BD1E020" w14:textId="4CD76351" w:rsidR="00F17B71" w:rsidRPr="00F17B71" w:rsidRDefault="00F17B71" w:rsidP="00F17B71">
            <w:pPr>
              <w:ind w:left="1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RNF0</w:t>
            </w:r>
            <w:r w:rsidR="003A0B0D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5</w:t>
            </w:r>
          </w:p>
        </w:tc>
      </w:tr>
      <w:tr w:rsidR="00F17B71" w:rsidRPr="00F17B71" w14:paraId="5C8F9EFC" w14:textId="77777777" w:rsidTr="00B8652E">
        <w:trPr>
          <w:trHeight w:val="560"/>
        </w:trPr>
        <w:tc>
          <w:tcPr>
            <w:tcW w:w="3375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1D9E73DF" w14:textId="36785810" w:rsidR="00F17B71" w:rsidRPr="00F17B71" w:rsidRDefault="00F17B71" w:rsidP="00B8652E">
            <w:pPr>
              <w:tabs>
                <w:tab w:val="right" w:pos="1794"/>
              </w:tabs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Nombre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ab/>
              <w:t xml:space="preserve">del Requerimiento: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62CFE4F6" w14:textId="77777777" w:rsidR="00F17B71" w:rsidRPr="00F17B71" w:rsidRDefault="00F17B71" w:rsidP="00F17B71">
            <w:pPr>
              <w:ind w:left="1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Información general </w:t>
            </w:r>
          </w:p>
        </w:tc>
      </w:tr>
      <w:tr w:rsidR="00F17B71" w:rsidRPr="00F17B71" w14:paraId="691E112A" w14:textId="77777777" w:rsidTr="00B8652E">
        <w:trPr>
          <w:trHeight w:val="940"/>
        </w:trPr>
        <w:tc>
          <w:tcPr>
            <w:tcW w:w="337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0CD31FCA" w14:textId="77777777" w:rsidR="00F17B71" w:rsidRPr="00F17B71" w:rsidRDefault="00F17B71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Características: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1A772DA0" w14:textId="17D932A5" w:rsidR="00F17B71" w:rsidRPr="00F17B71" w:rsidRDefault="00F17B71" w:rsidP="00B8652E">
            <w:pPr>
              <w:ind w:left="0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Mostrará en la ventana principal o de inicio el horario de apertura del local e información sobre el mismo.</w:t>
            </w:r>
          </w:p>
        </w:tc>
      </w:tr>
      <w:tr w:rsidR="00F17B71" w:rsidRPr="00F17B71" w14:paraId="52E1D932" w14:textId="77777777" w:rsidTr="00B8652E">
        <w:trPr>
          <w:trHeight w:val="560"/>
        </w:trPr>
        <w:tc>
          <w:tcPr>
            <w:tcW w:w="337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41856162" w14:textId="77777777" w:rsidR="00F17B71" w:rsidRPr="00F17B71" w:rsidRDefault="00F17B71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Descripción del requerimiento:</w:t>
            </w:r>
            <w:r w:rsidRPr="00F17B71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Cs w:val="24"/>
              </w:rPr>
              <w:t xml:space="preserve">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34F5C05F" w14:textId="4DF2CD77" w:rsidR="00F17B71" w:rsidRPr="00F17B71" w:rsidRDefault="00F17B71" w:rsidP="00F17B71">
            <w:pPr>
              <w:ind w:left="1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Esta ventana mostrará al </w:t>
            </w:r>
            <w:r w:rsidR="00B8652E"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usuario</w:t>
            </w:r>
            <w:r w:rsidR="00B8652E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  <w:r w:rsidR="00B8652E"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(antes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de ingresar a su cuenta) la información general del local en cuestión </w:t>
            </w:r>
          </w:p>
        </w:tc>
      </w:tr>
      <w:tr w:rsidR="00F17B71" w:rsidRPr="00F17B71" w14:paraId="458EA310" w14:textId="77777777" w:rsidTr="00F17B71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32000362" w14:textId="5CA8CD8B" w:rsidR="00F17B71" w:rsidRPr="00F17B71" w:rsidRDefault="00F17B71" w:rsidP="00B8652E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Prioridad del requerimiento:</w:t>
            </w:r>
            <w:r w:rsidR="00B8652E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Alta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ab/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</w:tr>
    </w:tbl>
    <w:p w14:paraId="0C127C33" w14:textId="77777777" w:rsidR="00F17B71" w:rsidRP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F17B71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</w:p>
    <w:p w14:paraId="3C336CC5" w14:textId="77777777" w:rsidR="00F17B71" w:rsidRP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5EAD63FC" w14:textId="77777777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36C6D776" w14:textId="77777777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369C592B" w14:textId="77777777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7FC5CE0F" w14:textId="77777777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3F49469B" w14:textId="77777777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56169512" w14:textId="77777777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2D50B365" w14:textId="77777777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4EADA74E" w14:textId="77777777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2CA3BF6F" w14:textId="77777777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4338C8CC" w14:textId="77777777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56B46758" w14:textId="77777777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7155D073" w14:textId="77777777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7775FE39" w14:textId="77777777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0CF73FD9" w14:textId="77777777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6AAD0988" w14:textId="77777777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204301D7" w14:textId="77777777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35583822" w14:textId="198FDDBE" w:rsidR="00B8652E" w:rsidRDefault="00BE13DD" w:rsidP="00F17B71">
      <w:pPr>
        <w:tabs>
          <w:tab w:val="center" w:pos="300"/>
          <w:tab w:val="right" w:pos="9763"/>
        </w:tabs>
        <w:spacing w:after="0"/>
        <w:rPr>
          <w:rFonts w:ascii="Times New Roman" w:hAnsi="Times New Roman" w:cs="Times New Roman"/>
          <w:color w:val="000000" w:themeColor="text1"/>
          <w:szCs w:val="24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99200" behindDoc="1" locked="0" layoutInCell="1" allowOverlap="1" wp14:anchorId="3F3A7B7E" wp14:editId="41A076D3">
            <wp:simplePos x="0" y="0"/>
            <wp:positionH relativeFrom="column">
              <wp:posOffset>0</wp:posOffset>
            </wp:positionH>
            <wp:positionV relativeFrom="paragraph">
              <wp:posOffset>-21590</wp:posOffset>
            </wp:positionV>
            <wp:extent cx="1504950" cy="1504950"/>
            <wp:effectExtent l="0" t="0" r="0" b="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yukeish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BA12A8" w14:textId="77777777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715B091E" w14:textId="77777777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73376FB7" w14:textId="77777777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29D3B6E0" w14:textId="77777777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4D467655" w14:textId="77777777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7D5ECF09" w14:textId="77777777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6ECEFB49" w14:textId="77777777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14CB73DA" w14:textId="77777777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0C4B1CE0" w14:textId="77777777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1BE09CE8" w14:textId="389F6889" w:rsidR="00F17B71" w:rsidRPr="00F17B71" w:rsidRDefault="00F17B71" w:rsidP="00F17B71">
      <w:pPr>
        <w:tabs>
          <w:tab w:val="center" w:pos="300"/>
          <w:tab w:val="right" w:pos="9763"/>
        </w:tabs>
        <w:spacing w:after="0"/>
        <w:rPr>
          <w:rFonts w:ascii="Times New Roman" w:eastAsia="Arial" w:hAnsi="Times New Roman" w:cs="Times New Roman"/>
          <w:color w:val="000000" w:themeColor="text1"/>
          <w:szCs w:val="24"/>
        </w:rPr>
      </w:pPr>
      <w:r w:rsidRPr="00F17B71">
        <w:rPr>
          <w:rFonts w:ascii="Times New Roman" w:hAnsi="Times New Roman" w:cs="Times New Roman"/>
          <w:color w:val="000000" w:themeColor="text1"/>
          <w:szCs w:val="24"/>
        </w:rPr>
        <w:tab/>
      </w:r>
      <w:r w:rsidRPr="00F17B71">
        <w:rPr>
          <w:rFonts w:ascii="Times New Roman" w:eastAsia="Arial" w:hAnsi="Times New Roman" w:cs="Times New Roman"/>
          <w:color w:val="000000" w:themeColor="text1"/>
          <w:szCs w:val="24"/>
        </w:rPr>
        <w:t xml:space="preserve"> </w:t>
      </w:r>
    </w:p>
    <w:p w14:paraId="12F033DF" w14:textId="77777777" w:rsidR="00F17B71" w:rsidRPr="00F17B71" w:rsidRDefault="00F17B71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24029F58" w14:textId="6675F6AE" w:rsidR="00F17B71" w:rsidRPr="00F17B71" w:rsidRDefault="00F17B71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tbl>
      <w:tblPr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3375"/>
        <w:gridCol w:w="5268"/>
      </w:tblGrid>
      <w:tr w:rsidR="00F17B71" w:rsidRPr="00F17B71" w14:paraId="4F196E6A" w14:textId="77777777" w:rsidTr="00B8652E">
        <w:trPr>
          <w:trHeight w:val="840"/>
        </w:trPr>
        <w:tc>
          <w:tcPr>
            <w:tcW w:w="3375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14:paraId="13A7C8B1" w14:textId="77777777" w:rsidR="00F17B71" w:rsidRPr="00F17B71" w:rsidRDefault="00F17B71" w:rsidP="00F17B71">
            <w:pPr>
              <w:ind w:right="13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Identificación del requerimiento: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14:paraId="26CAD9FC" w14:textId="60DB1021" w:rsidR="00F17B71" w:rsidRPr="00F17B71" w:rsidRDefault="00F17B71" w:rsidP="00F17B71">
            <w:pPr>
              <w:ind w:left="1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RNF0</w:t>
            </w:r>
            <w:r w:rsidR="003A0B0D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6</w:t>
            </w:r>
          </w:p>
        </w:tc>
      </w:tr>
      <w:tr w:rsidR="00F17B71" w:rsidRPr="00F17B71" w14:paraId="57B3EFF7" w14:textId="77777777" w:rsidTr="00B8652E">
        <w:trPr>
          <w:trHeight w:val="560"/>
        </w:trPr>
        <w:tc>
          <w:tcPr>
            <w:tcW w:w="3375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2C8B8767" w14:textId="16E6EAE6" w:rsidR="00F17B71" w:rsidRPr="00F17B71" w:rsidRDefault="00F17B71" w:rsidP="00B8652E">
            <w:pPr>
              <w:tabs>
                <w:tab w:val="right" w:pos="1794"/>
              </w:tabs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Nombre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ab/>
              <w:t xml:space="preserve">del Requerimiento: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7FD634C9" w14:textId="77777777" w:rsidR="00F17B71" w:rsidRPr="00F17B71" w:rsidRDefault="00F17B71" w:rsidP="00F17B71">
            <w:pPr>
              <w:ind w:left="1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Archivos multimedia. </w:t>
            </w:r>
          </w:p>
        </w:tc>
      </w:tr>
      <w:tr w:rsidR="00F17B71" w:rsidRPr="00F17B71" w14:paraId="10212363" w14:textId="77777777" w:rsidTr="00B8652E">
        <w:trPr>
          <w:trHeight w:val="280"/>
        </w:trPr>
        <w:tc>
          <w:tcPr>
            <w:tcW w:w="337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2D09B4C4" w14:textId="77777777" w:rsidR="00F17B71" w:rsidRPr="00F17B71" w:rsidRDefault="00F17B71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Características: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68689B77" w14:textId="56854D4C" w:rsidR="00F17B71" w:rsidRPr="00F17B71" w:rsidRDefault="00F17B71" w:rsidP="00B8652E">
            <w:pPr>
              <w:ind w:left="0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Mostrar videos fotos promoción de los juegos o trailers</w:t>
            </w:r>
            <w:r w:rsidR="00165580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de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.</w:t>
            </w:r>
          </w:p>
        </w:tc>
      </w:tr>
      <w:tr w:rsidR="00F17B71" w:rsidRPr="00F17B71" w14:paraId="189A46EF" w14:textId="77777777" w:rsidTr="00B8652E">
        <w:trPr>
          <w:trHeight w:val="560"/>
        </w:trPr>
        <w:tc>
          <w:tcPr>
            <w:tcW w:w="337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625749CE" w14:textId="77777777" w:rsidR="00F17B71" w:rsidRPr="00F17B71" w:rsidRDefault="00F17B71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Descripción del requerimiento:</w:t>
            </w:r>
            <w:r w:rsidRPr="00F17B71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Cs w:val="24"/>
              </w:rPr>
              <w:t xml:space="preserve">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49B7508E" w14:textId="0F3B0686" w:rsidR="00F17B71" w:rsidRPr="00F17B71" w:rsidRDefault="00F17B71" w:rsidP="00F17B71">
            <w:pPr>
              <w:ind w:left="1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Esto permitirá visualizar los estrenos de los videojuegos.</w:t>
            </w:r>
          </w:p>
        </w:tc>
      </w:tr>
      <w:tr w:rsidR="00F17B71" w:rsidRPr="00F17B71" w14:paraId="533244EC" w14:textId="77777777" w:rsidTr="00F17B71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1FA68B14" w14:textId="4C81F254" w:rsidR="00F17B71" w:rsidRPr="00F17B71" w:rsidRDefault="00F17B71" w:rsidP="00B8652E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Prioridad del requerimiento:</w:t>
            </w:r>
            <w:r w:rsidR="00B8652E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Alta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ab/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</w:tr>
    </w:tbl>
    <w:p w14:paraId="4A8AF696" w14:textId="77777777" w:rsidR="00F17B71" w:rsidRPr="00F17B71" w:rsidRDefault="00F17B71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5022C510" w14:textId="77777777" w:rsidR="00F17B71" w:rsidRPr="00F17B71" w:rsidRDefault="00F17B71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60EED838" w14:textId="0D2ECE1F" w:rsidR="00F17B71" w:rsidRDefault="00F17B71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57A63B06" w14:textId="1F334520" w:rsidR="00B8652E" w:rsidRDefault="00B8652E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0CEF9E57" w14:textId="5F9A2E8B" w:rsidR="00B8652E" w:rsidRDefault="00B8652E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38F87A84" w14:textId="2F80E2A3" w:rsidR="00B8652E" w:rsidRDefault="00B8652E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7E834208" w14:textId="0C891D4D" w:rsidR="00B8652E" w:rsidRDefault="00B8652E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0335D823" w14:textId="43B15CEE" w:rsidR="00B8652E" w:rsidRDefault="00B8652E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0646E25F" w14:textId="6866FAB3" w:rsidR="00B8652E" w:rsidRDefault="00B8652E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51AC9AF7" w14:textId="65C1CBD2" w:rsidR="00B8652E" w:rsidRDefault="00B8652E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56B52C2D" w14:textId="7F6CA1F8" w:rsidR="00B8652E" w:rsidRDefault="00B8652E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058EAF51" w14:textId="4DE87298" w:rsidR="00B8652E" w:rsidRDefault="00B8652E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69810596" w14:textId="15C03991" w:rsidR="00B8652E" w:rsidRDefault="00B8652E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0A6D1CA3" w14:textId="216E1537" w:rsidR="00B8652E" w:rsidRDefault="00B8652E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1730AE8F" w14:textId="77777777" w:rsidR="00160219" w:rsidRDefault="00160219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1BA3F503" w14:textId="7BFB21B8" w:rsidR="00B8652E" w:rsidRDefault="00B8652E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6C49816F" w14:textId="5AF76740" w:rsidR="00B8652E" w:rsidRDefault="00B8652E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6040D9B1" w14:textId="32EC342B" w:rsidR="00B8652E" w:rsidRDefault="00B8652E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2A9A196F" w14:textId="74CE798F" w:rsidR="00B8652E" w:rsidRDefault="00B8652E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301A52AB" w14:textId="43FB65A1" w:rsidR="00B8652E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701248" behindDoc="1" locked="0" layoutInCell="1" allowOverlap="1" wp14:anchorId="1E769753" wp14:editId="469809B8">
            <wp:simplePos x="0" y="0"/>
            <wp:positionH relativeFrom="column">
              <wp:posOffset>0</wp:posOffset>
            </wp:positionH>
            <wp:positionV relativeFrom="paragraph">
              <wp:posOffset>-21590</wp:posOffset>
            </wp:positionV>
            <wp:extent cx="1504950" cy="1504950"/>
            <wp:effectExtent l="0" t="0" r="0" b="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yukeish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59116C" w14:textId="09FE20CC" w:rsidR="00B8652E" w:rsidRDefault="00B8652E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753CED4D" w14:textId="3D688FD8" w:rsidR="00B8652E" w:rsidRDefault="00B8652E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6F632875" w14:textId="4A140C49" w:rsidR="00B8652E" w:rsidRDefault="00B8652E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7E28290D" w14:textId="65BBE470" w:rsidR="00B8652E" w:rsidRDefault="00B8652E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74377B52" w14:textId="0F82E271" w:rsidR="00B8652E" w:rsidRDefault="00B8652E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2B35C106" w14:textId="483AD0F5" w:rsidR="00B8652E" w:rsidRDefault="00B8652E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136F0F50" w14:textId="26AB2E68" w:rsidR="00B8652E" w:rsidRDefault="00B8652E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1020040E" w14:textId="3748505F" w:rsidR="00B8652E" w:rsidRDefault="00B8652E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6C402AB2" w14:textId="74B2D4DD" w:rsidR="00B8652E" w:rsidRDefault="00B8652E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0B9D1933" w14:textId="24DC7732" w:rsidR="00B8652E" w:rsidRDefault="00B8652E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38D57F73" w14:textId="77777777" w:rsidR="00B8652E" w:rsidRPr="00F17B71" w:rsidRDefault="00B8652E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45E9BB47" w14:textId="77777777" w:rsidR="00F17B71" w:rsidRP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tbl>
      <w:tblPr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3375"/>
        <w:gridCol w:w="5268"/>
      </w:tblGrid>
      <w:tr w:rsidR="00F17B71" w:rsidRPr="00F17B71" w14:paraId="0714D04F" w14:textId="77777777" w:rsidTr="00B8652E">
        <w:trPr>
          <w:trHeight w:val="840"/>
        </w:trPr>
        <w:tc>
          <w:tcPr>
            <w:tcW w:w="3375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14:paraId="32C271F4" w14:textId="77777777" w:rsidR="00F17B71" w:rsidRPr="00F17B71" w:rsidRDefault="00F17B71" w:rsidP="00F17B71">
            <w:pPr>
              <w:ind w:right="13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Identificación del requerimiento: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14:paraId="689A6B57" w14:textId="4E8BC38B" w:rsidR="00F17B71" w:rsidRPr="00F17B71" w:rsidRDefault="00F17B71" w:rsidP="00F17B71">
            <w:pPr>
              <w:ind w:left="1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RNF0</w:t>
            </w:r>
            <w:r w:rsidR="003A0B0D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7</w:t>
            </w:r>
          </w:p>
        </w:tc>
      </w:tr>
      <w:tr w:rsidR="00F17B71" w:rsidRPr="00F17B71" w14:paraId="17C20A3D" w14:textId="77777777" w:rsidTr="00B8652E">
        <w:trPr>
          <w:trHeight w:val="560"/>
        </w:trPr>
        <w:tc>
          <w:tcPr>
            <w:tcW w:w="3375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369FE828" w14:textId="2316F74B" w:rsidR="00F17B71" w:rsidRPr="00F17B71" w:rsidRDefault="00F17B71" w:rsidP="00B8652E">
            <w:pPr>
              <w:tabs>
                <w:tab w:val="right" w:pos="1794"/>
              </w:tabs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Nombre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ab/>
              <w:t xml:space="preserve">del Requerimiento: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43FE8F08" w14:textId="4319B7DC" w:rsidR="00F17B71" w:rsidRPr="00F17B71" w:rsidRDefault="00F17B71" w:rsidP="00B8652E">
            <w:pPr>
              <w:ind w:left="1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Calidad de conexión.</w:t>
            </w:r>
          </w:p>
        </w:tc>
      </w:tr>
      <w:tr w:rsidR="00F17B71" w:rsidRPr="00F17B71" w14:paraId="68ED4EB7" w14:textId="77777777" w:rsidTr="00B8652E">
        <w:trPr>
          <w:trHeight w:val="280"/>
        </w:trPr>
        <w:tc>
          <w:tcPr>
            <w:tcW w:w="337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0A0F81F5" w14:textId="77777777" w:rsidR="00F17B71" w:rsidRPr="00F17B71" w:rsidRDefault="00F17B71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Características: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0FF94589" w14:textId="4CAF54ED" w:rsidR="00F17B71" w:rsidRPr="00F17B71" w:rsidRDefault="00F17B71" w:rsidP="00B8652E">
            <w:pPr>
              <w:ind w:left="0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Internet de buena calidad al igual que equipos veloces.</w:t>
            </w:r>
          </w:p>
        </w:tc>
      </w:tr>
      <w:tr w:rsidR="00F17B71" w:rsidRPr="00F17B71" w14:paraId="7F2447AB" w14:textId="77777777" w:rsidTr="00B8652E">
        <w:trPr>
          <w:trHeight w:val="560"/>
        </w:trPr>
        <w:tc>
          <w:tcPr>
            <w:tcW w:w="337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72F1BA4A" w14:textId="77777777" w:rsidR="00F17B71" w:rsidRPr="00F17B71" w:rsidRDefault="00F17B71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Descripción del requerimiento:</w:t>
            </w:r>
            <w:r w:rsidRPr="00F17B71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Cs w:val="24"/>
              </w:rPr>
              <w:t xml:space="preserve">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3E8493BB" w14:textId="77777777" w:rsidR="00F17B71" w:rsidRPr="00F17B71" w:rsidRDefault="00F17B71" w:rsidP="00F17B71">
            <w:pPr>
              <w:ind w:left="1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Al obtener un internet de buena calidad los equipos podrán realizar mejor su trabajo permitiendo el pleno disfrute del usuario.</w:t>
            </w:r>
          </w:p>
        </w:tc>
      </w:tr>
      <w:tr w:rsidR="00F17B71" w:rsidRPr="00F17B71" w14:paraId="6DF8CFA4" w14:textId="77777777" w:rsidTr="00F17B71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4897432C" w14:textId="54D7A813" w:rsidR="00F17B71" w:rsidRPr="00F17B71" w:rsidRDefault="00F17B71" w:rsidP="00B8652E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Prioridad del requerimiento:</w:t>
            </w:r>
            <w:r w:rsidR="00B8652E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Alta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ab/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</w:tr>
    </w:tbl>
    <w:p w14:paraId="7D42AC8D" w14:textId="77777777" w:rsidR="00F17B71" w:rsidRPr="00F17B71" w:rsidRDefault="00F17B71" w:rsidP="00F17B71">
      <w:pPr>
        <w:spacing w:after="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01E2A5AC" w14:textId="77777777" w:rsidR="00F17B71" w:rsidRPr="00F17B71" w:rsidRDefault="00F17B71" w:rsidP="00F17B71">
      <w:pPr>
        <w:spacing w:after="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6EFA621E" w14:textId="7057D4D0" w:rsidR="00F17B71" w:rsidRDefault="00F17B71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748C2FB0" w14:textId="410E6428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602517B0" w14:textId="0A0AADE2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56BD5CA4" w14:textId="3997D97E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117F8F6B" w14:textId="65ADAAC6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527D62E4" w14:textId="2F47B36C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6CBB13F8" w14:textId="5FF9F3D9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130CB542" w14:textId="69926E41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319CA62E" w14:textId="61A00222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527EC0DF" w14:textId="63BA01C7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71E3162B" w14:textId="2FD65886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4D0ECB8B" w14:textId="4BA37C8C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59EDD3A9" w14:textId="13DDDB34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412F2771" w14:textId="4908F3D1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777E63A0" w14:textId="46C0F500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7383CED9" w14:textId="22A35079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6E52EC53" w14:textId="7E411918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226CB21F" w14:textId="3EFA013D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180E60EC" w14:textId="51B9A505" w:rsidR="00B8652E" w:rsidRDefault="00BE13DD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703296" behindDoc="1" locked="0" layoutInCell="1" allowOverlap="1" wp14:anchorId="59FC8E1A" wp14:editId="48E45AC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504950" cy="1504950"/>
            <wp:effectExtent l="0" t="0" r="0" b="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yukeish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03AD3D" w14:textId="0B19C29F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764C0FD8" w14:textId="5F08D99D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71913785" w14:textId="6B0BE133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41CB5358" w14:textId="30492D83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0263CC91" w14:textId="49AB7F36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533C1EB9" w14:textId="44738376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1E87210F" w14:textId="410BF219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02538506" w14:textId="5922E5C9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2AD6291D" w14:textId="74F406E3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0B2F10DB" w14:textId="4163B78D" w:rsidR="00B8652E" w:rsidRDefault="00B8652E" w:rsidP="00160219">
      <w:pPr>
        <w:spacing w:after="0"/>
        <w:ind w:left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29856C8C" w14:textId="77777777" w:rsidR="0077148B" w:rsidRPr="00F17B71" w:rsidRDefault="0077148B" w:rsidP="00F17B71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5601A06A" w14:textId="4059CAF8" w:rsidR="00F17B71" w:rsidRP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tbl>
      <w:tblPr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3517"/>
        <w:gridCol w:w="5126"/>
      </w:tblGrid>
      <w:tr w:rsidR="00F17B71" w:rsidRPr="00F17B71" w14:paraId="784A9C22" w14:textId="77777777" w:rsidTr="00B95C71">
        <w:trPr>
          <w:trHeight w:val="840"/>
        </w:trPr>
        <w:tc>
          <w:tcPr>
            <w:tcW w:w="3517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14:paraId="1773EC89" w14:textId="77777777" w:rsidR="00F17B71" w:rsidRPr="00F17B71" w:rsidRDefault="00F17B71" w:rsidP="00F17B71">
            <w:pPr>
              <w:ind w:right="13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Identificación del requerimiento: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126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14:paraId="5545F812" w14:textId="12EEEF41" w:rsidR="00F17B71" w:rsidRPr="00F17B71" w:rsidRDefault="00F17B71" w:rsidP="00F17B71">
            <w:pPr>
              <w:ind w:left="1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RNF</w:t>
            </w:r>
            <w:r w:rsidR="0023273E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0</w:t>
            </w:r>
            <w:r w:rsidR="003A0B0D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8</w:t>
            </w:r>
          </w:p>
        </w:tc>
      </w:tr>
      <w:tr w:rsidR="00F17B71" w:rsidRPr="00F17B71" w14:paraId="58EAFE4C" w14:textId="77777777" w:rsidTr="00B95C71">
        <w:trPr>
          <w:trHeight w:val="560"/>
        </w:trPr>
        <w:tc>
          <w:tcPr>
            <w:tcW w:w="3517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0AE8BA11" w14:textId="1E2A54C1" w:rsidR="00F17B71" w:rsidRPr="00F17B71" w:rsidRDefault="00F17B71" w:rsidP="00B95C71">
            <w:pPr>
              <w:tabs>
                <w:tab w:val="right" w:pos="1794"/>
              </w:tabs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Nombre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ab/>
              <w:t>del</w:t>
            </w:r>
            <w:r w:rsidR="00B95C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Requerimiento: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126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1D36C331" w14:textId="77777777" w:rsidR="00F17B71" w:rsidRPr="00F17B71" w:rsidRDefault="00F17B71" w:rsidP="00F17B71">
            <w:pPr>
              <w:ind w:left="1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Reserva de equipos.</w:t>
            </w:r>
          </w:p>
        </w:tc>
      </w:tr>
      <w:tr w:rsidR="00F17B71" w:rsidRPr="00F17B71" w14:paraId="398D4AD2" w14:textId="77777777" w:rsidTr="00B95C71">
        <w:trPr>
          <w:trHeight w:val="280"/>
        </w:trPr>
        <w:tc>
          <w:tcPr>
            <w:tcW w:w="351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4A2A9F19" w14:textId="77777777" w:rsidR="00F17B71" w:rsidRPr="00F17B71" w:rsidRDefault="00F17B71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Características: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126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602654BA" w14:textId="3ADFC2C5" w:rsidR="00F17B71" w:rsidRPr="00F17B71" w:rsidRDefault="00BE13DD" w:rsidP="00BE13DD">
            <w:pPr>
              <w:ind w:left="0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P</w:t>
            </w:r>
            <w:r w:rsidR="00F17B71"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oder reservar a través del aplicativo web un equipo</w:t>
            </w:r>
            <w:r w:rsidR="00160219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.</w:t>
            </w:r>
          </w:p>
        </w:tc>
      </w:tr>
      <w:tr w:rsidR="00F17B71" w:rsidRPr="00F17B71" w14:paraId="25D08AF3" w14:textId="77777777" w:rsidTr="00B95C71">
        <w:trPr>
          <w:trHeight w:val="560"/>
        </w:trPr>
        <w:tc>
          <w:tcPr>
            <w:tcW w:w="351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7C7C3FAA" w14:textId="77777777" w:rsidR="00F17B71" w:rsidRPr="00F17B71" w:rsidRDefault="00F17B71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Descripción del requerimiento:</w:t>
            </w:r>
            <w:r w:rsidRPr="00F17B71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Cs w:val="24"/>
              </w:rPr>
              <w:t xml:space="preserve">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126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45A353BE" w14:textId="7593862A" w:rsidR="00F17B71" w:rsidRPr="00F17B71" w:rsidRDefault="00F17B71" w:rsidP="00F17B71">
            <w:pPr>
              <w:ind w:left="1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Esto</w:t>
            </w:r>
            <w:r w:rsidR="00160219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hará que el usuario pueda reservar su equipo con anticipación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.</w:t>
            </w:r>
          </w:p>
        </w:tc>
      </w:tr>
      <w:tr w:rsidR="00F17B71" w:rsidRPr="00F17B71" w14:paraId="2F92B326" w14:textId="77777777" w:rsidTr="00F17B71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6415B376" w14:textId="3BAC45A4" w:rsidR="00F17B71" w:rsidRPr="00F17B71" w:rsidRDefault="00F17B71" w:rsidP="00BE13DD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Prioridad del requerimiento: Alta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ab/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</w:tr>
    </w:tbl>
    <w:p w14:paraId="29EF8742" w14:textId="77777777" w:rsidR="00F17B71" w:rsidRPr="00F17B71" w:rsidRDefault="00F17B71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6524A945" w14:textId="080F4300" w:rsidR="00F17B71" w:rsidRDefault="00F17B71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4C8A0B60" w14:textId="66E33A70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3645CF5A" w14:textId="2F30826B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73080AB9" w14:textId="169062D5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3C2C302A" w14:textId="06408A3C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7503E481" w14:textId="3162185C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1B4D3FB1" w14:textId="7D911A9A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42B673B7" w14:textId="6C82115D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54E10D7A" w14:textId="58CEE25A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13CE7927" w14:textId="730A9A91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78D89EDD" w14:textId="29537D99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03060D0F" w14:textId="23CF8C61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6C4918DD" w14:textId="4B4BB5E5" w:rsidR="003A0B0D" w:rsidRDefault="003A0B0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328DE357" w14:textId="08574F95" w:rsidR="003A0B0D" w:rsidRDefault="003A0B0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1894CBD7" w14:textId="1F5CC03D" w:rsidR="003A0B0D" w:rsidRDefault="003A0B0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4447A26D" w14:textId="77777777" w:rsidR="003A0B0D" w:rsidRDefault="003A0B0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32311148" w14:textId="1F70C502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4442AD00" w14:textId="4CF3B995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3D236823" w14:textId="125EECD8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5EB0E40C" w14:textId="0A9177FA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707392" behindDoc="1" locked="0" layoutInCell="1" allowOverlap="1" wp14:anchorId="09B46D8B" wp14:editId="69DB180E">
            <wp:simplePos x="0" y="0"/>
            <wp:positionH relativeFrom="column">
              <wp:posOffset>0</wp:posOffset>
            </wp:positionH>
            <wp:positionV relativeFrom="paragraph">
              <wp:posOffset>-29210</wp:posOffset>
            </wp:positionV>
            <wp:extent cx="1504950" cy="1504950"/>
            <wp:effectExtent l="0" t="0" r="0" b="0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yukeish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63EFA1" w14:textId="33ECBD25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1C20FD20" w14:textId="389B6F72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3E0F3272" w14:textId="680F0492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232F47FB" w14:textId="67E93415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788009E7" w14:textId="6308E1EB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66CFF013" w14:textId="523A04D5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16D849DB" w14:textId="02960E4F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51AFA592" w14:textId="5A6FA6B6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085B6857" w14:textId="35BE8B60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69F5BD6F" w14:textId="13714A2E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7C378E0A" w14:textId="77777777" w:rsidR="00BE13DD" w:rsidRPr="00F17B71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4A7EA20B" w14:textId="77777777" w:rsidR="00F17B71" w:rsidRP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tbl>
      <w:tblPr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3375"/>
        <w:gridCol w:w="5268"/>
      </w:tblGrid>
      <w:tr w:rsidR="00F17B71" w:rsidRPr="00F17B71" w14:paraId="34462A0E" w14:textId="77777777" w:rsidTr="00BE13DD">
        <w:trPr>
          <w:trHeight w:val="840"/>
        </w:trPr>
        <w:tc>
          <w:tcPr>
            <w:tcW w:w="3375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14:paraId="771B6200" w14:textId="77777777" w:rsidR="00F17B71" w:rsidRPr="00F17B71" w:rsidRDefault="00F17B71" w:rsidP="00F17B71">
            <w:pPr>
              <w:ind w:right="13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Identificación del requerimiento: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14:paraId="708B8A51" w14:textId="735D5206" w:rsidR="00F17B71" w:rsidRPr="00F17B71" w:rsidRDefault="00F17B71" w:rsidP="00F17B71">
            <w:pPr>
              <w:ind w:left="1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RNF</w:t>
            </w:r>
            <w:r w:rsidR="0023273E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0</w:t>
            </w:r>
            <w:r w:rsidR="003A0B0D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9</w:t>
            </w:r>
          </w:p>
        </w:tc>
      </w:tr>
      <w:tr w:rsidR="00F17B71" w:rsidRPr="00F17B71" w14:paraId="2C6DBD8E" w14:textId="77777777" w:rsidTr="00BE13DD">
        <w:trPr>
          <w:trHeight w:val="560"/>
        </w:trPr>
        <w:tc>
          <w:tcPr>
            <w:tcW w:w="3375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5552BD64" w14:textId="3A814FE5" w:rsidR="00F17B71" w:rsidRPr="00F17B71" w:rsidRDefault="00F17B71" w:rsidP="00BE13DD">
            <w:pPr>
              <w:tabs>
                <w:tab w:val="right" w:pos="1794"/>
              </w:tabs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Nombre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ab/>
              <w:t xml:space="preserve">del Requerimiento: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62387F05" w14:textId="77777777" w:rsidR="00F17B71" w:rsidRPr="00F17B71" w:rsidRDefault="00F17B71" w:rsidP="00F17B71">
            <w:pPr>
              <w:ind w:left="1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Correos de aviso </w:t>
            </w:r>
          </w:p>
        </w:tc>
      </w:tr>
      <w:tr w:rsidR="00F17B71" w:rsidRPr="00F17B71" w14:paraId="055D0449" w14:textId="77777777" w:rsidTr="00BE13DD">
        <w:trPr>
          <w:trHeight w:val="280"/>
        </w:trPr>
        <w:tc>
          <w:tcPr>
            <w:tcW w:w="337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090DC928" w14:textId="77777777" w:rsidR="00F17B71" w:rsidRPr="00F17B71" w:rsidRDefault="00F17B71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Características: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75C0ED50" w14:textId="2636831D" w:rsidR="00F17B71" w:rsidRPr="00F17B71" w:rsidRDefault="00BE13DD" w:rsidP="00BE13DD">
            <w:pPr>
              <w:ind w:left="0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E</w:t>
            </w:r>
            <w:r w:rsidR="00F17B71"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stos se usarán en caso de: perdida de contraseña.</w:t>
            </w:r>
          </w:p>
        </w:tc>
      </w:tr>
      <w:tr w:rsidR="00F17B71" w:rsidRPr="00F17B71" w14:paraId="0B2B0429" w14:textId="77777777" w:rsidTr="00BE13DD">
        <w:trPr>
          <w:trHeight w:val="560"/>
        </w:trPr>
        <w:tc>
          <w:tcPr>
            <w:tcW w:w="337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5C7A1F7D" w14:textId="77777777" w:rsidR="00F17B71" w:rsidRPr="00F17B71" w:rsidRDefault="00F17B71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Descripción del requerimiento:</w:t>
            </w:r>
            <w:r w:rsidRPr="00F17B71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Cs w:val="24"/>
              </w:rPr>
              <w:t xml:space="preserve">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5416D660" w14:textId="0DAB441C" w:rsidR="00F17B71" w:rsidRPr="00F17B71" w:rsidRDefault="00F17B71" w:rsidP="00F17B71">
            <w:pPr>
              <w:ind w:left="1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Esto se realizará con el fin de</w:t>
            </w:r>
            <w:r w:rsidR="003A0B0D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que las personas no tengan que volver a crear una cuenta si pierde su contraseña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.</w:t>
            </w:r>
          </w:p>
        </w:tc>
      </w:tr>
      <w:tr w:rsidR="00F17B71" w:rsidRPr="00F17B71" w14:paraId="7A4792B8" w14:textId="77777777" w:rsidTr="00F17B71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3DDD9FC8" w14:textId="4CA559E1" w:rsidR="00F17B71" w:rsidRPr="00F17B71" w:rsidRDefault="00F17B71" w:rsidP="00BE13DD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Prioridad del requerimiento: Alta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ab/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</w:tr>
    </w:tbl>
    <w:p w14:paraId="26D49F98" w14:textId="77777777" w:rsidR="00F17B71" w:rsidRPr="00F17B71" w:rsidRDefault="00F17B71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45FB62B6" w14:textId="7E75E5AD" w:rsidR="00F17B71" w:rsidRDefault="00F17B71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0BF90EFE" w14:textId="6CC0E489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3F0C59CD" w14:textId="57DDD507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74425949" w14:textId="30684D5E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2C6CCEC4" w14:textId="6544F0D8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20D87ECA" w14:textId="2C84C993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7D35DD19" w14:textId="166FF9FA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60D5A2E4" w14:textId="7ED6F212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1711964D" w14:textId="18BFC1E5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0F7E3155" w14:textId="7E60AD20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0B73204E" w14:textId="77777777" w:rsidR="003A0B0D" w:rsidRDefault="003A0B0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1BC9AE49" w14:textId="232FF678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020F2C2B" w14:textId="1B1E278B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6EDFC2A2" w14:textId="193AA81B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7A4FD2F8" w14:textId="635D7904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13F87149" w14:textId="3D1EC766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60D471A3" w14:textId="51187565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325C9535" w14:textId="1536B186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709440" behindDoc="1" locked="0" layoutInCell="1" allowOverlap="1" wp14:anchorId="6E450C63" wp14:editId="69F92055">
            <wp:simplePos x="0" y="0"/>
            <wp:positionH relativeFrom="column">
              <wp:posOffset>0</wp:posOffset>
            </wp:positionH>
            <wp:positionV relativeFrom="paragraph">
              <wp:posOffset>-29210</wp:posOffset>
            </wp:positionV>
            <wp:extent cx="1504950" cy="1504950"/>
            <wp:effectExtent l="0" t="0" r="0" b="0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yukeish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833A1B" w14:textId="7D58EF54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57E25B55" w14:textId="21D6A26C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4221DB35" w14:textId="27E34F28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56606F45" w14:textId="4C999DAE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3C430077" w14:textId="7175B06A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4AFDD4E2" w14:textId="06DCBE0B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5D735A9A" w14:textId="2D679F09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7B4CF4FB" w14:textId="525F43C8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2BB84093" w14:textId="569216FA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3D884AEA" w14:textId="30AEC189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3B436608" w14:textId="77777777" w:rsidR="00BE13DD" w:rsidRPr="00F17B71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5806A773" w14:textId="77777777" w:rsidR="00F17B71" w:rsidRP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479733EE" w14:textId="77777777" w:rsidR="00F17B71" w:rsidRPr="00F17B71" w:rsidRDefault="00F17B71" w:rsidP="003A0B0D">
      <w:pPr>
        <w:spacing w:after="0"/>
        <w:ind w:left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tbl>
      <w:tblPr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3375"/>
        <w:gridCol w:w="5268"/>
      </w:tblGrid>
      <w:tr w:rsidR="00F17B71" w:rsidRPr="00F17B71" w14:paraId="02BFB506" w14:textId="77777777" w:rsidTr="00BE13DD">
        <w:trPr>
          <w:trHeight w:val="840"/>
        </w:trPr>
        <w:tc>
          <w:tcPr>
            <w:tcW w:w="3375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14:paraId="0EB010FF" w14:textId="77777777" w:rsidR="00F17B71" w:rsidRPr="00F17B71" w:rsidRDefault="00F17B71" w:rsidP="00F17B71">
            <w:pPr>
              <w:ind w:right="13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Identificación del requerimiento: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14:paraId="1388D0D2" w14:textId="1E2DF73A" w:rsidR="00F17B71" w:rsidRPr="00F17B71" w:rsidRDefault="00F17B71" w:rsidP="00F17B71">
            <w:pPr>
              <w:ind w:left="1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RNF1</w:t>
            </w:r>
            <w:r w:rsidR="000F0BAB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0</w:t>
            </w:r>
          </w:p>
        </w:tc>
      </w:tr>
      <w:tr w:rsidR="00F17B71" w:rsidRPr="00F17B71" w14:paraId="6CCF36CC" w14:textId="77777777" w:rsidTr="00BE13DD">
        <w:trPr>
          <w:trHeight w:val="636"/>
        </w:trPr>
        <w:tc>
          <w:tcPr>
            <w:tcW w:w="3375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3279739C" w14:textId="67EDA6CB" w:rsidR="00F17B71" w:rsidRPr="00F17B71" w:rsidRDefault="00F17B71" w:rsidP="00BE13DD">
            <w:pPr>
              <w:tabs>
                <w:tab w:val="right" w:pos="1794"/>
              </w:tabs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Nombre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ab/>
              <w:t xml:space="preserve">del Requerimiento: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7854EB2E" w14:textId="77777777" w:rsidR="00F17B71" w:rsidRPr="00F17B71" w:rsidRDefault="00F17B71" w:rsidP="00F17B71">
            <w:pPr>
              <w:ind w:left="1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Inicio de sesión. </w:t>
            </w:r>
          </w:p>
        </w:tc>
      </w:tr>
      <w:tr w:rsidR="00F17B71" w:rsidRPr="00F17B71" w14:paraId="13FE6B8F" w14:textId="77777777" w:rsidTr="00BE13DD">
        <w:trPr>
          <w:trHeight w:val="280"/>
        </w:trPr>
        <w:tc>
          <w:tcPr>
            <w:tcW w:w="337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6476304F" w14:textId="77777777" w:rsidR="00F17B71" w:rsidRPr="00F17B71" w:rsidRDefault="00F17B71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Características: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25283ED0" w14:textId="45852FDD" w:rsidR="00F17B71" w:rsidRPr="00F17B71" w:rsidRDefault="00F17B71" w:rsidP="00BE13DD">
            <w:pPr>
              <w:ind w:left="0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Permitirá al usuario ingresar al aplicativo con un usuario y contraseña.</w:t>
            </w:r>
          </w:p>
        </w:tc>
      </w:tr>
      <w:tr w:rsidR="00F17B71" w:rsidRPr="00F17B71" w14:paraId="5742466F" w14:textId="77777777" w:rsidTr="00BE13DD">
        <w:trPr>
          <w:trHeight w:val="560"/>
        </w:trPr>
        <w:tc>
          <w:tcPr>
            <w:tcW w:w="337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2271170E" w14:textId="77777777" w:rsidR="00F17B71" w:rsidRPr="00F17B71" w:rsidRDefault="00F17B71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Descripción del requerimiento:</w:t>
            </w:r>
            <w:r w:rsidRPr="00F17B71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Cs w:val="24"/>
              </w:rPr>
              <w:t xml:space="preserve">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678E4036" w14:textId="218A1252" w:rsidR="00F17B71" w:rsidRPr="00F17B71" w:rsidRDefault="00F17B71" w:rsidP="00F17B71">
            <w:pPr>
              <w:ind w:left="1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Se </w:t>
            </w:r>
            <w:r w:rsidR="00AD4985"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utilizará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bien se para registrarse o iniciar sesión </w:t>
            </w:r>
          </w:p>
        </w:tc>
      </w:tr>
      <w:tr w:rsidR="00F17B71" w:rsidRPr="00F17B71" w14:paraId="1C0253AA" w14:textId="77777777" w:rsidTr="00F17B71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039F9420" w14:textId="206CD8A6" w:rsidR="00F17B71" w:rsidRPr="00F17B71" w:rsidRDefault="00F17B71" w:rsidP="00BE13DD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Prioridad del requerimiento:  Alta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ab/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</w:tr>
    </w:tbl>
    <w:p w14:paraId="2050518A" w14:textId="77777777" w:rsidR="00F17B71" w:rsidRPr="00F17B71" w:rsidRDefault="00F17B71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4454D820" w14:textId="77777777" w:rsidR="00F17B71" w:rsidRPr="00F17B71" w:rsidRDefault="00F17B71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05F417EC" w14:textId="1538CD23" w:rsidR="00F17B71" w:rsidRDefault="00F17B71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3F228019" w14:textId="29990464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6E4A4AD7" w14:textId="33260421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547940BA" w14:textId="4AB4F823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1BA02504" w14:textId="69B8DD2C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7409CF33" w14:textId="375EDF26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4DA385F4" w14:textId="1556B09E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39C2621C" w14:textId="713A954D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6F7E8F99" w14:textId="6557DEAF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7706D462" w14:textId="5C0EBA9F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3C1A4BE4" w14:textId="57DE3368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026704DC" w14:textId="45322ADD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30A329F1" w14:textId="7E8CE23B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7DCFEFE9" w14:textId="2D33AEDD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32C81972" w14:textId="4184F6FE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4204689E" w14:textId="61783C6F" w:rsidR="00F17B71" w:rsidRPr="00B00725" w:rsidRDefault="00F17B71" w:rsidP="00B00725">
      <w:pPr>
        <w:spacing w:after="0"/>
        <w:ind w:left="0"/>
        <w:rPr>
          <w:rFonts w:ascii="Times New Roman" w:eastAsia="Arial" w:hAnsi="Times New Roman" w:cs="Times New Roman"/>
          <w:color w:val="000000" w:themeColor="text1"/>
          <w:szCs w:val="24"/>
        </w:rPr>
      </w:pPr>
    </w:p>
    <w:sectPr w:rsidR="00F17B71" w:rsidRPr="00B00725" w:rsidSect="009F6646">
      <w:headerReference w:type="default" r:id="rId12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439CC9" w14:textId="77777777" w:rsidR="007B4368" w:rsidRDefault="007B4368" w:rsidP="00A66B18">
      <w:pPr>
        <w:spacing w:before="0" w:after="0"/>
      </w:pPr>
      <w:r>
        <w:separator/>
      </w:r>
    </w:p>
  </w:endnote>
  <w:endnote w:type="continuationSeparator" w:id="0">
    <w:p w14:paraId="7B7A5007" w14:textId="77777777" w:rsidR="007B4368" w:rsidRDefault="007B4368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D1434" w14:textId="77777777" w:rsidR="007B4368" w:rsidRDefault="007B4368" w:rsidP="00A66B18">
      <w:pPr>
        <w:spacing w:before="0" w:after="0"/>
      </w:pPr>
      <w:r>
        <w:separator/>
      </w:r>
    </w:p>
  </w:footnote>
  <w:footnote w:type="continuationSeparator" w:id="0">
    <w:p w14:paraId="4C707597" w14:textId="77777777" w:rsidR="007B4368" w:rsidRDefault="007B4368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BF270F" w14:textId="08060305" w:rsidR="00F17B71" w:rsidRPr="001919CE" w:rsidRDefault="00F17B71">
    <w:pPr>
      <w:pStyle w:val="Encabezado"/>
      <w:rPr>
        <w:rFonts w:ascii="Times New Roman" w:hAnsi="Times New Roman" w:cs="Times New Roman"/>
        <w:color w:val="auto"/>
        <w:sz w:val="32"/>
        <w:szCs w:val="24"/>
      </w:rPr>
    </w:pPr>
    <w:r w:rsidRPr="001919CE">
      <w:rPr>
        <w:rFonts w:ascii="Times New Roman" w:hAnsi="Times New Roman" w:cs="Times New Roman"/>
        <w:noProof/>
        <w:color w:val="auto"/>
        <w:sz w:val="32"/>
        <w:szCs w:val="24"/>
        <w:lang w:bidi="es-E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C4258A8" wp14:editId="784FFC8B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áfico 17" descr="Formas de énfasis curvas que crean en conjunto el diseño del encabezad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orma libre: Forma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orma libre: Forma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orma libre: Forma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orma libre: Forma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34F9D42" id="Gráfico 17" o:spid="_x0000_s1026" alt="Formas de énfasis curvas que crean en conjunto el diseño del encabezado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">
              <v:shape id="Forma lib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orma lib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orma libre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orma lib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  <w:r w:rsidRPr="001919CE">
      <w:rPr>
        <w:rFonts w:ascii="Times New Roman" w:hAnsi="Times New Roman" w:cs="Times New Roman"/>
        <w:color w:val="auto"/>
        <w:sz w:val="32"/>
        <w:szCs w:val="24"/>
      </w:rPr>
      <w:t>Kyukeisho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D6293"/>
    <w:multiLevelType w:val="multilevel"/>
    <w:tmpl w:val="EA36AD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7D4305"/>
    <w:multiLevelType w:val="hybridMultilevel"/>
    <w:tmpl w:val="8F7615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D72EA"/>
    <w:multiLevelType w:val="multilevel"/>
    <w:tmpl w:val="B750EA0E"/>
    <w:lvl w:ilvl="0">
      <w:start w:val="1"/>
      <w:numFmt w:val="bullet"/>
      <w:lvlText w:val="●"/>
      <w:lvlJc w:val="left"/>
      <w:pPr>
        <w:ind w:left="722" w:hanging="72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49" w:hanging="154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69" w:hanging="226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89" w:hanging="298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09" w:hanging="370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29" w:hanging="442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49" w:hanging="514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69" w:hanging="586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89" w:hanging="658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" w15:restartNumberingAfterBreak="0">
    <w:nsid w:val="344625E8"/>
    <w:multiLevelType w:val="multilevel"/>
    <w:tmpl w:val="D8E8E8B2"/>
    <w:lvl w:ilvl="0">
      <w:start w:val="1"/>
      <w:numFmt w:val="bullet"/>
      <w:lvlText w:val="●"/>
      <w:lvlJc w:val="left"/>
      <w:pPr>
        <w:ind w:left="722" w:hanging="72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49" w:hanging="154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69" w:hanging="226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89" w:hanging="298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09" w:hanging="370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29" w:hanging="442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49" w:hanging="514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69" w:hanging="586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89" w:hanging="658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4" w15:restartNumberingAfterBreak="0">
    <w:nsid w:val="52182E50"/>
    <w:multiLevelType w:val="multilevel"/>
    <w:tmpl w:val="EF16B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7941321"/>
    <w:multiLevelType w:val="multilevel"/>
    <w:tmpl w:val="235E21D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73068A6"/>
    <w:multiLevelType w:val="multilevel"/>
    <w:tmpl w:val="FD6A6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93D154F"/>
    <w:multiLevelType w:val="multilevel"/>
    <w:tmpl w:val="78B88D7C"/>
    <w:lvl w:ilvl="0">
      <w:start w:val="1"/>
      <w:numFmt w:val="bullet"/>
      <w:lvlText w:val="●"/>
      <w:lvlJc w:val="left"/>
      <w:pPr>
        <w:ind w:left="722" w:hanging="72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49" w:hanging="154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69" w:hanging="226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89" w:hanging="298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09" w:hanging="370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29" w:hanging="442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49" w:hanging="514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69" w:hanging="586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89" w:hanging="658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8" w15:restartNumberingAfterBreak="0">
    <w:nsid w:val="6D547717"/>
    <w:multiLevelType w:val="hybridMultilevel"/>
    <w:tmpl w:val="AA00405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860276"/>
    <w:multiLevelType w:val="multilevel"/>
    <w:tmpl w:val="3A400E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DF220A4"/>
    <w:multiLevelType w:val="multilevel"/>
    <w:tmpl w:val="CC80FE16"/>
    <w:lvl w:ilvl="0">
      <w:start w:val="1"/>
      <w:numFmt w:val="bullet"/>
      <w:lvlText w:val="●"/>
      <w:lvlJc w:val="left"/>
      <w:pPr>
        <w:ind w:left="722" w:hanging="72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49" w:hanging="154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69" w:hanging="226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89" w:hanging="298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09" w:hanging="370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29" w:hanging="442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49" w:hanging="514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69" w:hanging="586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89" w:hanging="658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1" w15:restartNumberingAfterBreak="0">
    <w:nsid w:val="7A0C6541"/>
    <w:multiLevelType w:val="hybridMultilevel"/>
    <w:tmpl w:val="58DA0F26"/>
    <w:lvl w:ilvl="0" w:tplc="6B982EE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0"/>
  </w:num>
  <w:num w:numId="5">
    <w:abstractNumId w:val="10"/>
  </w:num>
  <w:num w:numId="6">
    <w:abstractNumId w:val="4"/>
  </w:num>
  <w:num w:numId="7">
    <w:abstractNumId w:val="7"/>
  </w:num>
  <w:num w:numId="8">
    <w:abstractNumId w:val="3"/>
  </w:num>
  <w:num w:numId="9">
    <w:abstractNumId w:val="6"/>
  </w:num>
  <w:num w:numId="10">
    <w:abstractNumId w:val="2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401"/>
    <w:rsid w:val="00005FC5"/>
    <w:rsid w:val="00051853"/>
    <w:rsid w:val="000670FF"/>
    <w:rsid w:val="00083BAA"/>
    <w:rsid w:val="000F0BAB"/>
    <w:rsid w:val="0010680C"/>
    <w:rsid w:val="00112CB8"/>
    <w:rsid w:val="00152B0B"/>
    <w:rsid w:val="00160219"/>
    <w:rsid w:val="00165580"/>
    <w:rsid w:val="001766D6"/>
    <w:rsid w:val="001919CE"/>
    <w:rsid w:val="00192419"/>
    <w:rsid w:val="001C270D"/>
    <w:rsid w:val="001D0B5A"/>
    <w:rsid w:val="001E2320"/>
    <w:rsid w:val="00214E28"/>
    <w:rsid w:val="0023273E"/>
    <w:rsid w:val="00296800"/>
    <w:rsid w:val="003101B6"/>
    <w:rsid w:val="00352B81"/>
    <w:rsid w:val="00394757"/>
    <w:rsid w:val="003A0150"/>
    <w:rsid w:val="003A0B0D"/>
    <w:rsid w:val="003E24DF"/>
    <w:rsid w:val="0041428F"/>
    <w:rsid w:val="0047291E"/>
    <w:rsid w:val="004A2B0D"/>
    <w:rsid w:val="004B02E9"/>
    <w:rsid w:val="004C3CB7"/>
    <w:rsid w:val="004D539C"/>
    <w:rsid w:val="005105F7"/>
    <w:rsid w:val="00513437"/>
    <w:rsid w:val="00526D68"/>
    <w:rsid w:val="005C2210"/>
    <w:rsid w:val="00615018"/>
    <w:rsid w:val="0062123A"/>
    <w:rsid w:val="00646E75"/>
    <w:rsid w:val="006A7B3A"/>
    <w:rsid w:val="006F6F10"/>
    <w:rsid w:val="007110AB"/>
    <w:rsid w:val="007230BE"/>
    <w:rsid w:val="0077148B"/>
    <w:rsid w:val="00783E79"/>
    <w:rsid w:val="007B4368"/>
    <w:rsid w:val="007B5AE8"/>
    <w:rsid w:val="007C184E"/>
    <w:rsid w:val="007F5192"/>
    <w:rsid w:val="009742A7"/>
    <w:rsid w:val="00990375"/>
    <w:rsid w:val="009E4B5C"/>
    <w:rsid w:val="009F6646"/>
    <w:rsid w:val="00A26FE7"/>
    <w:rsid w:val="00A66B18"/>
    <w:rsid w:val="00A6783B"/>
    <w:rsid w:val="00A96CF8"/>
    <w:rsid w:val="00AA089B"/>
    <w:rsid w:val="00AB2C9E"/>
    <w:rsid w:val="00AD4985"/>
    <w:rsid w:val="00AE1388"/>
    <w:rsid w:val="00AF3982"/>
    <w:rsid w:val="00B00725"/>
    <w:rsid w:val="00B43401"/>
    <w:rsid w:val="00B50294"/>
    <w:rsid w:val="00B5160B"/>
    <w:rsid w:val="00B57D6E"/>
    <w:rsid w:val="00B8652E"/>
    <w:rsid w:val="00B95C71"/>
    <w:rsid w:val="00BE13DD"/>
    <w:rsid w:val="00C1682D"/>
    <w:rsid w:val="00C701F7"/>
    <w:rsid w:val="00C70786"/>
    <w:rsid w:val="00D10958"/>
    <w:rsid w:val="00D66593"/>
    <w:rsid w:val="00DE6DA2"/>
    <w:rsid w:val="00DF2D30"/>
    <w:rsid w:val="00E062F7"/>
    <w:rsid w:val="00E2760C"/>
    <w:rsid w:val="00E4786A"/>
    <w:rsid w:val="00E55D74"/>
    <w:rsid w:val="00E6540C"/>
    <w:rsid w:val="00E81E2A"/>
    <w:rsid w:val="00EE0952"/>
    <w:rsid w:val="00EE15FF"/>
    <w:rsid w:val="00EF3DC0"/>
    <w:rsid w:val="00F00DC2"/>
    <w:rsid w:val="00F17B71"/>
    <w:rsid w:val="00F82BD0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12E38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semiHidden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Fuentedeprrafopredeter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Prrafodelista">
    <w:name w:val="List Paragraph"/>
    <w:basedOn w:val="Normal"/>
    <w:uiPriority w:val="34"/>
    <w:qFormat/>
    <w:rsid w:val="009742A7"/>
    <w:pPr>
      <w:spacing w:before="0" w:after="160" w:line="259" w:lineRule="auto"/>
      <w:ind w:right="0"/>
      <w:contextualSpacing/>
    </w:pPr>
    <w:rPr>
      <w:color w:val="auto"/>
      <w:kern w:val="0"/>
      <w:sz w:val="22"/>
      <w:szCs w:val="22"/>
      <w:lang w:val="es-419" w:eastAsia="en-US"/>
    </w:rPr>
  </w:style>
  <w:style w:type="table" w:styleId="Tablaconcuadrcula">
    <w:name w:val="Table Grid"/>
    <w:basedOn w:val="Tablanormal"/>
    <w:uiPriority w:val="39"/>
    <w:rsid w:val="009742A7"/>
    <w:rPr>
      <w:rFonts w:eastAsiaTheme="minorHAnsi"/>
      <w:sz w:val="22"/>
      <w:szCs w:val="22"/>
      <w:lang w:val="es-419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22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AppData\Local\Microsoft\Office\16.0\DTS\es-ES%7b7F637A94-5C8F-468E-85AE-F0BD56F7E48B%7d\%7bFC122BC7-FE68-46CA-9F27-FB99EE1A8C12%7dtf56348247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449FF3-1CE5-447F-84CF-D1D19172B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{FC122BC7-FE68-46CA-9F27-FB99EE1A8C12}tf56348247</Template>
  <TotalTime>0</TotalTime>
  <Pages>1</Pages>
  <Words>1274</Words>
  <Characters>7008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2020-02-07T15:42:00Z</dcterms:created>
  <dcterms:modified xsi:type="dcterms:W3CDTF">2020-02-07T23:42:00Z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