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09AEF12" w14:textId="36AF7741" w:rsidR="00A66B18" w:rsidRDefault="001919CE" w:rsidP="00A6783B">
      <w:pPr>
        <w:pStyle w:val="Firma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828B16A" wp14:editId="54A31A6D">
            <wp:simplePos x="0" y="0"/>
            <wp:positionH relativeFrom="column">
              <wp:posOffset>114300</wp:posOffset>
            </wp:positionH>
            <wp:positionV relativeFrom="paragraph">
              <wp:posOffset>-56515</wp:posOffset>
            </wp:positionV>
            <wp:extent cx="1504950" cy="1504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150F2EB6" w14:textId="5D327F6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LEVANTAMIENTO DE INFORMACIÓN</w:t>
      </w:r>
    </w:p>
    <w:p w14:paraId="2DBE65B7" w14:textId="7C50F76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92FB655" w14:textId="524CD3C5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63E7490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77E5E088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5DC4B7D0" w14:textId="48E3B672" w:rsidR="001919CE" w:rsidRDefault="001919CE" w:rsidP="001919CE">
      <w:pPr>
        <w:tabs>
          <w:tab w:val="left" w:pos="3600"/>
        </w:tabs>
        <w:jc w:val="center"/>
      </w:pPr>
    </w:p>
    <w:p w14:paraId="2E6BD5DA" w14:textId="77777777" w:rsidR="001919CE" w:rsidRDefault="001919CE" w:rsidP="001919CE">
      <w:pPr>
        <w:tabs>
          <w:tab w:val="left" w:pos="3600"/>
        </w:tabs>
        <w:jc w:val="center"/>
      </w:pPr>
    </w:p>
    <w:p w14:paraId="62DB02C3" w14:textId="773EE730" w:rsidR="001919CE" w:rsidRDefault="001919CE" w:rsidP="001919CE">
      <w:pPr>
        <w:tabs>
          <w:tab w:val="left" w:pos="3600"/>
        </w:tabs>
        <w:ind w:left="0"/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B245F48" wp14:editId="26D73BF2">
            <wp:simplePos x="0" y="0"/>
            <wp:positionH relativeFrom="column">
              <wp:posOffset>85725</wp:posOffset>
            </wp:positionH>
            <wp:positionV relativeFrom="paragraph">
              <wp:posOffset>75565</wp:posOffset>
            </wp:positionV>
            <wp:extent cx="1504950" cy="15049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5DC5ED8E" w14:textId="0D373961" w:rsidR="001919CE" w:rsidRDefault="001919CE" w:rsidP="001919CE"/>
    <w:tbl>
      <w:tblPr>
        <w:tblpPr w:leftFromText="141" w:rightFromText="141" w:vertAnchor="page" w:horzAnchor="margin" w:tblpXSpec="center" w:tblpY="5431"/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8"/>
        <w:gridCol w:w="5366"/>
      </w:tblGrid>
      <w:tr w:rsidR="001919CE" w:rsidRPr="00B53F41" w14:paraId="3D995C96" w14:textId="77777777" w:rsidTr="009742A7">
        <w:trPr>
          <w:trHeight w:val="419"/>
        </w:trPr>
        <w:tc>
          <w:tcPr>
            <w:tcW w:w="9614" w:type="dxa"/>
            <w:gridSpan w:val="2"/>
          </w:tcPr>
          <w:p w14:paraId="13945BFB" w14:textId="77777777" w:rsidR="001919CE" w:rsidRPr="00B53F41" w:rsidRDefault="001919CE" w:rsidP="009742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F41">
              <w:rPr>
                <w:rFonts w:ascii="Times New Roman" w:hAnsi="Times New Roman" w:cs="Times New Roman"/>
                <w:b/>
              </w:rPr>
              <w:t>Tienda De Videojuegos Xbox</w:t>
            </w:r>
          </w:p>
        </w:tc>
      </w:tr>
      <w:tr w:rsidR="001919CE" w:rsidRPr="00CA7CB9" w14:paraId="19FA4997" w14:textId="77777777" w:rsidTr="009742A7">
        <w:trPr>
          <w:trHeight w:val="428"/>
        </w:trPr>
        <w:tc>
          <w:tcPr>
            <w:tcW w:w="4248" w:type="dxa"/>
          </w:tcPr>
          <w:p w14:paraId="3F81CD5E" w14:textId="77777777" w:rsidR="001919CE" w:rsidRDefault="001919CE" w:rsidP="009742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Ubicación</w:t>
            </w:r>
          </w:p>
        </w:tc>
        <w:tc>
          <w:tcPr>
            <w:tcW w:w="5366" w:type="dxa"/>
          </w:tcPr>
          <w:p w14:paraId="71B0780C" w14:textId="77777777" w:rsidR="001919CE" w:rsidRPr="00CA7CB9" w:rsidRDefault="001919CE" w:rsidP="009742A7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Barrio diana Turbay Cra 2b calle 47-37 Sur</w:t>
            </w:r>
          </w:p>
        </w:tc>
      </w:tr>
      <w:tr w:rsidR="001919CE" w:rsidRPr="00B53F41" w14:paraId="6447534E" w14:textId="77777777" w:rsidTr="009742A7">
        <w:trPr>
          <w:trHeight w:val="189"/>
        </w:trPr>
        <w:tc>
          <w:tcPr>
            <w:tcW w:w="4248" w:type="dxa"/>
          </w:tcPr>
          <w:p w14:paraId="31E5E89E" w14:textId="77777777" w:rsidR="001919CE" w:rsidRDefault="001919CE" w:rsidP="009742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 Administrador</w:t>
            </w:r>
          </w:p>
        </w:tc>
        <w:tc>
          <w:tcPr>
            <w:tcW w:w="5366" w:type="dxa"/>
          </w:tcPr>
          <w:p w14:paraId="5C19C92B" w14:textId="77777777" w:rsidR="001919CE" w:rsidRPr="00B53F41" w:rsidRDefault="001919CE" w:rsidP="009742A7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 Piñeros</w:t>
            </w:r>
          </w:p>
        </w:tc>
      </w:tr>
      <w:tr w:rsidR="001919CE" w14:paraId="5903E59C" w14:textId="77777777" w:rsidTr="009742A7">
        <w:trPr>
          <w:trHeight w:val="171"/>
        </w:trPr>
        <w:tc>
          <w:tcPr>
            <w:tcW w:w="4248" w:type="dxa"/>
          </w:tcPr>
          <w:p w14:paraId="1F53CBA1" w14:textId="77777777" w:rsidR="001919CE" w:rsidRDefault="001919CE" w:rsidP="009742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 Entrevistador</w:t>
            </w:r>
          </w:p>
        </w:tc>
        <w:tc>
          <w:tcPr>
            <w:tcW w:w="5366" w:type="dxa"/>
          </w:tcPr>
          <w:p w14:paraId="6CB78F5D" w14:textId="24116842" w:rsidR="001919CE" w:rsidRPr="001919CE" w:rsidRDefault="001919CE" w:rsidP="009742A7">
            <w:pPr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Andres Felipe Olaya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742A7">
              <w:rPr>
                <w:rFonts w:ascii="Times New Roman" w:hAnsi="Times New Roman" w:cs="Times New Roman"/>
                <w:bCs/>
              </w:rPr>
              <w:t>Cadena</w:t>
            </w:r>
          </w:p>
        </w:tc>
      </w:tr>
    </w:tbl>
    <w:p w14:paraId="1AA0FB15" w14:textId="39DA9D50" w:rsidR="001919CE" w:rsidRDefault="001919CE" w:rsidP="001919CE">
      <w:pPr>
        <w:tabs>
          <w:tab w:val="left" w:pos="4650"/>
        </w:tabs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Kyukeisho</w:t>
      </w:r>
    </w:p>
    <w:p w14:paraId="4F65DC30" w14:textId="11BCF5DB" w:rsidR="009742A7" w:rsidRDefault="009742A7" w:rsidP="001919CE">
      <w:pPr>
        <w:tabs>
          <w:tab w:val="left" w:pos="4650"/>
        </w:tabs>
        <w:ind w:left="0"/>
        <w:rPr>
          <w:rFonts w:ascii="Times New Roman" w:hAnsi="Times New Roman" w:cs="Times New Roman"/>
          <w:b/>
          <w:bCs/>
        </w:rPr>
      </w:pPr>
    </w:p>
    <w:p w14:paraId="778142B2" w14:textId="77777777" w:rsidR="009742A7" w:rsidRP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  <w:r w:rsidRPr="009742A7">
        <w:rPr>
          <w:rFonts w:ascii="Times New Roman" w:hAnsi="Times New Roman" w:cs="Times New Roman"/>
          <w:b/>
        </w:rPr>
        <w:t>Objetivos de la tienda de la tienda de videojuegos:</w:t>
      </w:r>
    </w:p>
    <w:p w14:paraId="34E89423" w14:textId="77777777" w:rsidR="009742A7" w:rsidRPr="003A17E8" w:rsidRDefault="009742A7" w:rsidP="009742A7">
      <w:pPr>
        <w:tabs>
          <w:tab w:val="left" w:pos="396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 de los objetivos, es darse a conocer por toda la localidad, que las personas se conozcan de la tienda de videojuegos, no solo por los productos que ofrece, sino que también por el buen trato y excelente servicio a los clientes.</w:t>
      </w:r>
    </w:p>
    <w:p w14:paraId="5987C4BA" w14:textId="77777777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</w:rPr>
      </w:pPr>
    </w:p>
    <w:p w14:paraId="4892EE62" w14:textId="77777777" w:rsidR="009742A7" w:rsidRDefault="009742A7" w:rsidP="009742A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Entrevista</w:t>
      </w:r>
    </w:p>
    <w:p w14:paraId="47D00523" w14:textId="77777777" w:rsidR="009742A7" w:rsidRDefault="009742A7" w:rsidP="009742A7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Datos personales del dueño(a).</w:t>
      </w:r>
    </w:p>
    <w:p w14:paraId="1261D9E6" w14:textId="77777777" w:rsidR="009742A7" w:rsidRPr="00B53F41" w:rsidRDefault="009742A7" w:rsidP="009742A7">
      <w:pPr>
        <w:tabs>
          <w:tab w:val="left" w:pos="3969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Nombre: </w:t>
      </w:r>
      <w:r>
        <w:rPr>
          <w:rFonts w:ascii="Times New Roman" w:hAnsi="Times New Roman" w:cs="Times New Roman"/>
        </w:rPr>
        <w:t>Ana Piñeros</w:t>
      </w:r>
    </w:p>
    <w:p w14:paraId="4EF0F949" w14:textId="77777777" w:rsidR="009742A7" w:rsidRPr="00B53F41" w:rsidRDefault="009742A7" w:rsidP="009742A7">
      <w:pPr>
        <w:tabs>
          <w:tab w:val="left" w:pos="3969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Edad: </w:t>
      </w:r>
      <w:r>
        <w:rPr>
          <w:rFonts w:ascii="Times New Roman" w:hAnsi="Times New Roman" w:cs="Times New Roman"/>
        </w:rPr>
        <w:t>27 años</w:t>
      </w:r>
    </w:p>
    <w:p w14:paraId="0D985039" w14:textId="77777777" w:rsidR="009742A7" w:rsidRPr="00B53F41" w:rsidRDefault="009742A7" w:rsidP="009742A7">
      <w:pPr>
        <w:tabs>
          <w:tab w:val="left" w:pos="3969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Cuanto lleva con la tienda de videojuegos: </w:t>
      </w:r>
      <w:r>
        <w:rPr>
          <w:rFonts w:ascii="Times New Roman" w:hAnsi="Times New Roman" w:cs="Times New Roman"/>
        </w:rPr>
        <w:t>1 año</w:t>
      </w:r>
    </w:p>
    <w:p w14:paraId="274A40FF" w14:textId="042C6C66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7474113" w14:textId="43983C56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424F7F31" w14:textId="2E00CD3A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6FCDFC6A" wp14:editId="652A5D2E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1504950" cy="1504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815CB" w14:textId="09C8F653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7D9E7F14" w14:textId="447E138F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3C12101" w14:textId="131BE4DB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0274F98" w14:textId="6F25503C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0583FBB8" w14:textId="335C874E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7FBF7D6B" w14:textId="77777777" w:rsidR="009742A7" w:rsidRPr="00EC6DF3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6AC4981" w14:textId="77777777" w:rsidR="009742A7" w:rsidRDefault="009742A7" w:rsidP="009742A7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C6DF3">
        <w:rPr>
          <w:rFonts w:ascii="Times New Roman" w:hAnsi="Times New Roman" w:cs="Times New Roman"/>
          <w:b/>
          <w:sz w:val="24"/>
        </w:rPr>
        <w:t>¿Cómo funciona el establecimiento normalmente?</w:t>
      </w:r>
    </w:p>
    <w:p w14:paraId="7A8CD604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07FB56D6" w14:textId="77777777" w:rsidR="009742A7" w:rsidRPr="00B53F41" w:rsidRDefault="009742A7" w:rsidP="009742A7">
      <w:pPr>
        <w:pStyle w:val="Prrafodelista"/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Normalmente la dueña abre a las 9 de la mañana a la espera de clientes y cierra en horario de 4 a 6 de la tarde.</w:t>
      </w:r>
    </w:p>
    <w:p w14:paraId="503EFB20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1B34DAFC" w14:textId="77777777" w:rsidR="009742A7" w:rsidRDefault="009742A7" w:rsidP="009742A7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¿En que se basan las políticas de la tienda de videojuegos?</w:t>
      </w:r>
    </w:p>
    <w:p w14:paraId="55C1BFA6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04E235CD" w14:textId="77777777" w:rsidR="009742A7" w:rsidRPr="00B53F41" w:rsidRDefault="009742A7" w:rsidP="009742A7">
      <w:pPr>
        <w:pStyle w:val="Prrafodelista"/>
        <w:tabs>
          <w:tab w:val="left" w:pos="3969"/>
        </w:tabs>
        <w:spacing w:line="360" w:lineRule="auto"/>
        <w:ind w:left="1134" w:right="54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política de la tienda de videojuegos es su confianza en los clientes, la calidad del servicio la buena atención para que los clientes queden satisfechos con la atención.</w:t>
      </w:r>
    </w:p>
    <w:p w14:paraId="4AFAD5F4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13EEC830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4A82850C" w14:textId="77777777" w:rsidR="009742A7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¿La tienda de videojuegos cuenta con una misión y visión?</w:t>
      </w:r>
    </w:p>
    <w:p w14:paraId="0C36EC43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32128415" w14:textId="77777777" w:rsidR="009742A7" w:rsidRPr="00B53F41" w:rsidRDefault="009742A7" w:rsidP="00990375">
      <w:pPr>
        <w:pStyle w:val="Prrafodelista"/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este momento no, pero la señora Ana, quiere que su tienda sea reconocida en corto plazo por las atenciones prestadas y servicios ofrecidos.</w:t>
      </w:r>
    </w:p>
    <w:p w14:paraId="45E329FE" w14:textId="77777777" w:rsidR="009742A7" w:rsidRDefault="009742A7" w:rsidP="009742A7">
      <w:pPr>
        <w:pStyle w:val="Prrafodelista"/>
        <w:tabs>
          <w:tab w:val="left" w:pos="3969"/>
        </w:tabs>
        <w:ind w:left="0"/>
        <w:rPr>
          <w:rFonts w:ascii="Times New Roman" w:hAnsi="Times New Roman" w:cs="Times New Roman"/>
          <w:b/>
          <w:sz w:val="24"/>
        </w:rPr>
      </w:pPr>
    </w:p>
    <w:p w14:paraId="36CED076" w14:textId="77777777" w:rsidR="009742A7" w:rsidRPr="00EC6DF3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¿Usted cree que el aplicativo web sería de gran ayuda para la tienda de videojuegos?</w:t>
      </w:r>
    </w:p>
    <w:p w14:paraId="65B405AC" w14:textId="1FF5F589" w:rsidR="009742A7" w:rsidRPr="00977705" w:rsidRDefault="009742A7" w:rsidP="00990375">
      <w:pPr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ayudara porque en este momento la tecnología es lo que más está siendo utilizado, los jóvenes son los más interesados es los videojuegos y en las páginas web.</w:t>
      </w:r>
    </w:p>
    <w:p w14:paraId="464A92D1" w14:textId="77777777" w:rsidR="009742A7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¿Cómo es el registro de ventas</w:t>
      </w:r>
      <w:r>
        <w:rPr>
          <w:rFonts w:ascii="Times New Roman" w:hAnsi="Times New Roman" w:cs="Times New Roman"/>
          <w:b/>
          <w:sz w:val="24"/>
        </w:rPr>
        <w:t xml:space="preserve"> es digital o manual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35EF3504" w14:textId="77777777" w:rsidR="009742A7" w:rsidRPr="00977705" w:rsidRDefault="009742A7" w:rsidP="00990375">
      <w:pPr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registro de ventas normalmente se lleva manual, pero al final de la jornada se pasa la información a una computadora.</w:t>
      </w:r>
    </w:p>
    <w:p w14:paraId="34D1B32B" w14:textId="68A3EBE1" w:rsidR="009742A7" w:rsidRDefault="009742A7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739CF8AB" w14:textId="67FCA178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1CB616B" w14:textId="52652421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0D27F32A" w14:textId="50A83852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085861E" w14:textId="2CBE0B81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43EC822D" wp14:editId="26791818">
            <wp:simplePos x="0" y="0"/>
            <wp:positionH relativeFrom="column">
              <wp:posOffset>-47625</wp:posOffset>
            </wp:positionH>
            <wp:positionV relativeFrom="paragraph">
              <wp:posOffset>145895</wp:posOffset>
            </wp:positionV>
            <wp:extent cx="1504950" cy="15049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963FA" w14:textId="40342D63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1EA4ABAC" w14:textId="2E5AA5D9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69950CB" w14:textId="22BD6938" w:rsidR="00990375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577A4B48" w14:textId="77777777" w:rsidR="00990375" w:rsidRPr="00E976FB" w:rsidRDefault="00990375" w:rsidP="009742A7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6BD354DB" w14:textId="77777777" w:rsidR="009742A7" w:rsidRDefault="009742A7" w:rsidP="00990375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¿Qué productos ofrece </w:t>
      </w:r>
      <w:r>
        <w:rPr>
          <w:rFonts w:ascii="Times New Roman" w:hAnsi="Times New Roman" w:cs="Times New Roman"/>
          <w:b/>
          <w:sz w:val="24"/>
        </w:rPr>
        <w:t>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256B4667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Xbox</w:t>
      </w:r>
    </w:p>
    <w:p w14:paraId="1F78A62D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</w:t>
      </w:r>
    </w:p>
    <w:p w14:paraId="728BCE22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Fotocopias</w:t>
      </w:r>
    </w:p>
    <w:p w14:paraId="786FDA9F" w14:textId="77777777" w:rsidR="009742A7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Scanner</w:t>
      </w:r>
    </w:p>
    <w:p w14:paraId="7622F1BB" w14:textId="77777777" w:rsidR="009742A7" w:rsidRPr="00977705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Galguerías</w:t>
      </w:r>
    </w:p>
    <w:p w14:paraId="6AC3C846" w14:textId="1F7C8226" w:rsidR="009742A7" w:rsidRPr="00852980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Minutos</w:t>
      </w:r>
    </w:p>
    <w:p w14:paraId="73E70470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1134" w:hanging="502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</w:t>
      </w:r>
      <w:r>
        <w:rPr>
          <w:rFonts w:ascii="Times New Roman" w:hAnsi="Times New Roman" w:cs="Times New Roman"/>
          <w:b/>
          <w:sz w:val="24"/>
        </w:rPr>
        <w:t>Con cuanto personal cuenta 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671E7594" w14:textId="4F40F62A" w:rsidR="009742A7" w:rsidRPr="004D539C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establecimiento cuenta con 3 personas encargadas del establecimient</w:t>
      </w:r>
      <w:r w:rsidR="004D539C">
        <w:rPr>
          <w:rFonts w:ascii="Times New Roman" w:hAnsi="Times New Roman" w:cs="Times New Roman"/>
        </w:rPr>
        <w:t>o.</w:t>
      </w:r>
    </w:p>
    <w:p w14:paraId="16919DD0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¿Cuánto lleva de fundada la tienda de videojuegos</w:t>
      </w:r>
      <w:r w:rsidRPr="00E976FB">
        <w:rPr>
          <w:rFonts w:ascii="Times New Roman" w:hAnsi="Times New Roman" w:cs="Times New Roman"/>
          <w:b/>
          <w:sz w:val="24"/>
        </w:rPr>
        <w:t>?</w:t>
      </w:r>
    </w:p>
    <w:p w14:paraId="4436585F" w14:textId="19DE9F97" w:rsidR="009742A7" w:rsidRPr="004D539C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negocio lleva fijo 1 año.</w:t>
      </w:r>
    </w:p>
    <w:p w14:paraId="73E907FB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>¿Qué sucede si se pierden los contratos de los empleados o el registro de ventas?</w:t>
      </w:r>
    </w:p>
    <w:p w14:paraId="412E1AE8" w14:textId="469757AC" w:rsidR="009742A7" w:rsidRPr="004D539C" w:rsidRDefault="009742A7" w:rsidP="004D539C">
      <w:pPr>
        <w:tabs>
          <w:tab w:val="left" w:pos="3969"/>
        </w:tabs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perdería toda la información del negocio, todos los registros de ingresos de ese día y no se podrían recuperar los datos de ventas porque no cuentan con ninguna copia de seguridad.</w:t>
      </w:r>
    </w:p>
    <w:p w14:paraId="20CB11FF" w14:textId="77777777" w:rsidR="009742A7" w:rsidRDefault="009742A7" w:rsidP="004D539C">
      <w:pPr>
        <w:pStyle w:val="Prrafodelista"/>
        <w:numPr>
          <w:ilvl w:val="0"/>
          <w:numId w:val="1"/>
        </w:numPr>
        <w:tabs>
          <w:tab w:val="left" w:pos="3969"/>
        </w:tabs>
        <w:ind w:left="993"/>
        <w:rPr>
          <w:rFonts w:ascii="Times New Roman" w:hAnsi="Times New Roman" w:cs="Times New Roman"/>
          <w:b/>
          <w:sz w:val="24"/>
        </w:rPr>
      </w:pPr>
      <w:r w:rsidRPr="00E976FB">
        <w:rPr>
          <w:rFonts w:ascii="Times New Roman" w:hAnsi="Times New Roman" w:cs="Times New Roman"/>
          <w:b/>
          <w:sz w:val="24"/>
        </w:rPr>
        <w:t xml:space="preserve">¿Cómo hace el cliente cuando quiere adquirir </w:t>
      </w:r>
      <w:r>
        <w:rPr>
          <w:rFonts w:ascii="Times New Roman" w:hAnsi="Times New Roman" w:cs="Times New Roman"/>
          <w:b/>
          <w:sz w:val="24"/>
        </w:rPr>
        <w:t>un producto o servicio</w:t>
      </w:r>
      <w:r w:rsidRPr="00E976FB">
        <w:rPr>
          <w:rFonts w:ascii="Times New Roman" w:hAnsi="Times New Roman" w:cs="Times New Roman"/>
          <w:b/>
          <w:sz w:val="24"/>
        </w:rPr>
        <w:t xml:space="preserve"> desde su casa?</w:t>
      </w:r>
    </w:p>
    <w:p w14:paraId="672C6F7A" w14:textId="572D5114" w:rsidR="009742A7" w:rsidRPr="004D539C" w:rsidRDefault="009742A7" w:rsidP="004D539C">
      <w:pPr>
        <w:tabs>
          <w:tab w:val="left" w:pos="3969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Tiene que ir directamente a la tienda de videojuegos.</w:t>
      </w:r>
    </w:p>
    <w:p w14:paraId="2EBD9947" w14:textId="77777777" w:rsidR="009742A7" w:rsidRPr="00E976FB" w:rsidRDefault="009742A7" w:rsidP="004D539C">
      <w:pPr>
        <w:pStyle w:val="Prrafodelista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¿El negocio cuenta con servicio a domicilio?</w:t>
      </w:r>
    </w:p>
    <w:p w14:paraId="3AADF93B" w14:textId="03463C95" w:rsidR="009742A7" w:rsidRDefault="009742A7" w:rsidP="004D539C">
      <w:p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momento no </w:t>
      </w:r>
      <w:r w:rsidR="004D539C">
        <w:rPr>
          <w:rFonts w:ascii="Times New Roman" w:hAnsi="Times New Roman" w:cs="Times New Roman"/>
        </w:rPr>
        <w:t>cuenta,</w:t>
      </w:r>
      <w:r>
        <w:rPr>
          <w:rFonts w:ascii="Times New Roman" w:hAnsi="Times New Roman" w:cs="Times New Roman"/>
        </w:rPr>
        <w:t xml:space="preserve"> pero a futuro se requiere un servicio a domicilio.</w:t>
      </w:r>
    </w:p>
    <w:p w14:paraId="3F3F2E5E" w14:textId="1320DEF5" w:rsidR="009742A7" w:rsidRDefault="009742A7" w:rsidP="009742A7">
      <w:pPr>
        <w:rPr>
          <w:rFonts w:ascii="Times New Roman" w:hAnsi="Times New Roman" w:cs="Times New Roman"/>
          <w:b/>
          <w:u w:val="single"/>
        </w:rPr>
      </w:pPr>
    </w:p>
    <w:p w14:paraId="6F162B87" w14:textId="4090C1AB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0C629F0E" w14:textId="51BD846C" w:rsidR="004D539C" w:rsidRDefault="004D539C" w:rsidP="009742A7">
      <w:pPr>
        <w:rPr>
          <w:rFonts w:ascii="Times New Roman" w:hAnsi="Times New Roman" w:cs="Times New Roman"/>
          <w:b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7FC8DAA6" wp14:editId="0E7D9A7E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1504950" cy="15049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F5E37" w14:textId="3811CFA0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1D296363" w14:textId="0EE06634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5EAD96D2" w14:textId="77777777" w:rsidR="004D539C" w:rsidRDefault="004D539C" w:rsidP="009742A7">
      <w:pPr>
        <w:rPr>
          <w:rFonts w:ascii="Times New Roman" w:hAnsi="Times New Roman" w:cs="Times New Roman"/>
          <w:b/>
          <w:u w:val="single"/>
        </w:rPr>
      </w:pPr>
    </w:p>
    <w:p w14:paraId="75E28F22" w14:textId="77777777" w:rsidR="009742A7" w:rsidRDefault="009742A7" w:rsidP="009742A7">
      <w:pPr>
        <w:rPr>
          <w:rFonts w:ascii="Times New Roman" w:hAnsi="Times New Roman" w:cs="Times New Roman"/>
          <w:b/>
          <w:u w:val="single"/>
        </w:rPr>
      </w:pPr>
    </w:p>
    <w:p w14:paraId="0F99F408" w14:textId="77777777" w:rsidR="009742A7" w:rsidRDefault="009742A7" w:rsidP="009742A7">
      <w:pPr>
        <w:jc w:val="center"/>
        <w:rPr>
          <w:rFonts w:ascii="Times New Roman" w:hAnsi="Times New Roman" w:cs="Times New Roman"/>
          <w:b/>
        </w:rPr>
      </w:pPr>
      <w:r w:rsidRPr="00322880">
        <w:rPr>
          <w:rFonts w:ascii="Times New Roman" w:hAnsi="Times New Roman" w:cs="Times New Roman"/>
          <w:b/>
        </w:rPr>
        <w:t>Entrevista cliente</w:t>
      </w:r>
    </w:p>
    <w:p w14:paraId="203380F1" w14:textId="77777777" w:rsidR="009742A7" w:rsidRDefault="009742A7" w:rsidP="004D539C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¿Funciona bien la tienda de videojuegos?</w:t>
      </w:r>
    </w:p>
    <w:p w14:paraId="72E67391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0DEC6F99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4282060A" w14:textId="77777777" w:rsidR="009742A7" w:rsidRDefault="009742A7" w:rsidP="004D539C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¿La atención es buena?</w:t>
      </w:r>
    </w:p>
    <w:p w14:paraId="112E9616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43408569" w14:textId="77777777" w:rsidR="009742A7" w:rsidRDefault="009742A7" w:rsidP="004D539C">
      <w:pPr>
        <w:pStyle w:val="Prrafodelista"/>
        <w:ind w:left="993"/>
        <w:rPr>
          <w:rFonts w:ascii="Times New Roman" w:hAnsi="Times New Roman" w:cs="Times New Roman"/>
          <w:b/>
          <w:sz w:val="24"/>
        </w:rPr>
      </w:pPr>
    </w:p>
    <w:p w14:paraId="1D4AE88F" w14:textId="77777777" w:rsidR="009742A7" w:rsidRDefault="009742A7" w:rsidP="004D539C">
      <w:pPr>
        <w:pStyle w:val="Prrafodelista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¿Le gustaría que implementáramos un aplicativo web en la tienda de videojuegos?</w:t>
      </w:r>
    </w:p>
    <w:p w14:paraId="5DC88080" w14:textId="77777777" w:rsidR="009742A7" w:rsidRDefault="009742A7" w:rsidP="009742A7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14:paraId="361BF142" w14:textId="77777777" w:rsidR="009742A7" w:rsidRDefault="009742A7" w:rsidP="009742A7">
      <w:pPr>
        <w:pStyle w:val="Prrafodelista"/>
        <w:ind w:left="0"/>
        <w:rPr>
          <w:rFonts w:ascii="Times New Roman" w:hAnsi="Times New Roman" w:cs="Times New Roman"/>
          <w:b/>
          <w:sz w:val="24"/>
        </w:rPr>
      </w:pPr>
    </w:p>
    <w:p w14:paraId="69033935" w14:textId="77777777" w:rsidR="009742A7" w:rsidRPr="00322880" w:rsidRDefault="009742A7" w:rsidP="009742A7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Encuesta</w:t>
      </w:r>
    </w:p>
    <w:tbl>
      <w:tblPr>
        <w:tblStyle w:val="Tablaconcuadrcula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2438"/>
        <w:gridCol w:w="1673"/>
        <w:gridCol w:w="1843"/>
        <w:gridCol w:w="1984"/>
      </w:tblGrid>
      <w:tr w:rsidR="004D539C" w14:paraId="0877C270" w14:textId="77777777" w:rsidTr="004D539C">
        <w:trPr>
          <w:trHeight w:val="950"/>
        </w:trPr>
        <w:tc>
          <w:tcPr>
            <w:tcW w:w="1701" w:type="dxa"/>
          </w:tcPr>
          <w:p w14:paraId="3BB683FD" w14:textId="2EFE4ECE" w:rsidR="009742A7" w:rsidRPr="00BA0374" w:rsidRDefault="009742A7" w:rsidP="004D539C">
            <w:pPr>
              <w:ind w:left="22" w:right="-115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BA0374">
              <w:rPr>
                <w:rFonts w:ascii="Times New Roman" w:hAnsi="Times New Roman" w:cs="Times New Roman"/>
                <w:b/>
                <w:sz w:val="24"/>
              </w:rPr>
              <w:t>Pregu</w:t>
            </w:r>
            <w:r w:rsidR="004D539C">
              <w:rPr>
                <w:rFonts w:ascii="Times New Roman" w:hAnsi="Times New Roman" w:cs="Times New Roman"/>
                <w:b/>
                <w:sz w:val="24"/>
              </w:rPr>
              <w:t>ntas</w:t>
            </w:r>
          </w:p>
        </w:tc>
        <w:tc>
          <w:tcPr>
            <w:tcW w:w="2438" w:type="dxa"/>
          </w:tcPr>
          <w:p w14:paraId="63F263AA" w14:textId="77777777" w:rsidR="009742A7" w:rsidRPr="00BA0374" w:rsidRDefault="009742A7" w:rsidP="004D539C">
            <w:pPr>
              <w:ind w:left="-109" w:right="6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Clientes encuestados</w:t>
            </w:r>
          </w:p>
        </w:tc>
        <w:tc>
          <w:tcPr>
            <w:tcW w:w="1673" w:type="dxa"/>
            <w:shd w:val="clear" w:color="auto" w:fill="auto"/>
          </w:tcPr>
          <w:p w14:paraId="64E65A08" w14:textId="77777777" w:rsidR="009742A7" w:rsidRPr="00493C72" w:rsidRDefault="009742A7" w:rsidP="004D539C">
            <w:pPr>
              <w:ind w:left="-271" w:right="10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</w:t>
            </w:r>
          </w:p>
        </w:tc>
        <w:tc>
          <w:tcPr>
            <w:tcW w:w="1843" w:type="dxa"/>
            <w:shd w:val="clear" w:color="auto" w:fill="auto"/>
          </w:tcPr>
          <w:p w14:paraId="7418C69C" w14:textId="77777777" w:rsidR="009742A7" w:rsidRPr="00493C72" w:rsidRDefault="009742A7" w:rsidP="004D539C">
            <w:pPr>
              <w:tabs>
                <w:tab w:val="left" w:pos="667"/>
              </w:tabs>
              <w:ind w:left="-183" w:righ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1984" w:type="dxa"/>
            <w:shd w:val="clear" w:color="auto" w:fill="auto"/>
          </w:tcPr>
          <w:p w14:paraId="7588497A" w14:textId="77777777" w:rsidR="009742A7" w:rsidRPr="00493C72" w:rsidRDefault="009742A7" w:rsidP="004D539C">
            <w:pPr>
              <w:ind w:left="-14" w:right="14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</w:tr>
      <w:tr w:rsidR="004D539C" w14:paraId="0C20C6DD" w14:textId="77777777" w:rsidTr="004D539C">
        <w:trPr>
          <w:trHeight w:val="389"/>
        </w:trPr>
        <w:tc>
          <w:tcPr>
            <w:tcW w:w="1701" w:type="dxa"/>
          </w:tcPr>
          <w:p w14:paraId="756AF290" w14:textId="77777777" w:rsidR="009742A7" w:rsidRPr="004D539C" w:rsidRDefault="009742A7" w:rsidP="00771BE7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D539C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  <w:tc>
          <w:tcPr>
            <w:tcW w:w="2438" w:type="dxa"/>
          </w:tcPr>
          <w:p w14:paraId="22E88124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73" w:type="dxa"/>
            <w:shd w:val="clear" w:color="auto" w:fill="auto"/>
          </w:tcPr>
          <w:p w14:paraId="4CAEFB3F" w14:textId="13574986" w:rsidR="009742A7" w:rsidRPr="002A59B2" w:rsidRDefault="00AB2C9E" w:rsidP="00AB2C9E">
            <w:pPr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9742A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6FE9906D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6E569F0E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D539C" w14:paraId="3FAE4247" w14:textId="77777777" w:rsidTr="004D539C">
        <w:trPr>
          <w:trHeight w:val="424"/>
        </w:trPr>
        <w:tc>
          <w:tcPr>
            <w:tcW w:w="1701" w:type="dxa"/>
          </w:tcPr>
          <w:p w14:paraId="6079B99D" w14:textId="77777777" w:rsidR="009742A7" w:rsidRPr="004D539C" w:rsidRDefault="009742A7" w:rsidP="00771BE7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D539C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  <w:tc>
          <w:tcPr>
            <w:tcW w:w="2438" w:type="dxa"/>
          </w:tcPr>
          <w:p w14:paraId="38D2B81E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73" w:type="dxa"/>
            <w:shd w:val="clear" w:color="auto" w:fill="auto"/>
          </w:tcPr>
          <w:p w14:paraId="06EE28F3" w14:textId="1D31F01E" w:rsidR="009742A7" w:rsidRPr="002A59B2" w:rsidRDefault="00AB2C9E" w:rsidP="00AB2C9E">
            <w:pPr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bookmarkStart w:id="0" w:name="_GoBack"/>
            <w:bookmarkEnd w:id="0"/>
            <w:r w:rsidR="009742A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79A5A1C7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623C55A3" w14:textId="77777777" w:rsidR="009742A7" w:rsidRPr="002A59B2" w:rsidRDefault="009742A7" w:rsidP="00771B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D539C" w14:paraId="220507AD" w14:textId="77777777" w:rsidTr="004D53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8"/>
        </w:trPr>
        <w:tc>
          <w:tcPr>
            <w:tcW w:w="1701" w:type="dxa"/>
          </w:tcPr>
          <w:p w14:paraId="1B31857F" w14:textId="63C71858" w:rsidR="009742A7" w:rsidRPr="004D539C" w:rsidRDefault="004D539C" w:rsidP="00771BE7">
            <w:pPr>
              <w:spacing w:after="160" w:line="259" w:lineRule="auto"/>
              <w:ind w:left="-5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4D539C">
              <w:rPr>
                <w:rFonts w:ascii="Times New Roman" w:hAnsi="Times New Roman" w:cs="Times New Roman"/>
                <w:bCs/>
                <w:sz w:val="24"/>
              </w:rPr>
              <w:t xml:space="preserve">           </w:t>
            </w:r>
            <w:r w:rsidR="00AB2C9E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9742A7" w:rsidRPr="004D539C"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  <w:tc>
          <w:tcPr>
            <w:tcW w:w="2438" w:type="dxa"/>
          </w:tcPr>
          <w:p w14:paraId="55DB1B99" w14:textId="52B7A86E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="009742A7" w:rsidRPr="002A59B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73" w:type="dxa"/>
          </w:tcPr>
          <w:p w14:paraId="51BE9AD7" w14:textId="07CFABEA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9742A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3" w:type="dxa"/>
          </w:tcPr>
          <w:p w14:paraId="18471747" w14:textId="3B842D6C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742A7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7A54CB37" w14:textId="5A4691D5" w:rsidR="009742A7" w:rsidRPr="002A59B2" w:rsidRDefault="004D539C" w:rsidP="00771BE7">
            <w:pPr>
              <w:ind w:left="-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</w:t>
            </w:r>
            <w:r w:rsidR="009742A7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360433B7" w14:textId="77777777" w:rsidR="009742A7" w:rsidRPr="00A30959" w:rsidRDefault="009742A7" w:rsidP="009742A7">
      <w:pPr>
        <w:rPr>
          <w:rFonts w:ascii="Times New Roman" w:hAnsi="Times New Roman" w:cs="Times New Roman"/>
        </w:rPr>
      </w:pPr>
    </w:p>
    <w:p w14:paraId="193092ED" w14:textId="77777777" w:rsidR="009742A7" w:rsidRPr="001919CE" w:rsidRDefault="009742A7" w:rsidP="001919CE">
      <w:pPr>
        <w:tabs>
          <w:tab w:val="left" w:pos="4650"/>
        </w:tabs>
        <w:ind w:left="0"/>
        <w:rPr>
          <w:rFonts w:ascii="Times New Roman" w:hAnsi="Times New Roman" w:cs="Times New Roman"/>
          <w:b/>
          <w:bCs/>
        </w:rPr>
      </w:pPr>
    </w:p>
    <w:sectPr w:rsidR="009742A7" w:rsidRPr="001919CE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2E5B5" w14:textId="77777777" w:rsidR="004C3CB7" w:rsidRDefault="004C3CB7" w:rsidP="00A66B18">
      <w:pPr>
        <w:spacing w:before="0" w:after="0"/>
      </w:pPr>
      <w:r>
        <w:separator/>
      </w:r>
    </w:p>
  </w:endnote>
  <w:endnote w:type="continuationSeparator" w:id="0">
    <w:p w14:paraId="08258A07" w14:textId="77777777" w:rsidR="004C3CB7" w:rsidRDefault="004C3CB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AFA2B" w14:textId="77777777" w:rsidR="004C3CB7" w:rsidRDefault="004C3CB7" w:rsidP="00A66B18">
      <w:pPr>
        <w:spacing w:before="0" w:after="0"/>
      </w:pPr>
      <w:r>
        <w:separator/>
      </w:r>
    </w:p>
  </w:footnote>
  <w:footnote w:type="continuationSeparator" w:id="0">
    <w:p w14:paraId="4AB5583A" w14:textId="77777777" w:rsidR="004C3CB7" w:rsidRDefault="004C3CB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270F" w14:textId="08060305" w:rsidR="00A66B18" w:rsidRPr="001919CE" w:rsidRDefault="00A66B18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 w:rsidRPr="001919CE">
      <w:rPr>
        <w:rFonts w:ascii="Times New Roman" w:hAnsi="Times New Roman" w:cs="Times New Roman"/>
        <w:noProof/>
        <w:color w:val="auto"/>
        <w:sz w:val="32"/>
        <w:szCs w:val="24"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01"/>
    <w:rsid w:val="00051853"/>
    <w:rsid w:val="00083BAA"/>
    <w:rsid w:val="0010680C"/>
    <w:rsid w:val="00152B0B"/>
    <w:rsid w:val="001766D6"/>
    <w:rsid w:val="001919CE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41428F"/>
    <w:rsid w:val="004A2B0D"/>
    <w:rsid w:val="004C3CB7"/>
    <w:rsid w:val="004D539C"/>
    <w:rsid w:val="00513437"/>
    <w:rsid w:val="005C2210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9742A7"/>
    <w:rsid w:val="00990375"/>
    <w:rsid w:val="009F6646"/>
    <w:rsid w:val="00A26FE7"/>
    <w:rsid w:val="00A66B18"/>
    <w:rsid w:val="00A6783B"/>
    <w:rsid w:val="00A96CF8"/>
    <w:rsid w:val="00AA089B"/>
    <w:rsid w:val="00AB2C9E"/>
    <w:rsid w:val="00AE1388"/>
    <w:rsid w:val="00AF3982"/>
    <w:rsid w:val="00B43401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9CBE143-4360-4D4B-BE9E-A9471259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5</Pages>
  <Words>476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2020-02-07T15:21:00Z</dcterms:created>
  <dcterms:modified xsi:type="dcterms:W3CDTF">2020-02-07T15:39:00Z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