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2EB6" w14:textId="54192711" w:rsidR="001919CE" w:rsidRPr="001919CE" w:rsidRDefault="00DF79BE" w:rsidP="00284D5E">
      <w:pPr>
        <w:ind w:left="2835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  <w:r w:rsidR="00905FD3">
        <w:rPr>
          <w:rFonts w:cs="Times New Roman"/>
          <w:b/>
          <w:bCs/>
          <w:szCs w:val="24"/>
        </w:rPr>
        <w:t xml:space="preserve">PLAN DE </w:t>
      </w:r>
      <w:r w:rsidR="00284D5E">
        <w:rPr>
          <w:rFonts w:cs="Times New Roman"/>
          <w:b/>
          <w:bCs/>
          <w:szCs w:val="24"/>
        </w:rPr>
        <w:t>MIGRACIÓN DE DATOS</w:t>
      </w:r>
    </w:p>
    <w:p w14:paraId="2DBE65B7" w14:textId="1B315422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E755C58" w14:textId="77777777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92FB655" w14:textId="3E24C09A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I</w:t>
      </w:r>
      <w:r w:rsidR="00905FD3">
        <w:rPr>
          <w:rFonts w:cs="Times New Roman"/>
          <w:b/>
          <w:bCs/>
          <w:szCs w:val="24"/>
        </w:rPr>
        <w:t>V</w:t>
      </w:r>
      <w:r w:rsidRPr="001919CE">
        <w:rPr>
          <w:rFonts w:cs="Times New Roman"/>
          <w:b/>
          <w:bCs/>
          <w:szCs w:val="24"/>
        </w:rPr>
        <w:t xml:space="preserve">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5A8E6016" w14:textId="012D7A66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8BD53C6" w14:textId="77777777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ANDERSON DARIO QUIROS RAMIRES</w:t>
      </w:r>
    </w:p>
    <w:p w14:paraId="400A459D" w14:textId="22FD9C54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 w:rsidRPr="001919CE">
        <w:rPr>
          <w:rFonts w:cs="Times New Roman"/>
          <w:b/>
          <w:bCs/>
          <w:szCs w:val="24"/>
        </w:rPr>
        <w:t>VLADIMIR ALBERTO BUITRAGO</w:t>
      </w:r>
    </w:p>
    <w:p w14:paraId="766307D2" w14:textId="1148FBB1" w:rsidR="00905FD3" w:rsidRPr="001919CE" w:rsidRDefault="00905FD3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DUVAN</w:t>
      </w:r>
      <w:r w:rsidR="00900C16">
        <w:rPr>
          <w:rFonts w:cs="Times New Roman"/>
          <w:b/>
          <w:bCs/>
          <w:szCs w:val="24"/>
        </w:rPr>
        <w:t xml:space="preserve">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33050F9D" w14:textId="0303090B" w:rsid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4EDD8DF0" w14:textId="4140337E" w:rsidR="0050558B" w:rsidRPr="001919CE" w:rsidRDefault="0050558B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  <w:r w:rsidRPr="001919CE">
        <w:rPr>
          <w:rFonts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cs="Times New Roman"/>
          <w:b/>
          <w:bCs/>
          <w:szCs w:val="24"/>
          <w:lang w:val="es-CO"/>
        </w:rPr>
      </w:pPr>
      <w:r w:rsidRPr="001919CE">
        <w:rPr>
          <w:rFonts w:cs="Times New Roman"/>
          <w:b/>
          <w:bCs/>
          <w:szCs w:val="24"/>
        </w:rPr>
        <w:t>REGIONAL DISTRITO CAPITAL</w:t>
      </w:r>
    </w:p>
    <w:p w14:paraId="56CC2C93" w14:textId="63B4DF83" w:rsidR="0050558B" w:rsidRPr="00420159" w:rsidRDefault="00905FD3" w:rsidP="00420159">
      <w:pPr>
        <w:tabs>
          <w:tab w:val="left" w:pos="3600"/>
        </w:tabs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NOVIEMBRE</w:t>
      </w:r>
      <w:r w:rsidR="001919CE" w:rsidRPr="001919CE">
        <w:rPr>
          <w:rFonts w:cs="Times New Roman"/>
          <w:b/>
          <w:bCs/>
          <w:szCs w:val="24"/>
        </w:rPr>
        <w:t xml:space="preserve"> 2019</w:t>
      </w:r>
      <w:r w:rsidR="0050558B">
        <w:br w:type="page"/>
      </w:r>
    </w:p>
    <w:p w14:paraId="7DA0A883" w14:textId="5199CADF" w:rsidR="006F286E" w:rsidRDefault="006F286E" w:rsidP="006F286E">
      <w:pPr>
        <w:pStyle w:val="Ttulo1"/>
      </w:pPr>
    </w:p>
    <w:p w14:paraId="1408A608" w14:textId="06CFDAA3" w:rsidR="00FB1979" w:rsidRPr="00FB1979" w:rsidRDefault="00FB1979" w:rsidP="00FB1979">
      <w:pPr>
        <w:jc w:val="center"/>
        <w:rPr>
          <w:b/>
          <w:bCs/>
        </w:rPr>
      </w:pPr>
      <w:r>
        <w:rPr>
          <w:b/>
          <w:bCs/>
        </w:rPr>
        <w:t>Responsabilidad De Manual</w:t>
      </w:r>
    </w:p>
    <w:tbl>
      <w:tblPr>
        <w:tblStyle w:val="Tablaconcuadrcula6concolores-nfasis6"/>
        <w:tblW w:w="9640" w:type="dxa"/>
        <w:tblLook w:val="04A0" w:firstRow="1" w:lastRow="0" w:firstColumn="1" w:lastColumn="0" w:noHBand="0" w:noVBand="1"/>
      </w:tblPr>
      <w:tblGrid>
        <w:gridCol w:w="2949"/>
        <w:gridCol w:w="2697"/>
        <w:gridCol w:w="1950"/>
        <w:gridCol w:w="2044"/>
      </w:tblGrid>
      <w:tr w:rsidR="00FB1979" w:rsidRPr="00834808" w14:paraId="02E650DE" w14:textId="77777777" w:rsidTr="00FB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9CCF5D" w14:textId="77777777" w:rsidR="00FB1979" w:rsidRPr="00834808" w:rsidRDefault="00FB1979" w:rsidP="00277E88">
            <w:pPr>
              <w:ind w:left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2229" w:type="dxa"/>
          </w:tcPr>
          <w:p w14:paraId="00CBDD15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27ED2E3F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064" w:type="dxa"/>
          </w:tcPr>
          <w:p w14:paraId="5113E288" w14:textId="77777777" w:rsidR="00FB1979" w:rsidRPr="00834808" w:rsidRDefault="00FB1979" w:rsidP="00277E88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FB1979" w:rsidRPr="00834808" w14:paraId="5968426B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8B8FB29" w14:textId="061357B5" w:rsidR="00FB1979" w:rsidRPr="00834808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Introducción</w:t>
            </w:r>
          </w:p>
        </w:tc>
        <w:tc>
          <w:tcPr>
            <w:tcW w:w="2229" w:type="dxa"/>
          </w:tcPr>
          <w:p w14:paraId="4B883BAC" w14:textId="71117CD8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46615EB" w14:textId="7777777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1B63A972" w14:textId="7B108C08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12/11/2019</w:t>
            </w:r>
          </w:p>
        </w:tc>
      </w:tr>
      <w:tr w:rsidR="00FB1979" w:rsidRPr="00834808" w14:paraId="36ED7D73" w14:textId="77777777" w:rsidTr="00FB197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FC8F211" w14:textId="470CD024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Objetivos </w:t>
            </w:r>
          </w:p>
        </w:tc>
        <w:tc>
          <w:tcPr>
            <w:tcW w:w="2229" w:type="dxa"/>
          </w:tcPr>
          <w:p w14:paraId="2AFB3EEF" w14:textId="1046ED2B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03AA189E" w14:textId="7777777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2F7F04F2" w14:textId="548A6956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12/11/2019</w:t>
            </w:r>
          </w:p>
        </w:tc>
      </w:tr>
      <w:tr w:rsidR="00FB1979" w:rsidRPr="00834808" w14:paraId="1C42CD0A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FF26DD5" w14:textId="5573FAD8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Alcance</w:t>
            </w:r>
          </w:p>
        </w:tc>
        <w:tc>
          <w:tcPr>
            <w:tcW w:w="2229" w:type="dxa"/>
          </w:tcPr>
          <w:p w14:paraId="226C620B" w14:textId="407F7301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32F9F56C" w14:textId="7777777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3A48F744" w14:textId="2EAB9A27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12/11/2019</w:t>
            </w:r>
          </w:p>
        </w:tc>
      </w:tr>
      <w:tr w:rsidR="00FB1979" w:rsidRPr="00834808" w14:paraId="67AB0D55" w14:textId="77777777" w:rsidTr="00FB197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C0AA3C" w14:textId="3790AE9F" w:rsidR="00FB1979" w:rsidRPr="00256C25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>Estrategia</w:t>
            </w:r>
          </w:p>
        </w:tc>
        <w:tc>
          <w:tcPr>
            <w:tcW w:w="2229" w:type="dxa"/>
          </w:tcPr>
          <w:p w14:paraId="7F4FA313" w14:textId="3F823B1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2D300398" w14:textId="19E46A87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2606A314" w14:textId="17A676DA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13/11/2019</w:t>
            </w:r>
          </w:p>
        </w:tc>
      </w:tr>
      <w:tr w:rsidR="00FB1979" w:rsidRPr="00834808" w14:paraId="4D200676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2B5244" w14:textId="18AE81FD" w:rsidR="00FB1979" w:rsidRPr="009A644B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Requerimientos </w:t>
            </w:r>
          </w:p>
        </w:tc>
        <w:tc>
          <w:tcPr>
            <w:tcW w:w="2229" w:type="dxa"/>
          </w:tcPr>
          <w:p w14:paraId="20FFD31F" w14:textId="602BE076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11530CA1" w14:textId="65077B5E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3A183117" w14:textId="54FCD8C4" w:rsidR="00FB1979" w:rsidRPr="00834808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13/11/2019</w:t>
            </w:r>
          </w:p>
        </w:tc>
      </w:tr>
      <w:tr w:rsidR="00FB1979" w:rsidRPr="00834808" w14:paraId="74B2A9AE" w14:textId="77777777" w:rsidTr="00FB19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0A4C52A" w14:textId="7AB00977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 w:val="24"/>
                <w:szCs w:val="24"/>
              </w:rPr>
              <w:t xml:space="preserve">Riesgos </w:t>
            </w:r>
          </w:p>
        </w:tc>
        <w:tc>
          <w:tcPr>
            <w:tcW w:w="2229" w:type="dxa"/>
          </w:tcPr>
          <w:p w14:paraId="2C2CD678" w14:textId="587F8237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Angela Rozo </w:t>
            </w:r>
          </w:p>
        </w:tc>
        <w:tc>
          <w:tcPr>
            <w:tcW w:w="1950" w:type="dxa"/>
          </w:tcPr>
          <w:p w14:paraId="4F2C76E2" w14:textId="320E8A2A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77D9AC44" w14:textId="6A209E36" w:rsidR="00FB1979" w:rsidRPr="00834808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13/11/2019</w:t>
            </w:r>
          </w:p>
        </w:tc>
      </w:tr>
      <w:tr w:rsidR="00FB1979" w:rsidRPr="00834808" w14:paraId="2751CE2F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70EC94" w14:textId="3CDCBC11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Descripción Del Plan</w:t>
            </w:r>
          </w:p>
        </w:tc>
        <w:tc>
          <w:tcPr>
            <w:tcW w:w="2229" w:type="dxa"/>
          </w:tcPr>
          <w:p w14:paraId="3B30D297" w14:textId="2EB354E5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5B0BC91D" w14:textId="72D7284C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6E2F4AB4" w14:textId="12250F6C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14/11/2019</w:t>
            </w:r>
          </w:p>
        </w:tc>
      </w:tr>
      <w:tr w:rsidR="00FB1979" w:rsidRPr="00834808" w14:paraId="5DB1BAAD" w14:textId="77777777" w:rsidTr="00FB197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A5F8C5" w14:textId="5659CC47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Cronograma De Migración De Datos</w:t>
            </w:r>
          </w:p>
        </w:tc>
        <w:tc>
          <w:tcPr>
            <w:tcW w:w="2229" w:type="dxa"/>
          </w:tcPr>
          <w:p w14:paraId="48455D8E" w14:textId="30CC9D20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2822EF13" w14:textId="4331F0E8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5F3A6140" w14:textId="091367AA" w:rsidR="00FB1979" w:rsidRDefault="00FB1979" w:rsidP="00277E8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14/11/2019</w:t>
            </w:r>
          </w:p>
        </w:tc>
      </w:tr>
      <w:tr w:rsidR="00FB1979" w:rsidRPr="00834808" w14:paraId="2320A5F6" w14:textId="77777777" w:rsidTr="00FB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35B68C6" w14:textId="33C44E63" w:rsidR="00FB1979" w:rsidRDefault="00FB1979" w:rsidP="00277E88">
            <w:pPr>
              <w:ind w:left="0"/>
              <w:rPr>
                <w:rFonts w:cs="Times New Roman"/>
                <w:b w:val="0"/>
                <w:color w:val="000000" w:themeColor="text1"/>
                <w:szCs w:val="24"/>
              </w:rPr>
            </w:pPr>
            <w:r>
              <w:rPr>
                <w:rFonts w:cs="Times New Roman"/>
                <w:b w:val="0"/>
                <w:color w:val="000000" w:themeColor="text1"/>
                <w:szCs w:val="24"/>
              </w:rPr>
              <w:t>Revisión De Manual De Migración De Datos</w:t>
            </w:r>
          </w:p>
        </w:tc>
        <w:tc>
          <w:tcPr>
            <w:tcW w:w="2229" w:type="dxa"/>
          </w:tcPr>
          <w:p w14:paraId="24CF3B1D" w14:textId="208D3745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3D1B9071" w14:textId="6DF3D383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064" w:type="dxa"/>
          </w:tcPr>
          <w:p w14:paraId="65810EC6" w14:textId="70E010D6" w:rsidR="00FB1979" w:rsidRDefault="00FB1979" w:rsidP="00277E8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16/11/2019</w:t>
            </w:r>
          </w:p>
        </w:tc>
      </w:tr>
    </w:tbl>
    <w:p w14:paraId="3060B8E2" w14:textId="09A17592" w:rsidR="00FB1979" w:rsidRDefault="00FB1979" w:rsidP="00FB1979"/>
    <w:p w14:paraId="12280FC0" w14:textId="6F9CA790" w:rsidR="00FB1979" w:rsidRDefault="00FB1979" w:rsidP="00FB1979"/>
    <w:p w14:paraId="67D5340C" w14:textId="64B37E16" w:rsidR="00FB1979" w:rsidRDefault="00FB1979" w:rsidP="00FB1979"/>
    <w:p w14:paraId="54F8EE27" w14:textId="3A14F50C" w:rsidR="00FB1979" w:rsidRDefault="00FB1979" w:rsidP="00FB1979"/>
    <w:p w14:paraId="51099F08" w14:textId="4188317F" w:rsidR="00FB1979" w:rsidRDefault="00FB1979" w:rsidP="00FB1979"/>
    <w:p w14:paraId="20DFA11E" w14:textId="492700F9" w:rsidR="00FB1979" w:rsidRDefault="00FB1979" w:rsidP="00FB1979"/>
    <w:p w14:paraId="785D1B88" w14:textId="5BF79702" w:rsidR="00FB1979" w:rsidRDefault="00FB1979" w:rsidP="00FB1979"/>
    <w:p w14:paraId="446918F1" w14:textId="50F84AB2" w:rsidR="00FB1979" w:rsidRDefault="00FB1979" w:rsidP="00FB1979"/>
    <w:p w14:paraId="60566834" w14:textId="5AA3CD62" w:rsidR="00FB1979" w:rsidRDefault="00FB1979" w:rsidP="00FB1979"/>
    <w:p w14:paraId="475B0158" w14:textId="271661BB" w:rsidR="00FB1979" w:rsidRDefault="00FB1979" w:rsidP="00FB1979">
      <w:pPr>
        <w:ind w:left="0"/>
      </w:pPr>
    </w:p>
    <w:p w14:paraId="0803A872" w14:textId="77777777" w:rsidR="00FB1979" w:rsidRPr="00FB1979" w:rsidRDefault="00FB1979" w:rsidP="00FB1979">
      <w:pPr>
        <w:ind w:left="0"/>
      </w:pPr>
    </w:p>
    <w:p w14:paraId="2560C1C0" w14:textId="699AFFD7" w:rsidR="006F286E" w:rsidRPr="00420159" w:rsidRDefault="00420159" w:rsidP="00420159">
      <w:pPr>
        <w:jc w:val="center"/>
        <w:rPr>
          <w:b/>
          <w:bCs/>
        </w:rPr>
      </w:pPr>
      <w:r>
        <w:rPr>
          <w:b/>
          <w:bCs/>
        </w:rPr>
        <w:t>I</w:t>
      </w:r>
      <w:r w:rsidRPr="00420159">
        <w:rPr>
          <w:b/>
          <w:bCs/>
        </w:rPr>
        <w:t>ntroducción</w:t>
      </w:r>
      <w:bookmarkStart w:id="0" w:name="_GoBack"/>
      <w:bookmarkEnd w:id="0"/>
    </w:p>
    <w:p w14:paraId="3B9A13B6" w14:textId="796EE8BD" w:rsidR="00B5540E" w:rsidRPr="00B5540E" w:rsidRDefault="00284D5E" w:rsidP="00420159">
      <w:pPr>
        <w:rPr>
          <w:rFonts w:cs="Times New Roman"/>
        </w:rPr>
      </w:pPr>
      <w:r>
        <w:rPr>
          <w:rFonts w:cs="Times New Roman"/>
        </w:rPr>
        <w:t xml:space="preserve">Este documento es realizado con la finalidad de realizar un </w:t>
      </w:r>
      <w:r w:rsidR="00406B67">
        <w:rPr>
          <w:rFonts w:cs="Times New Roman"/>
        </w:rPr>
        <w:t>análisis</w:t>
      </w:r>
      <w:r>
        <w:rPr>
          <w:rFonts w:cs="Times New Roman"/>
        </w:rPr>
        <w:t xml:space="preserve"> de actividades detalladas para hacer la migración de los datos, con esto se pretende evitar pérdidas de información, ineficiencia, etc. </w:t>
      </w:r>
    </w:p>
    <w:p w14:paraId="4BB6E6B4" w14:textId="14DB6F69" w:rsidR="001209B4" w:rsidRPr="00420159" w:rsidRDefault="00420159" w:rsidP="00420159">
      <w:pPr>
        <w:jc w:val="center"/>
        <w:rPr>
          <w:b/>
          <w:bCs/>
        </w:rPr>
      </w:pPr>
      <w:bookmarkStart w:id="1" w:name="_Toc32399701"/>
      <w:r w:rsidRPr="00420159">
        <w:rPr>
          <w:b/>
          <w:bCs/>
        </w:rPr>
        <w:t>O</w:t>
      </w:r>
      <w:r w:rsidR="001209B4" w:rsidRPr="00420159">
        <w:rPr>
          <w:b/>
          <w:bCs/>
        </w:rPr>
        <w:t>bjetivos</w:t>
      </w:r>
      <w:bookmarkEnd w:id="1"/>
    </w:p>
    <w:p w14:paraId="6FBC109E" w14:textId="2C0928A0" w:rsidR="00FF27A6" w:rsidRDefault="001209B4" w:rsidP="00420159">
      <w:r>
        <w:t xml:space="preserve">Realizar una migración de datos de MySQL Server a Access de Microsoft con el fin de </w:t>
      </w:r>
      <w:r w:rsidR="00FF27A6">
        <w:t>facilitar el manejo de datos en un sistema más amigable.</w:t>
      </w:r>
    </w:p>
    <w:p w14:paraId="766853DE" w14:textId="30612497" w:rsidR="00FF27A6" w:rsidRDefault="00FF27A6" w:rsidP="00420159">
      <w:r>
        <w:t>En este plan de migración se pretende organizar, dirigir y facilitar el proceso de traslado de Access a MySQL Server</w:t>
      </w:r>
    </w:p>
    <w:p w14:paraId="09CDFBD4" w14:textId="77777777" w:rsidR="00FF27A6" w:rsidRDefault="00FF27A6" w:rsidP="00420159">
      <w:bookmarkStart w:id="2" w:name="_Toc32399702"/>
      <w:r>
        <w:t>alcance</w:t>
      </w:r>
      <w:bookmarkEnd w:id="2"/>
    </w:p>
    <w:p w14:paraId="12ABC725" w14:textId="0D4867BC" w:rsidR="00FF27A6" w:rsidRDefault="00FF27A6" w:rsidP="00420159">
      <w:r>
        <w:t xml:space="preserve">Este documento va dirigido a el administrador de la </w:t>
      </w:r>
      <w:r w:rsidR="00420159">
        <w:t>empresa</w:t>
      </w:r>
      <w:r>
        <w:t xml:space="preserve"> con el fin de facilitar al </w:t>
      </w:r>
      <w:r w:rsidR="00420159">
        <w:t>administrador dar</w:t>
      </w:r>
      <w:r>
        <w:t xml:space="preserve"> a entender los procedimientos realizados y dar evidencias del trabajo que se está realizando.</w:t>
      </w:r>
    </w:p>
    <w:p w14:paraId="1EA555B7" w14:textId="2F36FCD1" w:rsidR="008E28AC" w:rsidRDefault="008E28AC" w:rsidP="00420159">
      <w:pPr>
        <w:ind w:left="0"/>
      </w:pPr>
    </w:p>
    <w:p w14:paraId="6B8DABD9" w14:textId="3506A070" w:rsidR="00420159" w:rsidRDefault="00420159" w:rsidP="00420159">
      <w:pPr>
        <w:ind w:left="0"/>
      </w:pPr>
    </w:p>
    <w:p w14:paraId="5A45C539" w14:textId="41AC020F" w:rsidR="00420159" w:rsidRDefault="00420159" w:rsidP="00420159">
      <w:pPr>
        <w:ind w:left="0"/>
      </w:pPr>
    </w:p>
    <w:p w14:paraId="7ED7D7EE" w14:textId="3983C78A" w:rsidR="00420159" w:rsidRDefault="00420159" w:rsidP="00420159">
      <w:pPr>
        <w:ind w:left="0"/>
      </w:pPr>
    </w:p>
    <w:p w14:paraId="0F8AB933" w14:textId="57EF989E" w:rsidR="00420159" w:rsidRDefault="00420159" w:rsidP="00420159">
      <w:pPr>
        <w:ind w:left="0"/>
      </w:pPr>
    </w:p>
    <w:p w14:paraId="1DBEBCFE" w14:textId="39651CB6" w:rsidR="00420159" w:rsidRDefault="00420159" w:rsidP="00420159">
      <w:pPr>
        <w:ind w:left="0"/>
      </w:pPr>
    </w:p>
    <w:p w14:paraId="770B540C" w14:textId="08A439B6" w:rsidR="00420159" w:rsidRDefault="00420159" w:rsidP="00420159">
      <w:pPr>
        <w:ind w:left="0"/>
      </w:pPr>
    </w:p>
    <w:p w14:paraId="1F46BD95" w14:textId="77E3B506" w:rsidR="00420159" w:rsidRDefault="00420159" w:rsidP="00420159">
      <w:pPr>
        <w:ind w:left="0"/>
      </w:pPr>
    </w:p>
    <w:p w14:paraId="75A49459" w14:textId="45DC0D32" w:rsidR="00420159" w:rsidRDefault="00420159" w:rsidP="00420159">
      <w:pPr>
        <w:jc w:val="center"/>
      </w:pPr>
    </w:p>
    <w:p w14:paraId="77EA9DA6" w14:textId="77777777" w:rsidR="00420159" w:rsidRPr="008E28AC" w:rsidRDefault="00420159" w:rsidP="00420159">
      <w:pPr>
        <w:ind w:left="0"/>
      </w:pPr>
    </w:p>
    <w:sectPr w:rsidR="00420159" w:rsidRPr="008E28AC" w:rsidSect="0052545A">
      <w:headerReference w:type="default" r:id="rId11"/>
      <w:footerReference w:type="default" r:id="rId12"/>
      <w:footerReference w:type="first" r:id="rId13"/>
      <w:pgSz w:w="11906" w:h="16838" w:code="9"/>
      <w:pgMar w:top="4820" w:right="720" w:bottom="709" w:left="720" w:header="720" w:footer="287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A246B" w14:textId="77777777" w:rsidR="00C0174C" w:rsidRDefault="00C0174C" w:rsidP="00A66B18">
      <w:pPr>
        <w:spacing w:after="0"/>
      </w:pPr>
      <w:r>
        <w:separator/>
      </w:r>
    </w:p>
  </w:endnote>
  <w:endnote w:type="continuationSeparator" w:id="0">
    <w:p w14:paraId="14657B27" w14:textId="77777777" w:rsidR="00C0174C" w:rsidRDefault="00C0174C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52373"/>
      <w:docPartObj>
        <w:docPartGallery w:val="Page Numbers (Bottom of Page)"/>
        <w:docPartUnique/>
      </w:docPartObj>
    </w:sdtPr>
    <w:sdtEndPr/>
    <w:sdtContent>
      <w:p w14:paraId="40D19682" w14:textId="02277A1F" w:rsidR="00F46316" w:rsidRDefault="00F46316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28AC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0E92DF20" w14:textId="77777777" w:rsidR="00F46316" w:rsidRDefault="00F46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</w:rPr>
        <w:id w:val="506334841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sz w:val="24"/>
        </w:rPr>
      </w:sdtEndPr>
      <w:sdtContent>
        <w:tr w:rsidR="00F46316" w14:paraId="1F481163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17406D" w:themeColor="accent1"/>
              </w:tcBorders>
            </w:tcPr>
            <w:p w14:paraId="46BBFDD1" w14:textId="32512D15" w:rsidR="00F46316" w:rsidRDefault="00F4631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17406D" w:themeColor="accent1"/>
              </w:tcBorders>
            </w:tcPr>
            <w:p w14:paraId="350516CA" w14:textId="17C93B3C" w:rsidR="00F46316" w:rsidRDefault="00F4631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678C5E8B" w14:textId="5BAE3F37" w:rsidR="00F46316" w:rsidRDefault="00F463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46085" w14:textId="77777777" w:rsidR="00C0174C" w:rsidRDefault="00C0174C" w:rsidP="00A66B18">
      <w:pPr>
        <w:spacing w:after="0"/>
      </w:pPr>
      <w:r>
        <w:separator/>
      </w:r>
    </w:p>
  </w:footnote>
  <w:footnote w:type="continuationSeparator" w:id="0">
    <w:p w14:paraId="5426BD82" w14:textId="77777777" w:rsidR="00C0174C" w:rsidRDefault="00C0174C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4EDC5B1D" w:rsidR="00A66B18" w:rsidRPr="001919CE" w:rsidRDefault="00F46316">
    <w:pPr>
      <w:pStyle w:val="Encabezado"/>
      <w:rPr>
        <w:rFonts w:cs="Times New Roman"/>
        <w:color w:val="auto"/>
        <w:sz w:val="32"/>
        <w:szCs w:val="24"/>
      </w:rPr>
    </w:pPr>
    <w:r>
      <w:rPr>
        <w:noProof/>
        <w:color w:val="000000" w:themeColor="text1"/>
        <w:lang w:val="es-CO" w:eastAsia="es-CO"/>
      </w:rPr>
      <w:drawing>
        <wp:anchor distT="0" distB="0" distL="114300" distR="114300" simplePos="0" relativeHeight="251661312" behindDoc="1" locked="0" layoutInCell="1" allowOverlap="1" wp14:anchorId="76A04FFB" wp14:editId="4ED2D8B8">
          <wp:simplePos x="0" y="0"/>
          <wp:positionH relativeFrom="column">
            <wp:posOffset>238125</wp:posOffset>
          </wp:positionH>
          <wp:positionV relativeFrom="paragraph">
            <wp:posOffset>104775</wp:posOffset>
          </wp:positionV>
          <wp:extent cx="1504950" cy="1504950"/>
          <wp:effectExtent l="0" t="0" r="0" b="0"/>
          <wp:wrapNone/>
          <wp:docPr id="121" name="Imagen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cs="Times New Roman"/>
        <w:noProof/>
        <w:color w:val="auto"/>
        <w:sz w:val="32"/>
        <w:szCs w:val="24"/>
        <w:lang w:val="es-CO" w:eastAsia="es-C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510AE138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A574C4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65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AE5CA2"/>
    <w:multiLevelType w:val="hybridMultilevel"/>
    <w:tmpl w:val="1EEEF1F8"/>
    <w:lvl w:ilvl="0" w:tplc="66424B10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446BB"/>
    <w:multiLevelType w:val="hybridMultilevel"/>
    <w:tmpl w:val="37AAD2B2"/>
    <w:lvl w:ilvl="0" w:tplc="66424B1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7517D"/>
    <w:multiLevelType w:val="hybridMultilevel"/>
    <w:tmpl w:val="EF0A0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A2846"/>
    <w:multiLevelType w:val="hybridMultilevel"/>
    <w:tmpl w:val="6472C52C"/>
    <w:lvl w:ilvl="0" w:tplc="BD20105E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595959" w:themeColor="text1" w:themeTint="A6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AE4FE5"/>
    <w:multiLevelType w:val="hybridMultilevel"/>
    <w:tmpl w:val="7D8030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4E3C0F"/>
    <w:multiLevelType w:val="hybridMultilevel"/>
    <w:tmpl w:val="A3A6AB6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101B"/>
    <w:multiLevelType w:val="hybridMultilevel"/>
    <w:tmpl w:val="2F16ED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01"/>
    <w:rsid w:val="00051853"/>
    <w:rsid w:val="00083BAA"/>
    <w:rsid w:val="0010680C"/>
    <w:rsid w:val="001209B4"/>
    <w:rsid w:val="00152B0B"/>
    <w:rsid w:val="001766D6"/>
    <w:rsid w:val="001919CE"/>
    <w:rsid w:val="00192419"/>
    <w:rsid w:val="001C270D"/>
    <w:rsid w:val="001D0B5A"/>
    <w:rsid w:val="001E2320"/>
    <w:rsid w:val="00214E28"/>
    <w:rsid w:val="00261831"/>
    <w:rsid w:val="00284D5E"/>
    <w:rsid w:val="003101B6"/>
    <w:rsid w:val="00313F2F"/>
    <w:rsid w:val="00352B81"/>
    <w:rsid w:val="00394757"/>
    <w:rsid w:val="003A0150"/>
    <w:rsid w:val="003E24DF"/>
    <w:rsid w:val="00406B67"/>
    <w:rsid w:val="0041428F"/>
    <w:rsid w:val="00420159"/>
    <w:rsid w:val="00470034"/>
    <w:rsid w:val="004A2B0D"/>
    <w:rsid w:val="004C3CB7"/>
    <w:rsid w:val="004D539C"/>
    <w:rsid w:val="0050558B"/>
    <w:rsid w:val="00513437"/>
    <w:rsid w:val="0052545A"/>
    <w:rsid w:val="00590907"/>
    <w:rsid w:val="005C2210"/>
    <w:rsid w:val="00615018"/>
    <w:rsid w:val="0062123A"/>
    <w:rsid w:val="00646E75"/>
    <w:rsid w:val="006F286E"/>
    <w:rsid w:val="006F6F10"/>
    <w:rsid w:val="007110AB"/>
    <w:rsid w:val="00750AE8"/>
    <w:rsid w:val="00783E79"/>
    <w:rsid w:val="007B5AE8"/>
    <w:rsid w:val="007C184E"/>
    <w:rsid w:val="007F5192"/>
    <w:rsid w:val="0082113B"/>
    <w:rsid w:val="00827BD6"/>
    <w:rsid w:val="008E28AC"/>
    <w:rsid w:val="008E6164"/>
    <w:rsid w:val="00900C16"/>
    <w:rsid w:val="00905FD3"/>
    <w:rsid w:val="009742A7"/>
    <w:rsid w:val="00990375"/>
    <w:rsid w:val="009A5580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540E"/>
    <w:rsid w:val="00B57D6E"/>
    <w:rsid w:val="00BE13BE"/>
    <w:rsid w:val="00C0174C"/>
    <w:rsid w:val="00C1682D"/>
    <w:rsid w:val="00C42B4E"/>
    <w:rsid w:val="00C701F7"/>
    <w:rsid w:val="00C70786"/>
    <w:rsid w:val="00CE5079"/>
    <w:rsid w:val="00D10958"/>
    <w:rsid w:val="00D66593"/>
    <w:rsid w:val="00DE0B96"/>
    <w:rsid w:val="00DE6DA2"/>
    <w:rsid w:val="00DF2D30"/>
    <w:rsid w:val="00DF79BE"/>
    <w:rsid w:val="00E062F7"/>
    <w:rsid w:val="00E2760C"/>
    <w:rsid w:val="00E4786A"/>
    <w:rsid w:val="00E55D74"/>
    <w:rsid w:val="00E6540C"/>
    <w:rsid w:val="00E81E2A"/>
    <w:rsid w:val="00E83286"/>
    <w:rsid w:val="00EE0952"/>
    <w:rsid w:val="00EF3DC0"/>
    <w:rsid w:val="00F46316"/>
    <w:rsid w:val="00FB1979"/>
    <w:rsid w:val="00FE0F4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64"/>
    <w:pPr>
      <w:ind w:left="720" w:right="720"/>
      <w:jc w:val="both"/>
    </w:pPr>
    <w:rPr>
      <w:rFonts w:ascii="Times New Roman" w:eastAsiaTheme="minorHAnsi" w:hAnsi="Times New Roman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6F286E"/>
    <w:pPr>
      <w:contextualSpacing/>
      <w:jc w:val="center"/>
      <w:outlineLvl w:val="0"/>
    </w:pPr>
    <w:rPr>
      <w:rFonts w:eastAsiaTheme="majorEastAsia" w:cstheme="majorBidi"/>
      <w:b/>
      <w:cap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86E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6F286E"/>
    <w:rPr>
      <w:rFonts w:ascii="Times New Roman" w:eastAsiaTheme="majorEastAsia" w:hAnsi="Times New Roman" w:cstheme="majorBidi"/>
      <w:b/>
      <w:caps/>
      <w:color w:val="595959" w:themeColor="text1" w:themeTint="A6"/>
      <w:kern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6F286E"/>
    <w:rPr>
      <w:rFonts w:ascii="Times New Roman" w:eastAsiaTheme="majorEastAsia" w:hAnsi="Times New Roman" w:cstheme="majorBidi"/>
      <w:b/>
      <w:color w:val="595959" w:themeColor="text1" w:themeTint="A6"/>
      <w:kern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eastAsiaTheme="minorEastAsia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"/>
    <w:basedOn w:val="Normal"/>
    <w:qFormat/>
    <w:rsid w:val="006F286E"/>
    <w:pPr>
      <w:tabs>
        <w:tab w:val="left" w:pos="4650"/>
      </w:tabs>
      <w:ind w:left="0"/>
    </w:pPr>
    <w:rPr>
      <w:rFonts w:cs="Times New Roman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6F286E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F286E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6F286E"/>
    <w:rPr>
      <w:color w:val="F491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F286E"/>
    <w:pPr>
      <w:spacing w:after="100"/>
      <w:ind w:left="240"/>
    </w:pPr>
  </w:style>
  <w:style w:type="table" w:styleId="Tablaconcuadrcula4-nfasis1">
    <w:name w:val="Grid Table 4 Accent 1"/>
    <w:basedOn w:val="Tablanormal"/>
    <w:uiPriority w:val="49"/>
    <w:rsid w:val="00284D5E"/>
    <w:pPr>
      <w:spacing w:after="0" w:line="240" w:lineRule="auto"/>
    </w:p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406B67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FB197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B1979"/>
    <w:pPr>
      <w:spacing w:after="0" w:line="240" w:lineRule="auto"/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39402-0520-49C1-A269-B856E3CE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2020-02-19T20:17:00Z</dcterms:created>
  <dcterms:modified xsi:type="dcterms:W3CDTF">2020-02-19T20:23:00Z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