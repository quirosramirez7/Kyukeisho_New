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E7049" w14:textId="6C893603" w:rsidR="00A14234" w:rsidRDefault="00A14234" w:rsidP="0049441D"/>
    <w:p w14:paraId="66E9EFDF" w14:textId="37A435AC" w:rsidR="0049441D" w:rsidRDefault="0049441D" w:rsidP="0049441D"/>
    <w:p w14:paraId="31ABE466" w14:textId="2A65D986" w:rsidR="0049441D" w:rsidRDefault="0049441D" w:rsidP="0049441D"/>
    <w:p w14:paraId="2056B390" w14:textId="62E6C8CB" w:rsidR="0049441D" w:rsidRDefault="0049441D" w:rsidP="0049441D">
      <w:pPr>
        <w:jc w:val="center"/>
      </w:pPr>
    </w:p>
    <w:p w14:paraId="4AB1F9CC" w14:textId="62268BE8" w:rsidR="0049441D" w:rsidRDefault="0049441D" w:rsidP="0049441D">
      <w:pPr>
        <w:jc w:val="center"/>
      </w:pPr>
    </w:p>
    <w:p w14:paraId="7BD21E77" w14:textId="77777777" w:rsidR="0049441D" w:rsidRDefault="0049441D" w:rsidP="0049441D">
      <w:pPr>
        <w:jc w:val="center"/>
      </w:pPr>
    </w:p>
    <w:p w14:paraId="64BF3A02" w14:textId="2D8138B3" w:rsidR="0049441D" w:rsidRPr="00F42886" w:rsidRDefault="0049441D" w:rsidP="0049441D">
      <w:pPr>
        <w:tabs>
          <w:tab w:val="left" w:pos="3600"/>
        </w:tabs>
        <w:spacing w:line="360" w:lineRule="auto"/>
        <w:ind w:left="142"/>
        <w:jc w:val="center"/>
        <w:rPr>
          <w:rFonts w:ascii="Times New Roman" w:hAnsi="Times New Roman" w:cs="Times New Roman"/>
          <w:b/>
          <w:bCs/>
          <w:sz w:val="26"/>
          <w:szCs w:val="26"/>
          <w:lang w:val="es-CO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s-CO"/>
        </w:rPr>
        <w:t>PREGUNTAS PARA EVALUAR EL IMPACTO DE LA CAPACITACI</w:t>
      </w:r>
      <w:r w:rsidR="00532A9B">
        <w:rPr>
          <w:rFonts w:ascii="Times New Roman" w:hAnsi="Times New Roman" w:cs="Times New Roman"/>
          <w:b/>
          <w:bCs/>
          <w:sz w:val="26"/>
          <w:szCs w:val="26"/>
          <w:lang w:val="es-CO"/>
        </w:rPr>
        <w:t>Ó</w:t>
      </w:r>
      <w:r>
        <w:rPr>
          <w:rFonts w:ascii="Times New Roman" w:hAnsi="Times New Roman" w:cs="Times New Roman"/>
          <w:b/>
          <w:bCs/>
          <w:sz w:val="26"/>
          <w:szCs w:val="26"/>
          <w:lang w:val="es-CO"/>
        </w:rPr>
        <w:t>N</w:t>
      </w:r>
    </w:p>
    <w:p w14:paraId="17213FB0" w14:textId="77777777" w:rsidR="0049441D" w:rsidRPr="00F42886" w:rsidRDefault="0049441D" w:rsidP="0049441D">
      <w:pPr>
        <w:tabs>
          <w:tab w:val="left" w:pos="3600"/>
        </w:tabs>
        <w:spacing w:line="360" w:lineRule="auto"/>
        <w:ind w:left="14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42886">
        <w:rPr>
          <w:rFonts w:ascii="Times New Roman" w:hAnsi="Times New Roman" w:cs="Times New Roman"/>
          <w:b/>
          <w:bCs/>
          <w:sz w:val="26"/>
          <w:szCs w:val="26"/>
        </w:rPr>
        <w:t>ADSI 1803170</w:t>
      </w:r>
    </w:p>
    <w:p w14:paraId="71950386" w14:textId="77777777" w:rsidR="0049441D" w:rsidRPr="00F42886" w:rsidRDefault="0049441D" w:rsidP="0049441D">
      <w:pPr>
        <w:tabs>
          <w:tab w:val="left" w:pos="3600"/>
        </w:tabs>
        <w:spacing w:line="360" w:lineRule="auto"/>
        <w:ind w:left="142"/>
        <w:rPr>
          <w:rFonts w:ascii="Times New Roman" w:hAnsi="Times New Roman" w:cs="Times New Roman"/>
          <w:b/>
          <w:bCs/>
          <w:sz w:val="26"/>
          <w:szCs w:val="26"/>
        </w:rPr>
      </w:pPr>
    </w:p>
    <w:p w14:paraId="7CB51B8B" w14:textId="77777777" w:rsidR="0049441D" w:rsidRPr="00F42886" w:rsidRDefault="0049441D" w:rsidP="0049441D">
      <w:pPr>
        <w:spacing w:line="360" w:lineRule="auto"/>
        <w:ind w:left="14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42886">
        <w:rPr>
          <w:rFonts w:ascii="Times New Roman" w:hAnsi="Times New Roman" w:cs="Times New Roman"/>
          <w:b/>
          <w:bCs/>
          <w:sz w:val="26"/>
          <w:szCs w:val="26"/>
        </w:rPr>
        <w:t>ANGELA TATIANA ROZO CARRILLO</w:t>
      </w:r>
    </w:p>
    <w:p w14:paraId="4AEEAB0B" w14:textId="77777777" w:rsidR="0049441D" w:rsidRPr="00F42886" w:rsidRDefault="0049441D" w:rsidP="0049441D">
      <w:pPr>
        <w:spacing w:line="360" w:lineRule="auto"/>
        <w:ind w:left="14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42886">
        <w:rPr>
          <w:rFonts w:ascii="Times New Roman" w:hAnsi="Times New Roman" w:cs="Times New Roman"/>
          <w:b/>
          <w:bCs/>
          <w:sz w:val="26"/>
          <w:szCs w:val="26"/>
        </w:rPr>
        <w:t>ANDRES FELIPE OLAYA CADENA</w:t>
      </w:r>
    </w:p>
    <w:p w14:paraId="41248F1A" w14:textId="77777777" w:rsidR="0049441D" w:rsidRPr="00F42886" w:rsidRDefault="0049441D" w:rsidP="0049441D">
      <w:pPr>
        <w:spacing w:line="360" w:lineRule="auto"/>
        <w:ind w:left="14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42886">
        <w:rPr>
          <w:rFonts w:ascii="Times New Roman" w:hAnsi="Times New Roman" w:cs="Times New Roman"/>
          <w:b/>
          <w:bCs/>
          <w:sz w:val="26"/>
          <w:szCs w:val="26"/>
        </w:rPr>
        <w:t>ANDERSON DARIO QUIROS RAMIRES</w:t>
      </w:r>
    </w:p>
    <w:p w14:paraId="3292A493" w14:textId="77777777" w:rsidR="0049441D" w:rsidRPr="00F42886" w:rsidRDefault="0049441D" w:rsidP="0049441D">
      <w:pPr>
        <w:tabs>
          <w:tab w:val="left" w:pos="3600"/>
        </w:tabs>
        <w:spacing w:line="360" w:lineRule="auto"/>
        <w:ind w:left="14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42886">
        <w:rPr>
          <w:rFonts w:ascii="Times New Roman" w:hAnsi="Times New Roman" w:cs="Times New Roman"/>
          <w:b/>
          <w:bCs/>
          <w:sz w:val="26"/>
          <w:szCs w:val="26"/>
        </w:rPr>
        <w:t>VLADIMIR ALBERTO BUITRAGO</w:t>
      </w:r>
    </w:p>
    <w:p w14:paraId="3EC063DC" w14:textId="77777777" w:rsidR="0049441D" w:rsidRPr="00F42886" w:rsidRDefault="0049441D" w:rsidP="0049441D">
      <w:pPr>
        <w:tabs>
          <w:tab w:val="left" w:pos="3600"/>
        </w:tabs>
        <w:spacing w:line="360" w:lineRule="auto"/>
        <w:ind w:left="14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42886">
        <w:rPr>
          <w:rFonts w:ascii="Times New Roman" w:hAnsi="Times New Roman" w:cs="Times New Roman"/>
          <w:b/>
          <w:bCs/>
          <w:sz w:val="26"/>
          <w:szCs w:val="26"/>
        </w:rPr>
        <w:t>DUVAN ANDRES MOLINA BERNAL</w:t>
      </w:r>
    </w:p>
    <w:p w14:paraId="75C3BB32" w14:textId="77777777" w:rsidR="0049441D" w:rsidRPr="00F42886" w:rsidRDefault="0049441D" w:rsidP="0049441D">
      <w:pPr>
        <w:tabs>
          <w:tab w:val="left" w:pos="3600"/>
        </w:tabs>
        <w:spacing w:line="360" w:lineRule="auto"/>
        <w:ind w:left="14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87946D7" w14:textId="77777777" w:rsidR="0049441D" w:rsidRPr="00F42886" w:rsidRDefault="0049441D" w:rsidP="0049441D">
      <w:pPr>
        <w:tabs>
          <w:tab w:val="left" w:pos="3600"/>
        </w:tabs>
        <w:spacing w:line="360" w:lineRule="auto"/>
        <w:ind w:left="14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F9FAAA7" w14:textId="77777777" w:rsidR="0049441D" w:rsidRPr="00F42886" w:rsidRDefault="0049441D" w:rsidP="0049441D">
      <w:pPr>
        <w:tabs>
          <w:tab w:val="left" w:pos="3600"/>
        </w:tabs>
        <w:spacing w:line="360" w:lineRule="auto"/>
        <w:ind w:left="142"/>
        <w:jc w:val="center"/>
        <w:rPr>
          <w:rFonts w:ascii="Times New Roman" w:hAnsi="Times New Roman" w:cs="Times New Roman"/>
          <w:b/>
          <w:bCs/>
          <w:sz w:val="26"/>
          <w:szCs w:val="26"/>
          <w:lang w:val="es-CO"/>
        </w:rPr>
      </w:pPr>
      <w:r w:rsidRPr="00F42886">
        <w:rPr>
          <w:rFonts w:ascii="Times New Roman" w:hAnsi="Times New Roman" w:cs="Times New Roman"/>
          <w:b/>
          <w:bCs/>
          <w:sz w:val="26"/>
          <w:szCs w:val="26"/>
        </w:rPr>
        <w:t>CENTRO DE ELECTRICIDAD, ELECTRÓNICA Y TELECOMUNICACIONES</w:t>
      </w:r>
    </w:p>
    <w:p w14:paraId="0B62AEF3" w14:textId="77777777" w:rsidR="0049441D" w:rsidRPr="00F42886" w:rsidRDefault="0049441D" w:rsidP="0049441D">
      <w:pPr>
        <w:tabs>
          <w:tab w:val="left" w:pos="3600"/>
        </w:tabs>
        <w:spacing w:line="360" w:lineRule="auto"/>
        <w:ind w:left="142"/>
        <w:jc w:val="center"/>
        <w:rPr>
          <w:rFonts w:ascii="Times New Roman" w:hAnsi="Times New Roman" w:cs="Times New Roman"/>
          <w:b/>
          <w:bCs/>
          <w:sz w:val="26"/>
          <w:szCs w:val="26"/>
          <w:lang w:val="es-CO"/>
        </w:rPr>
      </w:pPr>
      <w:r w:rsidRPr="00F42886">
        <w:rPr>
          <w:rFonts w:ascii="Times New Roman" w:hAnsi="Times New Roman" w:cs="Times New Roman"/>
          <w:b/>
          <w:bCs/>
          <w:sz w:val="26"/>
          <w:szCs w:val="26"/>
        </w:rPr>
        <w:t>REGIONAL DISTRITO CAPITAL</w:t>
      </w:r>
    </w:p>
    <w:p w14:paraId="63DE516E" w14:textId="77777777" w:rsidR="0049441D" w:rsidRPr="00F42886" w:rsidRDefault="0049441D" w:rsidP="0049441D">
      <w:pPr>
        <w:tabs>
          <w:tab w:val="left" w:pos="3600"/>
        </w:tabs>
        <w:spacing w:line="360" w:lineRule="auto"/>
        <w:ind w:left="14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42886">
        <w:rPr>
          <w:rFonts w:ascii="Times New Roman" w:hAnsi="Times New Roman" w:cs="Times New Roman"/>
          <w:b/>
          <w:bCs/>
          <w:sz w:val="26"/>
          <w:szCs w:val="26"/>
        </w:rPr>
        <w:t>MARZO 2020</w:t>
      </w:r>
    </w:p>
    <w:p w14:paraId="00F22698" w14:textId="5A909CBD" w:rsidR="0049441D" w:rsidRDefault="0049441D" w:rsidP="0049441D"/>
    <w:p w14:paraId="78D9E8FB" w14:textId="5ACBDBB8" w:rsidR="0065743B" w:rsidRDefault="0065743B" w:rsidP="0049441D"/>
    <w:p w14:paraId="59B90978" w14:textId="2AAD2274" w:rsidR="0065743B" w:rsidRDefault="0065743B" w:rsidP="0049441D"/>
    <w:p w14:paraId="4F0F7828" w14:textId="1F818354" w:rsidR="0065743B" w:rsidRDefault="0065743B" w:rsidP="0049441D"/>
    <w:p w14:paraId="4697FD77" w14:textId="4FE390CD" w:rsidR="0065743B" w:rsidRDefault="0065743B" w:rsidP="0049441D"/>
    <w:p w14:paraId="6836E8C1" w14:textId="1D8C1D9D" w:rsidR="0065743B" w:rsidRDefault="0065743B" w:rsidP="0049441D"/>
    <w:p w14:paraId="2C87FE81" w14:textId="422B4967" w:rsidR="0065743B" w:rsidRPr="00A02A12" w:rsidRDefault="0065743B" w:rsidP="0065743B">
      <w:pPr>
        <w:pStyle w:val="Prrafodelista"/>
        <w:numPr>
          <w:ilvl w:val="0"/>
          <w:numId w:val="10"/>
        </w:numPr>
        <w:ind w:left="993"/>
      </w:pPr>
      <w:r>
        <w:rPr>
          <w:rFonts w:ascii="Times New Roman" w:hAnsi="Times New Roman" w:cs="Times New Roman"/>
          <w:b/>
          <w:bCs/>
        </w:rPr>
        <w:t>¿Cómo le parece la metodología de capacitación?</w:t>
      </w:r>
    </w:p>
    <w:p w14:paraId="11ABBC34" w14:textId="77777777" w:rsidR="00A02A12" w:rsidRPr="0065743B" w:rsidRDefault="00A02A12" w:rsidP="00A02A12">
      <w:pPr>
        <w:pStyle w:val="Prrafodelista"/>
        <w:ind w:left="993"/>
      </w:pPr>
    </w:p>
    <w:p w14:paraId="653A5205" w14:textId="18BC84A2" w:rsidR="00A02A12" w:rsidRDefault="0065743B" w:rsidP="00A02A12">
      <w:pPr>
        <w:pStyle w:val="Prrafodelista"/>
        <w:numPr>
          <w:ilvl w:val="0"/>
          <w:numId w:val="10"/>
        </w:numPr>
        <w:ind w:left="993"/>
      </w:pPr>
      <w:r>
        <w:rPr>
          <w:rFonts w:ascii="Times New Roman" w:hAnsi="Times New Roman" w:cs="Times New Roman"/>
          <w:b/>
          <w:bCs/>
        </w:rPr>
        <w:t>¿Entendió correctamente la capacitación?</w:t>
      </w:r>
    </w:p>
    <w:p w14:paraId="69F4890B" w14:textId="77777777" w:rsidR="00A02A12" w:rsidRPr="00A02A12" w:rsidRDefault="00A02A12" w:rsidP="00A02A12">
      <w:pPr>
        <w:pStyle w:val="Prrafodelista"/>
        <w:ind w:left="993"/>
      </w:pPr>
    </w:p>
    <w:p w14:paraId="1BCC7714" w14:textId="4FE3BC54" w:rsidR="00A02A12" w:rsidRPr="00A02A12" w:rsidRDefault="00A02A12" w:rsidP="00A02A12">
      <w:pPr>
        <w:pStyle w:val="Prrafodelista"/>
        <w:numPr>
          <w:ilvl w:val="0"/>
          <w:numId w:val="10"/>
        </w:numPr>
        <w:ind w:left="993"/>
      </w:pPr>
      <w:r>
        <w:rPr>
          <w:rFonts w:ascii="Times New Roman" w:hAnsi="Times New Roman" w:cs="Times New Roman"/>
          <w:b/>
          <w:bCs/>
        </w:rPr>
        <w:t>¿Las actividades de capacitación están centralizadas?</w:t>
      </w:r>
    </w:p>
    <w:p w14:paraId="6EBCBF6D" w14:textId="77777777" w:rsidR="00A02A12" w:rsidRPr="00A02A12" w:rsidRDefault="00A02A12" w:rsidP="00A02A12">
      <w:pPr>
        <w:pStyle w:val="Prrafodelista"/>
        <w:ind w:left="993"/>
      </w:pPr>
    </w:p>
    <w:p w14:paraId="7F292033" w14:textId="4EEFD6FD" w:rsidR="00A02A12" w:rsidRPr="00FE3C5A" w:rsidRDefault="00A02A12" w:rsidP="00A02A12">
      <w:pPr>
        <w:pStyle w:val="Prrafodelista"/>
        <w:numPr>
          <w:ilvl w:val="0"/>
          <w:numId w:val="10"/>
        </w:numPr>
        <w:ind w:left="993"/>
      </w:pPr>
      <w:r>
        <w:rPr>
          <w:rFonts w:ascii="Times New Roman" w:hAnsi="Times New Roman" w:cs="Times New Roman"/>
          <w:b/>
          <w:bCs/>
        </w:rPr>
        <w:t>¿Es importante la capacitación para su empresa?</w:t>
      </w:r>
    </w:p>
    <w:p w14:paraId="3A217CB3" w14:textId="77777777" w:rsidR="00FE3C5A" w:rsidRDefault="00FE3C5A" w:rsidP="00FE3C5A">
      <w:pPr>
        <w:pStyle w:val="Prrafodelista"/>
      </w:pPr>
    </w:p>
    <w:p w14:paraId="62177CF4" w14:textId="5689B913" w:rsidR="00FE3C5A" w:rsidRPr="00FE3C5A" w:rsidRDefault="00FE3C5A" w:rsidP="00A02A12">
      <w:pPr>
        <w:pStyle w:val="Prrafodelista"/>
        <w:numPr>
          <w:ilvl w:val="0"/>
          <w:numId w:val="10"/>
        </w:numPr>
        <w:ind w:left="993"/>
      </w:pPr>
      <w:r>
        <w:rPr>
          <w:rFonts w:ascii="Times New Roman" w:hAnsi="Times New Roman" w:cs="Times New Roman"/>
          <w:b/>
          <w:bCs/>
        </w:rPr>
        <w:t>En una escala de 1 a 10, ¿Cómo calificas a los capacitadores?</w:t>
      </w:r>
    </w:p>
    <w:p w14:paraId="6E3090F7" w14:textId="77777777" w:rsidR="00FE3C5A" w:rsidRDefault="00FE3C5A" w:rsidP="00FE3C5A">
      <w:pPr>
        <w:pStyle w:val="Prrafodelista"/>
      </w:pPr>
    </w:p>
    <w:p w14:paraId="7C8DFD05" w14:textId="677399B0" w:rsidR="00FE3C5A" w:rsidRPr="00335AF5" w:rsidRDefault="00335AF5" w:rsidP="00A02A12">
      <w:pPr>
        <w:pStyle w:val="Prrafodelista"/>
        <w:numPr>
          <w:ilvl w:val="0"/>
          <w:numId w:val="10"/>
        </w:numPr>
        <w:ind w:left="993"/>
      </w:pPr>
      <w:r>
        <w:rPr>
          <w:rFonts w:ascii="Times New Roman" w:hAnsi="Times New Roman" w:cs="Times New Roman"/>
          <w:b/>
          <w:bCs/>
        </w:rPr>
        <w:t>¿Cómo te parece el material didáctico utilizado para la capacitación?</w:t>
      </w:r>
    </w:p>
    <w:p w14:paraId="04D1CBDF" w14:textId="77777777" w:rsidR="00335AF5" w:rsidRDefault="00335AF5" w:rsidP="00335AF5">
      <w:pPr>
        <w:pStyle w:val="Prrafodelista"/>
      </w:pPr>
    </w:p>
    <w:p w14:paraId="58DBD6F1" w14:textId="371CD88E" w:rsidR="00335AF5" w:rsidRPr="00335AF5" w:rsidRDefault="00335AF5" w:rsidP="00A02A12">
      <w:pPr>
        <w:pStyle w:val="Prrafodelista"/>
        <w:numPr>
          <w:ilvl w:val="0"/>
          <w:numId w:val="10"/>
        </w:numPr>
        <w:ind w:left="993"/>
      </w:pPr>
      <w:r>
        <w:rPr>
          <w:rFonts w:ascii="Times New Roman" w:hAnsi="Times New Roman" w:cs="Times New Roman"/>
          <w:b/>
          <w:bCs/>
        </w:rPr>
        <w:t>¿Crees que el tiempo utilizado para la capacitación fue el suficiente para entender y resolver dudas?</w:t>
      </w:r>
    </w:p>
    <w:p w14:paraId="3CDDA66E" w14:textId="77777777" w:rsidR="00335AF5" w:rsidRDefault="00335AF5" w:rsidP="00335AF5">
      <w:pPr>
        <w:pStyle w:val="Prrafodelista"/>
      </w:pPr>
    </w:p>
    <w:p w14:paraId="68AC80FF" w14:textId="374A57FF" w:rsidR="00335AF5" w:rsidRPr="00335AF5" w:rsidRDefault="00335AF5" w:rsidP="00335AF5">
      <w:pPr>
        <w:pStyle w:val="Prrafodelista"/>
        <w:numPr>
          <w:ilvl w:val="1"/>
          <w:numId w:val="10"/>
        </w:numPr>
      </w:pPr>
      <w:r>
        <w:rPr>
          <w:rFonts w:ascii="Times New Roman" w:hAnsi="Times New Roman" w:cs="Times New Roman"/>
        </w:rPr>
        <w:t xml:space="preserve">Si </w:t>
      </w:r>
    </w:p>
    <w:p w14:paraId="3A1EA170" w14:textId="4259E9D0" w:rsidR="00335AF5" w:rsidRPr="00335AF5" w:rsidRDefault="00335AF5" w:rsidP="00335AF5">
      <w:pPr>
        <w:pStyle w:val="Prrafodelista"/>
        <w:numPr>
          <w:ilvl w:val="1"/>
          <w:numId w:val="10"/>
        </w:numPr>
      </w:pPr>
      <w:r>
        <w:rPr>
          <w:rFonts w:ascii="Times New Roman" w:hAnsi="Times New Roman" w:cs="Times New Roman"/>
        </w:rPr>
        <w:t>No</w:t>
      </w:r>
    </w:p>
    <w:p w14:paraId="0E6BA7DB" w14:textId="236EF848" w:rsidR="00335AF5" w:rsidRPr="00335AF5" w:rsidRDefault="00335AF5" w:rsidP="00335AF5">
      <w:pPr>
        <w:pStyle w:val="Prrafodelista"/>
        <w:numPr>
          <w:ilvl w:val="1"/>
          <w:numId w:val="10"/>
        </w:numPr>
      </w:pPr>
      <w:r>
        <w:rPr>
          <w:rFonts w:ascii="Times New Roman" w:hAnsi="Times New Roman" w:cs="Times New Roman"/>
        </w:rPr>
        <w:t>Prefiero no decir</w:t>
      </w:r>
    </w:p>
    <w:p w14:paraId="7337A211" w14:textId="77777777" w:rsidR="00335AF5" w:rsidRPr="00335AF5" w:rsidRDefault="00335AF5" w:rsidP="00335AF5">
      <w:pPr>
        <w:pStyle w:val="Prrafodelista"/>
        <w:ind w:left="2160"/>
      </w:pPr>
    </w:p>
    <w:p w14:paraId="30E1B03E" w14:textId="77777777" w:rsidR="00335AF5" w:rsidRDefault="00335AF5" w:rsidP="00335AF5">
      <w:pPr>
        <w:pStyle w:val="Prrafodelista"/>
      </w:pPr>
    </w:p>
    <w:p w14:paraId="5B0383BC" w14:textId="3A72DEB5" w:rsidR="00335AF5" w:rsidRPr="00335AF5" w:rsidRDefault="00335AF5" w:rsidP="00A02A12">
      <w:pPr>
        <w:pStyle w:val="Prrafodelista"/>
        <w:numPr>
          <w:ilvl w:val="0"/>
          <w:numId w:val="10"/>
        </w:numPr>
        <w:ind w:left="993"/>
      </w:pPr>
      <w:r>
        <w:rPr>
          <w:rFonts w:ascii="Times New Roman" w:hAnsi="Times New Roman" w:cs="Times New Roman"/>
          <w:b/>
          <w:bCs/>
        </w:rPr>
        <w:t>¿Se explico y se aplico correctamente el objetivo de la capacitación?</w:t>
      </w:r>
    </w:p>
    <w:p w14:paraId="39CF91BF" w14:textId="77777777" w:rsidR="00335AF5" w:rsidRPr="00335AF5" w:rsidRDefault="00335AF5" w:rsidP="00335AF5">
      <w:pPr>
        <w:pStyle w:val="Prrafodelista"/>
        <w:numPr>
          <w:ilvl w:val="1"/>
          <w:numId w:val="10"/>
        </w:numPr>
      </w:pPr>
      <w:r>
        <w:rPr>
          <w:rFonts w:ascii="Times New Roman" w:hAnsi="Times New Roman" w:cs="Times New Roman"/>
        </w:rPr>
        <w:t xml:space="preserve">Si </w:t>
      </w:r>
    </w:p>
    <w:p w14:paraId="6B172BB1" w14:textId="77777777" w:rsidR="00335AF5" w:rsidRPr="00335AF5" w:rsidRDefault="00335AF5" w:rsidP="00335AF5">
      <w:pPr>
        <w:pStyle w:val="Prrafodelista"/>
        <w:numPr>
          <w:ilvl w:val="1"/>
          <w:numId w:val="10"/>
        </w:numPr>
      </w:pPr>
      <w:r>
        <w:rPr>
          <w:rFonts w:ascii="Times New Roman" w:hAnsi="Times New Roman" w:cs="Times New Roman"/>
        </w:rPr>
        <w:t>No</w:t>
      </w:r>
    </w:p>
    <w:p w14:paraId="322FCAD1" w14:textId="1F3D4468" w:rsidR="00335AF5" w:rsidRPr="00335AF5" w:rsidRDefault="00335AF5" w:rsidP="00335AF5">
      <w:pPr>
        <w:pStyle w:val="Prrafodelista"/>
        <w:numPr>
          <w:ilvl w:val="1"/>
          <w:numId w:val="10"/>
        </w:numPr>
      </w:pPr>
      <w:r>
        <w:rPr>
          <w:rFonts w:ascii="Times New Roman" w:hAnsi="Times New Roman" w:cs="Times New Roman"/>
        </w:rPr>
        <w:t>Prefiero no decir</w:t>
      </w:r>
    </w:p>
    <w:p w14:paraId="0C75FDDC" w14:textId="4DCEA7A9" w:rsidR="00335AF5" w:rsidRDefault="00335AF5" w:rsidP="00335AF5">
      <w:pPr>
        <w:ind w:left="1440"/>
      </w:pPr>
    </w:p>
    <w:p w14:paraId="0C02E247" w14:textId="65AF7623" w:rsidR="00335AF5" w:rsidRDefault="00335AF5" w:rsidP="00335AF5">
      <w:pPr>
        <w:ind w:left="1440"/>
      </w:pPr>
    </w:p>
    <w:p w14:paraId="17540D56" w14:textId="0E904FF2" w:rsidR="00335AF5" w:rsidRDefault="00335AF5" w:rsidP="00335AF5">
      <w:pPr>
        <w:ind w:left="1440"/>
      </w:pPr>
    </w:p>
    <w:p w14:paraId="5157B720" w14:textId="2D193A04" w:rsidR="00335AF5" w:rsidRDefault="00335AF5" w:rsidP="00335AF5">
      <w:pPr>
        <w:ind w:left="1440"/>
      </w:pPr>
    </w:p>
    <w:p w14:paraId="3BD37ACE" w14:textId="3B1AF206" w:rsidR="00335AF5" w:rsidRDefault="00335AF5" w:rsidP="00335AF5">
      <w:pPr>
        <w:ind w:left="1440"/>
      </w:pPr>
    </w:p>
    <w:p w14:paraId="13C3AB12" w14:textId="548691AD" w:rsidR="00335AF5" w:rsidRDefault="00335AF5" w:rsidP="00335AF5">
      <w:pPr>
        <w:ind w:left="1440"/>
      </w:pPr>
    </w:p>
    <w:p w14:paraId="498F8645" w14:textId="221ED88A" w:rsidR="00335AF5" w:rsidRDefault="00335AF5" w:rsidP="00335AF5">
      <w:pPr>
        <w:ind w:left="1440"/>
      </w:pPr>
    </w:p>
    <w:p w14:paraId="1465E6F3" w14:textId="2459B053" w:rsidR="00335AF5" w:rsidRDefault="00335AF5" w:rsidP="00335AF5">
      <w:pPr>
        <w:ind w:left="1440"/>
      </w:pPr>
    </w:p>
    <w:p w14:paraId="1FCE34E6" w14:textId="77777777" w:rsidR="00335AF5" w:rsidRDefault="00335AF5" w:rsidP="00335AF5">
      <w:pPr>
        <w:ind w:left="1440"/>
      </w:pPr>
    </w:p>
    <w:p w14:paraId="75C2186B" w14:textId="600A5377" w:rsidR="00335AF5" w:rsidRPr="00335AF5" w:rsidRDefault="00335AF5" w:rsidP="00A02A12">
      <w:pPr>
        <w:pStyle w:val="Prrafodelista"/>
        <w:numPr>
          <w:ilvl w:val="0"/>
          <w:numId w:val="10"/>
        </w:numPr>
        <w:ind w:left="993"/>
      </w:pPr>
      <w:r>
        <w:rPr>
          <w:rFonts w:ascii="Times New Roman" w:hAnsi="Times New Roman" w:cs="Times New Roman"/>
          <w:b/>
          <w:bCs/>
        </w:rPr>
        <w:t>¿Te sentiste satisfecho después de realizar la capacitación?</w:t>
      </w:r>
    </w:p>
    <w:p w14:paraId="79296FD8" w14:textId="77777777" w:rsidR="00335AF5" w:rsidRPr="00335AF5" w:rsidRDefault="00335AF5" w:rsidP="00335AF5">
      <w:pPr>
        <w:pStyle w:val="Prrafodelista"/>
        <w:numPr>
          <w:ilvl w:val="1"/>
          <w:numId w:val="10"/>
        </w:numPr>
      </w:pPr>
      <w:r>
        <w:rPr>
          <w:rFonts w:ascii="Times New Roman" w:hAnsi="Times New Roman" w:cs="Times New Roman"/>
        </w:rPr>
        <w:t xml:space="preserve">Si </w:t>
      </w:r>
    </w:p>
    <w:p w14:paraId="45B4A77B" w14:textId="77777777" w:rsidR="00335AF5" w:rsidRPr="00335AF5" w:rsidRDefault="00335AF5" w:rsidP="00335AF5">
      <w:pPr>
        <w:pStyle w:val="Prrafodelista"/>
        <w:numPr>
          <w:ilvl w:val="1"/>
          <w:numId w:val="10"/>
        </w:numPr>
      </w:pPr>
      <w:r>
        <w:rPr>
          <w:rFonts w:ascii="Times New Roman" w:hAnsi="Times New Roman" w:cs="Times New Roman"/>
        </w:rPr>
        <w:t>No</w:t>
      </w:r>
    </w:p>
    <w:p w14:paraId="3E89F6D2" w14:textId="77777777" w:rsidR="00335AF5" w:rsidRPr="00335AF5" w:rsidRDefault="00335AF5" w:rsidP="00335AF5">
      <w:pPr>
        <w:pStyle w:val="Prrafodelista"/>
        <w:numPr>
          <w:ilvl w:val="1"/>
          <w:numId w:val="10"/>
        </w:numPr>
      </w:pPr>
      <w:r>
        <w:rPr>
          <w:rFonts w:ascii="Times New Roman" w:hAnsi="Times New Roman" w:cs="Times New Roman"/>
        </w:rPr>
        <w:t>Prefiero no decir</w:t>
      </w:r>
    </w:p>
    <w:p w14:paraId="0730E0B7" w14:textId="19A46949" w:rsidR="00335AF5" w:rsidRPr="00335AF5" w:rsidRDefault="00335AF5" w:rsidP="00335AF5">
      <w:pPr>
        <w:pStyle w:val="Prrafodelista"/>
        <w:numPr>
          <w:ilvl w:val="0"/>
          <w:numId w:val="10"/>
        </w:numPr>
        <w:ind w:left="993"/>
      </w:pPr>
      <w:r>
        <w:rPr>
          <w:rFonts w:ascii="Times New Roman" w:hAnsi="Times New Roman" w:cs="Times New Roman"/>
          <w:b/>
          <w:bCs/>
        </w:rPr>
        <w:t>Por favor indica 5 cosas que te beneficiaron o que te parecieron importantes de la capacitación.</w:t>
      </w:r>
    </w:p>
    <w:p w14:paraId="5367E0F9" w14:textId="77777777" w:rsidR="00335AF5" w:rsidRPr="00335AF5" w:rsidRDefault="00335AF5" w:rsidP="00335AF5">
      <w:pPr>
        <w:pStyle w:val="Prrafodelista"/>
        <w:ind w:left="993"/>
      </w:pPr>
    </w:p>
    <w:p w14:paraId="7D50A3AF" w14:textId="139BD244" w:rsidR="00335AF5" w:rsidRPr="00335AF5" w:rsidRDefault="00335AF5" w:rsidP="00335AF5">
      <w:pPr>
        <w:pStyle w:val="Prrafodelista"/>
        <w:numPr>
          <w:ilvl w:val="0"/>
          <w:numId w:val="10"/>
        </w:numPr>
        <w:ind w:left="993"/>
      </w:pPr>
      <w:r>
        <w:rPr>
          <w:rFonts w:ascii="Times New Roman" w:hAnsi="Times New Roman" w:cs="Times New Roman"/>
          <w:b/>
          <w:bCs/>
        </w:rPr>
        <w:t>Por favor indica 5 cosas que no te beneficiaron, que te parecieron innecesarias de la capacitación.</w:t>
      </w:r>
    </w:p>
    <w:p w14:paraId="77F7315A" w14:textId="77777777" w:rsidR="00335AF5" w:rsidRDefault="00335AF5" w:rsidP="00335AF5">
      <w:pPr>
        <w:pStyle w:val="Prrafodelista"/>
      </w:pPr>
    </w:p>
    <w:p w14:paraId="5BDE3DD6" w14:textId="3B11BCBC" w:rsidR="00335AF5" w:rsidRPr="00335AF5" w:rsidRDefault="00335AF5" w:rsidP="00335AF5">
      <w:pPr>
        <w:pStyle w:val="Prrafodelista"/>
        <w:numPr>
          <w:ilvl w:val="0"/>
          <w:numId w:val="10"/>
        </w:numPr>
        <w:ind w:left="993"/>
      </w:pPr>
      <w:r>
        <w:rPr>
          <w:rFonts w:ascii="Times New Roman" w:hAnsi="Times New Roman" w:cs="Times New Roman"/>
          <w:b/>
          <w:bCs/>
        </w:rPr>
        <w:t>¿El lenguaje o términos utilizados por el capacitador fueron sencillos de entender?</w:t>
      </w:r>
    </w:p>
    <w:p w14:paraId="639A61C2" w14:textId="77777777" w:rsidR="00335AF5" w:rsidRDefault="00335AF5" w:rsidP="00335AF5">
      <w:pPr>
        <w:pStyle w:val="Prrafodelista"/>
      </w:pPr>
    </w:p>
    <w:p w14:paraId="4DAE6A61" w14:textId="77777777" w:rsidR="00335AF5" w:rsidRPr="00335AF5" w:rsidRDefault="00335AF5" w:rsidP="00335AF5">
      <w:pPr>
        <w:pStyle w:val="Prrafodelista"/>
        <w:numPr>
          <w:ilvl w:val="1"/>
          <w:numId w:val="10"/>
        </w:numPr>
      </w:pPr>
      <w:r>
        <w:rPr>
          <w:rFonts w:ascii="Times New Roman" w:hAnsi="Times New Roman" w:cs="Times New Roman"/>
        </w:rPr>
        <w:t xml:space="preserve">Si </w:t>
      </w:r>
    </w:p>
    <w:p w14:paraId="3733F3C4" w14:textId="77777777" w:rsidR="00335AF5" w:rsidRPr="00335AF5" w:rsidRDefault="00335AF5" w:rsidP="00335AF5">
      <w:pPr>
        <w:pStyle w:val="Prrafodelista"/>
        <w:numPr>
          <w:ilvl w:val="1"/>
          <w:numId w:val="10"/>
        </w:numPr>
      </w:pPr>
      <w:r>
        <w:rPr>
          <w:rFonts w:ascii="Times New Roman" w:hAnsi="Times New Roman" w:cs="Times New Roman"/>
        </w:rPr>
        <w:t>No</w:t>
      </w:r>
    </w:p>
    <w:p w14:paraId="1C059833" w14:textId="0E3D0F5F" w:rsidR="00335AF5" w:rsidRPr="001A571D" w:rsidRDefault="00335AF5" w:rsidP="00335AF5">
      <w:pPr>
        <w:pStyle w:val="Prrafodelista"/>
        <w:numPr>
          <w:ilvl w:val="1"/>
          <w:numId w:val="10"/>
        </w:numPr>
      </w:pPr>
      <w:r>
        <w:rPr>
          <w:rFonts w:ascii="Times New Roman" w:hAnsi="Times New Roman" w:cs="Times New Roman"/>
        </w:rPr>
        <w:t>Prefiero no decir</w:t>
      </w:r>
      <w:bookmarkStart w:id="0" w:name="_GoBack"/>
      <w:bookmarkEnd w:id="0"/>
    </w:p>
    <w:p w14:paraId="4D5F939A" w14:textId="77777777" w:rsidR="001A571D" w:rsidRDefault="001A571D" w:rsidP="001A571D">
      <w:pPr>
        <w:pStyle w:val="Prrafodelista"/>
      </w:pPr>
    </w:p>
    <w:p w14:paraId="289A9555" w14:textId="77777777" w:rsidR="001A571D" w:rsidRPr="00A02A12" w:rsidRDefault="001A571D" w:rsidP="001A571D">
      <w:pPr>
        <w:pStyle w:val="Prrafodelista"/>
        <w:ind w:left="993"/>
      </w:pPr>
    </w:p>
    <w:p w14:paraId="5D6F7B33" w14:textId="77777777" w:rsidR="00A02A12" w:rsidRPr="00A02A12" w:rsidRDefault="00A02A12" w:rsidP="00A02A12">
      <w:pPr>
        <w:pStyle w:val="Prrafodelista"/>
        <w:ind w:left="993"/>
      </w:pPr>
    </w:p>
    <w:tbl>
      <w:tblPr>
        <w:tblStyle w:val="Tablaconcuadrcula"/>
        <w:tblW w:w="0" w:type="auto"/>
        <w:tblInd w:w="993" w:type="dxa"/>
        <w:tblLook w:val="04A0" w:firstRow="1" w:lastRow="0" w:firstColumn="1" w:lastColumn="0" w:noHBand="0" w:noVBand="1"/>
      </w:tblPr>
      <w:tblGrid>
        <w:gridCol w:w="3184"/>
        <w:gridCol w:w="3123"/>
        <w:gridCol w:w="3167"/>
      </w:tblGrid>
      <w:tr w:rsidR="00A02A12" w14:paraId="2FDFD964" w14:textId="77777777" w:rsidTr="00A02A12">
        <w:tc>
          <w:tcPr>
            <w:tcW w:w="3489" w:type="dxa"/>
          </w:tcPr>
          <w:p w14:paraId="7249996C" w14:textId="4578FE5F" w:rsidR="00A02A12" w:rsidRPr="00A02A12" w:rsidRDefault="00A02A12" w:rsidP="00A02A1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Ítem</w:t>
            </w:r>
          </w:p>
        </w:tc>
        <w:tc>
          <w:tcPr>
            <w:tcW w:w="3489" w:type="dxa"/>
          </w:tcPr>
          <w:p w14:paraId="0C8FC56A" w14:textId="072721A2" w:rsidR="00A02A12" w:rsidRPr="00A02A12" w:rsidRDefault="00A02A12" w:rsidP="00A02A1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Favorable</w:t>
            </w:r>
          </w:p>
        </w:tc>
        <w:tc>
          <w:tcPr>
            <w:tcW w:w="3489" w:type="dxa"/>
          </w:tcPr>
          <w:p w14:paraId="02952CAF" w14:textId="0B90A58A" w:rsidR="00A02A12" w:rsidRPr="00A02A12" w:rsidRDefault="00A02A12" w:rsidP="00A02A1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Desfavorable</w:t>
            </w:r>
          </w:p>
        </w:tc>
      </w:tr>
      <w:tr w:rsidR="00A02A12" w14:paraId="0226F5A1" w14:textId="77777777" w:rsidTr="00A02A12">
        <w:tc>
          <w:tcPr>
            <w:tcW w:w="3489" w:type="dxa"/>
          </w:tcPr>
          <w:p w14:paraId="39A3A46D" w14:textId="7E9A46BE" w:rsidR="00A02A12" w:rsidRPr="00A02A12" w:rsidRDefault="00A02A12" w:rsidP="00A02A12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le pareció la capacitación para el rol administrador </w:t>
            </w:r>
          </w:p>
        </w:tc>
        <w:tc>
          <w:tcPr>
            <w:tcW w:w="3489" w:type="dxa"/>
          </w:tcPr>
          <w:p w14:paraId="55E7C4EF" w14:textId="77777777" w:rsidR="00A02A12" w:rsidRDefault="00A02A12" w:rsidP="00A02A12">
            <w:pPr>
              <w:pStyle w:val="Prrafodelista"/>
              <w:ind w:left="0"/>
            </w:pPr>
          </w:p>
        </w:tc>
        <w:tc>
          <w:tcPr>
            <w:tcW w:w="3489" w:type="dxa"/>
          </w:tcPr>
          <w:p w14:paraId="377AEEC6" w14:textId="77777777" w:rsidR="00A02A12" w:rsidRDefault="00A02A12" w:rsidP="00A02A12">
            <w:pPr>
              <w:pStyle w:val="Prrafodelista"/>
              <w:ind w:left="0"/>
            </w:pPr>
          </w:p>
        </w:tc>
      </w:tr>
      <w:tr w:rsidR="00A02A12" w14:paraId="48819992" w14:textId="77777777" w:rsidTr="00A02A12">
        <w:tc>
          <w:tcPr>
            <w:tcW w:w="3489" w:type="dxa"/>
          </w:tcPr>
          <w:p w14:paraId="2BA9D0D8" w14:textId="525FD997" w:rsidR="00A02A12" w:rsidRDefault="00A02A12" w:rsidP="00A02A12">
            <w:pPr>
              <w:pStyle w:val="Prrafodelista"/>
              <w:ind w:left="0"/>
            </w:pPr>
            <w:r>
              <w:rPr>
                <w:rFonts w:ascii="Times New Roman" w:hAnsi="Times New Roman" w:cs="Times New Roman"/>
              </w:rPr>
              <w:t>Como le pareció la capacitación para el rol usuario</w:t>
            </w:r>
          </w:p>
        </w:tc>
        <w:tc>
          <w:tcPr>
            <w:tcW w:w="3489" w:type="dxa"/>
          </w:tcPr>
          <w:p w14:paraId="2CBDC085" w14:textId="77777777" w:rsidR="00A02A12" w:rsidRDefault="00A02A12" w:rsidP="00A02A12">
            <w:pPr>
              <w:pStyle w:val="Prrafodelista"/>
              <w:ind w:left="0"/>
            </w:pPr>
          </w:p>
        </w:tc>
        <w:tc>
          <w:tcPr>
            <w:tcW w:w="3489" w:type="dxa"/>
          </w:tcPr>
          <w:p w14:paraId="068F74D4" w14:textId="77777777" w:rsidR="00A02A12" w:rsidRDefault="00A02A12" w:rsidP="00A02A12">
            <w:pPr>
              <w:pStyle w:val="Prrafodelista"/>
              <w:ind w:left="0"/>
            </w:pPr>
          </w:p>
        </w:tc>
      </w:tr>
      <w:tr w:rsidR="00A02A12" w14:paraId="2A3B1484" w14:textId="77777777" w:rsidTr="00A02A12">
        <w:tc>
          <w:tcPr>
            <w:tcW w:w="3489" w:type="dxa"/>
          </w:tcPr>
          <w:p w14:paraId="371B9A03" w14:textId="31AA45F5" w:rsidR="00A02A12" w:rsidRDefault="00A02A12" w:rsidP="00A02A12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 materiales implementados fueron los necesarios</w:t>
            </w:r>
          </w:p>
        </w:tc>
        <w:tc>
          <w:tcPr>
            <w:tcW w:w="3489" w:type="dxa"/>
          </w:tcPr>
          <w:p w14:paraId="38F030B1" w14:textId="77777777" w:rsidR="00A02A12" w:rsidRDefault="00A02A12" w:rsidP="00A02A12">
            <w:pPr>
              <w:pStyle w:val="Prrafodelista"/>
              <w:ind w:left="0"/>
            </w:pPr>
          </w:p>
        </w:tc>
        <w:tc>
          <w:tcPr>
            <w:tcW w:w="3489" w:type="dxa"/>
          </w:tcPr>
          <w:p w14:paraId="7188DAB4" w14:textId="77777777" w:rsidR="00A02A12" w:rsidRDefault="00A02A12" w:rsidP="00A02A12">
            <w:pPr>
              <w:pStyle w:val="Prrafodelista"/>
              <w:ind w:left="0"/>
            </w:pPr>
          </w:p>
        </w:tc>
      </w:tr>
    </w:tbl>
    <w:p w14:paraId="2686E321" w14:textId="77777777" w:rsidR="00A02A12" w:rsidRPr="00A02A12" w:rsidRDefault="00A02A12" w:rsidP="00A02A12">
      <w:pPr>
        <w:pStyle w:val="Prrafodelista"/>
        <w:ind w:left="993"/>
      </w:pPr>
    </w:p>
    <w:sectPr w:rsidR="00A02A12" w:rsidRPr="00A02A12" w:rsidSect="003F208B">
      <w:headerReference w:type="default" r:id="rId11"/>
      <w:footerReference w:type="default" r:id="rId12"/>
      <w:pgSz w:w="11906" w:h="16838" w:code="9"/>
      <w:pgMar w:top="720" w:right="720" w:bottom="720" w:left="7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95CA8" w14:textId="77777777" w:rsidR="00CD5245" w:rsidRDefault="00CD5245" w:rsidP="00A66B18">
      <w:pPr>
        <w:spacing w:before="0" w:after="0"/>
      </w:pPr>
      <w:r>
        <w:separator/>
      </w:r>
    </w:p>
  </w:endnote>
  <w:endnote w:type="continuationSeparator" w:id="0">
    <w:p w14:paraId="25895E09" w14:textId="77777777" w:rsidR="00CD5245" w:rsidRDefault="00CD5245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9715487"/>
      <w:docPartObj>
        <w:docPartGallery w:val="Page Numbers (Bottom of Page)"/>
        <w:docPartUnique/>
      </w:docPartObj>
    </w:sdtPr>
    <w:sdtEndPr/>
    <w:sdtContent>
      <w:p w14:paraId="300BDA3A" w14:textId="77777777" w:rsidR="00B40B57" w:rsidRDefault="00B40B5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BFC0E1" w14:textId="77777777" w:rsidR="00B40B57" w:rsidRDefault="00B40B5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61DDC" w14:textId="77777777" w:rsidR="00CD5245" w:rsidRDefault="00CD5245" w:rsidP="00A66B18">
      <w:pPr>
        <w:spacing w:before="0" w:after="0"/>
      </w:pPr>
      <w:r>
        <w:separator/>
      </w:r>
    </w:p>
  </w:footnote>
  <w:footnote w:type="continuationSeparator" w:id="0">
    <w:p w14:paraId="14D8BA72" w14:textId="77777777" w:rsidR="00CD5245" w:rsidRDefault="00CD5245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6D2D1" w14:textId="3A7DFAFE" w:rsidR="00A66B18" w:rsidRPr="00BE7424" w:rsidRDefault="004A47E8" w:rsidP="00BE7424">
    <w:pPr>
      <w:pStyle w:val="Encabezado"/>
      <w:jc w:val="both"/>
      <w:rPr>
        <w:b/>
        <w:bCs/>
      </w:rPr>
    </w:pPr>
    <w:r w:rsidRPr="00806C61">
      <w:rPr>
        <w:noProof/>
        <w:color w:val="000000" w:themeColor="text1"/>
        <w:sz w:val="28"/>
        <w:szCs w:val="28"/>
      </w:rPr>
      <w:drawing>
        <wp:anchor distT="0" distB="0" distL="114300" distR="114300" simplePos="0" relativeHeight="251661312" behindDoc="0" locked="0" layoutInCell="1" allowOverlap="1" wp14:anchorId="32A13509" wp14:editId="09B47D88">
          <wp:simplePos x="0" y="0"/>
          <wp:positionH relativeFrom="margin">
            <wp:align>left</wp:align>
          </wp:positionH>
          <wp:positionV relativeFrom="margin">
            <wp:posOffset>-388620</wp:posOffset>
          </wp:positionV>
          <wp:extent cx="1057275" cy="1057275"/>
          <wp:effectExtent l="0" t="0" r="9525" b="9525"/>
          <wp:wrapSquare wrapText="bothSides"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yukeish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7275" cy="1057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6B18" w:rsidRPr="0041428F"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9598EE7" wp14:editId="4BCBDE7A">
              <wp:simplePos x="0" y="0"/>
              <wp:positionH relativeFrom="column">
                <wp:posOffset>-714375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group w14:anchorId="4B90E95B" id="Gráfico 17" o:spid="_x0000_s1026" alt="Formas de énfasis curvas que crean en conjunto el diseño del encabezado" style="position:absolute;margin-left:-56.25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">
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  <w:r w:rsidR="00BE7424">
      <w:tab/>
    </w:r>
    <w:r w:rsidR="00BE7424">
      <w:tab/>
    </w:r>
    <w:r w:rsidR="00BE7424">
      <w:tab/>
    </w:r>
    <w:r w:rsidR="00BE7424">
      <w:tab/>
    </w:r>
    <w:r w:rsidR="00BE7424">
      <w:tab/>
    </w:r>
    <w:r w:rsidR="00BE7424">
      <w:tab/>
    </w:r>
    <w:r w:rsidR="00BE7424">
      <w:tab/>
    </w:r>
    <w:r w:rsidR="00BE7424">
      <w:tab/>
    </w:r>
    <w:r w:rsidR="00BE7424">
      <w:tab/>
    </w:r>
    <w:r w:rsidR="00BE7424">
      <w:tab/>
    </w:r>
    <w:r w:rsidR="00BE7424"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BE7424" w:rsidRPr="00BE7424">
      <w:rPr>
        <w:b/>
        <w:bCs/>
      </w:rPr>
      <w:t>Kyukeisho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452BC"/>
    <w:multiLevelType w:val="hybridMultilevel"/>
    <w:tmpl w:val="8C82ED60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EFE6B2E"/>
    <w:multiLevelType w:val="multilevel"/>
    <w:tmpl w:val="2300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B7A6F"/>
    <w:multiLevelType w:val="hybridMultilevel"/>
    <w:tmpl w:val="9E605AEA"/>
    <w:lvl w:ilvl="0" w:tplc="580A0001">
      <w:start w:val="1"/>
      <w:numFmt w:val="bullet"/>
      <w:lvlText w:val=""/>
      <w:lvlJc w:val="left"/>
      <w:pPr>
        <w:ind w:left="1856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abstractNum w:abstractNumId="3" w15:restartNumberingAfterBreak="0">
    <w:nsid w:val="23A07638"/>
    <w:multiLevelType w:val="hybridMultilevel"/>
    <w:tmpl w:val="D748A2FA"/>
    <w:lvl w:ilvl="0" w:tplc="949EFC86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/>
        <w:bCs/>
      </w:rPr>
    </w:lvl>
    <w:lvl w:ilvl="1" w:tplc="F18C2576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 w:hint="default"/>
        <w:b/>
        <w:bCs/>
      </w:rPr>
    </w:lvl>
    <w:lvl w:ilvl="2" w:tplc="240A001B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24465C"/>
    <w:multiLevelType w:val="hybridMultilevel"/>
    <w:tmpl w:val="F3127A0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529FF"/>
    <w:multiLevelType w:val="hybridMultilevel"/>
    <w:tmpl w:val="B40E173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2B65B4"/>
    <w:multiLevelType w:val="hybridMultilevel"/>
    <w:tmpl w:val="0B10E0CE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7355409"/>
    <w:multiLevelType w:val="hybridMultilevel"/>
    <w:tmpl w:val="60BEC640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DF67A6D"/>
    <w:multiLevelType w:val="hybridMultilevel"/>
    <w:tmpl w:val="0DEC98A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AE90BA6"/>
    <w:multiLevelType w:val="multilevel"/>
    <w:tmpl w:val="40DC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87"/>
    <w:rsid w:val="00037AB2"/>
    <w:rsid w:val="00051853"/>
    <w:rsid w:val="000676F7"/>
    <w:rsid w:val="0008201D"/>
    <w:rsid w:val="00083BAA"/>
    <w:rsid w:val="00094407"/>
    <w:rsid w:val="000F53FF"/>
    <w:rsid w:val="0010680C"/>
    <w:rsid w:val="00146F25"/>
    <w:rsid w:val="00152B0B"/>
    <w:rsid w:val="00170174"/>
    <w:rsid w:val="001766D6"/>
    <w:rsid w:val="00192419"/>
    <w:rsid w:val="001A571D"/>
    <w:rsid w:val="001B1AC6"/>
    <w:rsid w:val="001C270D"/>
    <w:rsid w:val="001D0B5A"/>
    <w:rsid w:val="001E2320"/>
    <w:rsid w:val="00214E28"/>
    <w:rsid w:val="00236FEE"/>
    <w:rsid w:val="002943AF"/>
    <w:rsid w:val="002E7F1E"/>
    <w:rsid w:val="002F63D3"/>
    <w:rsid w:val="003101B6"/>
    <w:rsid w:val="00335AF5"/>
    <w:rsid w:val="00352B81"/>
    <w:rsid w:val="00394757"/>
    <w:rsid w:val="003A0150"/>
    <w:rsid w:val="003E24DF"/>
    <w:rsid w:val="003F208B"/>
    <w:rsid w:val="0041428F"/>
    <w:rsid w:val="00426685"/>
    <w:rsid w:val="00475B96"/>
    <w:rsid w:val="00493F2C"/>
    <w:rsid w:val="0049441D"/>
    <w:rsid w:val="004A2B0D"/>
    <w:rsid w:val="004A47E8"/>
    <w:rsid w:val="004B3018"/>
    <w:rsid w:val="004B6620"/>
    <w:rsid w:val="00513437"/>
    <w:rsid w:val="0051730F"/>
    <w:rsid w:val="00525CD3"/>
    <w:rsid w:val="00532A9B"/>
    <w:rsid w:val="00564BC3"/>
    <w:rsid w:val="005C2210"/>
    <w:rsid w:val="005C2F9D"/>
    <w:rsid w:val="00615018"/>
    <w:rsid w:val="0062123A"/>
    <w:rsid w:val="00646E75"/>
    <w:rsid w:val="0065595C"/>
    <w:rsid w:val="0065743B"/>
    <w:rsid w:val="00667AE0"/>
    <w:rsid w:val="0067186B"/>
    <w:rsid w:val="006746F7"/>
    <w:rsid w:val="006D314B"/>
    <w:rsid w:val="006D6EA1"/>
    <w:rsid w:val="006F6F10"/>
    <w:rsid w:val="007110AB"/>
    <w:rsid w:val="0072690F"/>
    <w:rsid w:val="00783E79"/>
    <w:rsid w:val="00785DE8"/>
    <w:rsid w:val="007B5AE8"/>
    <w:rsid w:val="007C184E"/>
    <w:rsid w:val="007E08E4"/>
    <w:rsid w:val="007F5192"/>
    <w:rsid w:val="00806C61"/>
    <w:rsid w:val="00844A1E"/>
    <w:rsid w:val="00852DBD"/>
    <w:rsid w:val="008A79E9"/>
    <w:rsid w:val="008D24C1"/>
    <w:rsid w:val="008E5D61"/>
    <w:rsid w:val="00964531"/>
    <w:rsid w:val="009850ED"/>
    <w:rsid w:val="009A6EE3"/>
    <w:rsid w:val="009F6646"/>
    <w:rsid w:val="00A02A12"/>
    <w:rsid w:val="00A14234"/>
    <w:rsid w:val="00A26FE7"/>
    <w:rsid w:val="00A66B18"/>
    <w:rsid w:val="00A6783B"/>
    <w:rsid w:val="00A779C9"/>
    <w:rsid w:val="00A96CF8"/>
    <w:rsid w:val="00AA089B"/>
    <w:rsid w:val="00AE1388"/>
    <w:rsid w:val="00AF3982"/>
    <w:rsid w:val="00B40B57"/>
    <w:rsid w:val="00B50294"/>
    <w:rsid w:val="00B57D6E"/>
    <w:rsid w:val="00B91936"/>
    <w:rsid w:val="00BA6DDF"/>
    <w:rsid w:val="00BC04B9"/>
    <w:rsid w:val="00BE7424"/>
    <w:rsid w:val="00BF1F78"/>
    <w:rsid w:val="00C1682D"/>
    <w:rsid w:val="00C60DB8"/>
    <w:rsid w:val="00C701F7"/>
    <w:rsid w:val="00C70786"/>
    <w:rsid w:val="00C72587"/>
    <w:rsid w:val="00C90B47"/>
    <w:rsid w:val="00CD118E"/>
    <w:rsid w:val="00CD5245"/>
    <w:rsid w:val="00CF10FB"/>
    <w:rsid w:val="00D10958"/>
    <w:rsid w:val="00D4764A"/>
    <w:rsid w:val="00D66593"/>
    <w:rsid w:val="00D81C3A"/>
    <w:rsid w:val="00DC4230"/>
    <w:rsid w:val="00DE6DA2"/>
    <w:rsid w:val="00DF2D30"/>
    <w:rsid w:val="00E062F7"/>
    <w:rsid w:val="00E1508A"/>
    <w:rsid w:val="00E2760C"/>
    <w:rsid w:val="00E468D4"/>
    <w:rsid w:val="00E4786A"/>
    <w:rsid w:val="00E55D74"/>
    <w:rsid w:val="00E6540C"/>
    <w:rsid w:val="00E750B7"/>
    <w:rsid w:val="00E81E2A"/>
    <w:rsid w:val="00E85B3A"/>
    <w:rsid w:val="00EE0952"/>
    <w:rsid w:val="00EF3DC0"/>
    <w:rsid w:val="00F04CF6"/>
    <w:rsid w:val="00F42886"/>
    <w:rsid w:val="00FE0F43"/>
    <w:rsid w:val="00FE3C5A"/>
    <w:rsid w:val="00FE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62933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424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table" w:styleId="Tablaconcuadrcula6concolores-nfasis6">
    <w:name w:val="Grid Table 6 Colorful Accent 6"/>
    <w:basedOn w:val="Tablanormal"/>
    <w:uiPriority w:val="51"/>
    <w:rsid w:val="00B40B57"/>
    <w:pPr>
      <w:ind w:left="363"/>
      <w:jc w:val="both"/>
    </w:pPr>
    <w:rPr>
      <w:rFonts w:eastAsiaTheme="minorHAnsi"/>
      <w:color w:val="7D9532" w:themeColor="accent6" w:themeShade="BF"/>
      <w:sz w:val="22"/>
      <w:szCs w:val="22"/>
      <w:lang w:val="es-CO" w:eastAsia="en-US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B40B57"/>
    <w:pPr>
      <w:ind w:left="363"/>
      <w:jc w:val="both"/>
    </w:pPr>
    <w:rPr>
      <w:rFonts w:eastAsiaTheme="minorHAnsi"/>
      <w:color w:val="54A738" w:themeColor="accent5" w:themeShade="BF"/>
      <w:sz w:val="22"/>
      <w:szCs w:val="22"/>
      <w:lang w:val="es-CO" w:eastAsia="en-US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DC4230"/>
    <w:pPr>
      <w:spacing w:before="0" w:after="200" w:line="360" w:lineRule="auto"/>
      <w:ind w:right="0"/>
      <w:contextualSpacing/>
      <w:jc w:val="both"/>
    </w:pPr>
    <w:rPr>
      <w:color w:val="auto"/>
      <w:kern w:val="0"/>
      <w:sz w:val="22"/>
      <w:szCs w:val="22"/>
      <w:lang w:val="es-CO" w:eastAsia="en-US"/>
    </w:rPr>
  </w:style>
  <w:style w:type="character" w:styleId="Hipervnculo">
    <w:name w:val="Hyperlink"/>
    <w:basedOn w:val="Fuentedeprrafopredeter"/>
    <w:uiPriority w:val="99"/>
    <w:unhideWhenUsed/>
    <w:rsid w:val="004B6620"/>
    <w:rPr>
      <w:color w:val="F49100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B6620"/>
    <w:rPr>
      <w:color w:val="85DFD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662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55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65595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strador\AppData\Local\Microsoft\Office\16.0\DTS\es-ES%7bD7A48705-C22E-4101-A60F-5E2E025C0465%7d\%7b6AC0D0AC-0D0B-4D54-B31C-99F7AEA62B8D%7dtf56348247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9BAA72-F719-4B9D-A162-35D261B46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{6AC0D0AC-0D0B-4D54-B31C-99F7AEA62B8D}tf56348247</Template>
  <TotalTime>0</TotalTime>
  <Pages>3</Pages>
  <Words>227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2020-03-26T15:15:00Z</dcterms:created>
  <dcterms:modified xsi:type="dcterms:W3CDTF">2020-03-27T15:28:00Z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